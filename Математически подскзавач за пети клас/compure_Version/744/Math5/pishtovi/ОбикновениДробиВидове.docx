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3DE" w:rsidRPr="007B6D91" w:rsidRDefault="00E653DE" w:rsidP="00E653DE">
      <w:pPr>
        <w:pStyle w:val="Title"/>
        <w:rPr>
          <w:rFonts w:eastAsia="Times New Roman"/>
          <w:lang w:eastAsia="bg-BG"/>
        </w:rPr>
      </w:pPr>
      <w:bookmarkStart w:id="0" w:name="_GoBack"/>
      <w:r>
        <w:rPr>
          <w:rFonts w:eastAsia="Times New Roman"/>
          <w:lang w:eastAsia="bg-BG"/>
        </w:rPr>
        <w:t>Обикновени дроби - Видове</w:t>
      </w:r>
    </w:p>
    <w:bookmarkEnd w:id="0"/>
    <w:p w:rsidR="00E653DE" w:rsidRDefault="00E653DE" w:rsidP="00D04A56">
      <w:pPr>
        <w:pStyle w:val="a1"/>
        <w:jc w:val="both"/>
      </w:pPr>
      <w:r>
        <w:t xml:space="preserve">Веднъж майката на Дребосъчето купила  2 еднакви торти и </w:t>
      </w:r>
      <w:r w:rsidR="00F73D65">
        <w:t xml:space="preserve">ги </w:t>
      </w:r>
      <w:r>
        <w:t>разделила по на 12 равни парчета. Дребосъчето изяло 3 парчета. Карлсон излапал 13 парчета.</w:t>
      </w:r>
    </w:p>
    <w:p w:rsidR="00E653DE" w:rsidRDefault="00D24A8C" w:rsidP="00D04A56">
      <w:pPr>
        <w:pStyle w:val="a1"/>
        <w:jc w:val="both"/>
      </w:pPr>
      <w:r w:rsidRPr="00D24A8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7ADBD9" wp14:editId="3F510247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3837264" cy="2191527"/>
                <wp:effectExtent l="57150" t="0" r="68580" b="75565"/>
                <wp:wrapTopAndBottom/>
                <wp:docPr id="1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264" cy="2191527"/>
                          <a:chOff x="0" y="0"/>
                          <a:chExt cx="6271985" cy="3638164"/>
                        </a:xfrm>
                      </wpg:grpSpPr>
                      <wps:wsp>
                        <wps:cNvPr id="6" name="Freeform 6"/>
                        <wps:cNvSpPr/>
                        <wps:spPr>
                          <a:xfrm rot="15330735">
                            <a:off x="934545" y="1451686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7" name="Freeform 7"/>
                        <wps:cNvSpPr/>
                        <wps:spPr>
                          <a:xfrm rot="15330735">
                            <a:off x="5391592" y="2459158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8" name="Freeform 8"/>
                        <wps:cNvSpPr/>
                        <wps:spPr>
                          <a:xfrm rot="15330735">
                            <a:off x="1539460" y="1775576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9" name="Freeform 9"/>
                        <wps:cNvSpPr/>
                        <wps:spPr>
                          <a:xfrm rot="20730713">
                            <a:off x="1374415" y="2339020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0" name="Freeform 10"/>
                        <wps:cNvSpPr/>
                        <wps:spPr>
                          <a:xfrm rot="20730713">
                            <a:off x="1410858" y="2422505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1" name="Freeform 11"/>
                        <wps:cNvSpPr/>
                        <wps:spPr>
                          <a:xfrm rot="20730713">
                            <a:off x="1108766" y="2496920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2" name="Freeform 12"/>
                        <wps:cNvSpPr/>
                        <wps:spPr>
                          <a:xfrm rot="4530744">
                            <a:off x="457247" y="2741668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3" name="Freeform 13"/>
                        <wps:cNvSpPr/>
                        <wps:spPr>
                          <a:xfrm rot="4530744">
                            <a:off x="381134" y="2517485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4" name="Freeform 14"/>
                        <wps:cNvSpPr/>
                        <wps:spPr>
                          <a:xfrm rot="4530744">
                            <a:off x="339809" y="2105848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5" name="Freeform 15"/>
                        <wps:cNvSpPr/>
                        <wps:spPr>
                          <a:xfrm rot="9930722">
                            <a:off x="0" y="1829698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6" name="Freeform 16"/>
                        <wps:cNvSpPr/>
                        <wps:spPr>
                          <a:xfrm rot="9930722">
                            <a:off x="257751" y="1500854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7" name="Freeform 17"/>
                        <wps:cNvSpPr/>
                        <wps:spPr>
                          <a:xfrm rot="9930722">
                            <a:off x="756267" y="1364360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/>
                            <a:tile tx="0" ty="0" sx="100000" sy="100000" flip="none" algn="tl"/>
                          </a:blip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8" name="Freeform 18"/>
                        <wps:cNvSpPr/>
                        <wps:spPr>
                          <a:xfrm rot="15330735">
                            <a:off x="4071883" y="1428718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9" name="Freeform 19"/>
                        <wps:cNvSpPr/>
                        <wps:spPr>
                          <a:xfrm rot="15330735">
                            <a:off x="4453221" y="1367370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0" name="Freeform 20"/>
                        <wps:cNvSpPr/>
                        <wps:spPr>
                          <a:xfrm rot="15330735">
                            <a:off x="4676798" y="1752608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7" name="Freeform 47"/>
                        <wps:cNvSpPr/>
                        <wps:spPr>
                          <a:xfrm rot="20730713">
                            <a:off x="4511753" y="2316052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8" name="Freeform 48"/>
                        <wps:cNvSpPr/>
                        <wps:spPr>
                          <a:xfrm rot="20730713">
                            <a:off x="4548196" y="2399537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9" name="Freeform 49"/>
                        <wps:cNvSpPr/>
                        <wps:spPr>
                          <a:xfrm rot="20730713">
                            <a:off x="4246104" y="2473952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0" name="Freeform 50"/>
                        <wps:cNvSpPr/>
                        <wps:spPr>
                          <a:xfrm rot="4530744">
                            <a:off x="3594585" y="2718700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1" name="Freeform 51"/>
                        <wps:cNvSpPr/>
                        <wps:spPr>
                          <a:xfrm rot="4530744">
                            <a:off x="3499448" y="2523985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2" name="Freeform 52"/>
                        <wps:cNvSpPr/>
                        <wps:spPr>
                          <a:xfrm rot="4530744">
                            <a:off x="3477147" y="2082880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3" name="Freeform 53"/>
                        <wps:cNvSpPr/>
                        <wps:spPr>
                          <a:xfrm rot="9930722">
                            <a:off x="3137338" y="1806730"/>
                            <a:ext cx="1035164" cy="75782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4" name="Freeform 54"/>
                        <wps:cNvSpPr/>
                        <wps:spPr>
                          <a:xfrm rot="9930722">
                            <a:off x="3395089" y="1477886"/>
                            <a:ext cx="748116" cy="10126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5" name="Freeform 55"/>
                        <wps:cNvSpPr/>
                        <wps:spPr>
                          <a:xfrm rot="9930722">
                            <a:off x="3893605" y="1341392"/>
                            <a:ext cx="548813" cy="106462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56" name="Текстово поле 44"/>
                        <wps:cNvSpPr txBox="1"/>
                        <wps:spPr>
                          <a:xfrm>
                            <a:off x="425040" y="0"/>
                            <a:ext cx="1480051" cy="13008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4A8C" w:rsidRDefault="00E91255" w:rsidP="00D24A8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</w:rPr>
                                      </m:ctrlPr>
                                    </m:boxPr>
                                    <m:e>
                                      <m:argPr>
                                        <m:argSz m:val="-1"/>
                                      </m:argP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64"/>
                                              <w:szCs w:val="6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64"/>
                                              <w:szCs w:val="64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64"/>
                                              <w:szCs w:val="64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</w:rPr>
                                        <m:t>&lt;1</m:t>
                                      </m: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Текстово поле 45"/>
                        <wps:cNvSpPr txBox="1"/>
                        <wps:spPr>
                          <a:xfrm>
                            <a:off x="3768563" y="27201"/>
                            <a:ext cx="1480051" cy="13008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4A8C" w:rsidRDefault="00E91255" w:rsidP="00D24A8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</w:rPr>
                                      </m:ctrlPr>
                                    </m:boxPr>
                                    <m:e>
                                      <m:argPr>
                                        <m:argSz m:val="-1"/>
                                      </m:argP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64"/>
                                              <w:szCs w:val="6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64"/>
                                              <w:szCs w:val="64"/>
                                            </w:rPr>
                                            <m:t>13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64"/>
                                              <w:szCs w:val="64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64"/>
                                          <w:szCs w:val="64"/>
                                        </w:rPr>
                                        <m:t>1</m:t>
                                      </m: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ADBD9" id="Group 29" o:spid="_x0000_s1026" style="position:absolute;left:0;text-align:left;margin-left:0;margin-top:57.6pt;width:302.15pt;height:172.55pt;z-index:251659264;mso-position-horizontal:center;mso-position-horizontal-relative:margin" coordsize="62719,36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">
                <v:shape id="Freeform 6" o:spid="_x0000_s1027" style="position:absolute;left:9345;top:14517;width:10351;height:7578;rotation:-6847709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Hbb4A&#10;AADaAAAADwAAAGRycy9kb3ducmV2LnhtbESPzQrCMBCE74LvEFbwZlM9FKlGEUFQ8eLffWnWtths&#10;ShNr9emNIHgcZuYbZr7sTCVaalxpWcE4ikEQZ1aXnCu4nDejKQjnkTVWlknBixwsF/3eHFNtn3yk&#10;9uRzESDsUlRQeF+nUrqsIIMusjVx8G62MeiDbHKpG3wGuKnkJI4TabDksFBgTeuCsvvpYRTsr+e3&#10;fFxWEy1vhw537zbZZq1Sw0G3moHw1Pl/+NfeagUJ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ANh22+AAAA2gAAAA8AAAAAAAAAAAAAAAAAmAIAAGRycy9kb3ducmV2&#10;LnhtbFBLBQYAAAAABAAEAPUAAACDAwAAAAA=&#10;" path="m1034707,269575c988463,448546,899616,605212,781831,731521r-27019,26304l596782,603123,,,1035169,267327r-462,2248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7" o:spid="_x0000_s1028" style="position:absolute;left:53915;top:24592;width:7481;height:10126;rotation:-6847709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rRxcMA&#10;AADaAAAADwAAAGRycy9kb3ducmV2LnhtbESPQWvCQBSE7wX/w/IEb3VjDm0aXUUChYIGWg09P7LP&#10;bDD7Nma3Jv333UKhx2FmvmE2u8l24k6Dbx0rWC0TEMS10y03Cqrz62MGwgdkjZ1jUvBNHnbb2cMG&#10;c+1G/qD7KTQiQtjnqMCE0OdS+tqQRb90PXH0Lm6wGKIcGqkHHCPcdjJNkidpseW4YLCnwlB9PX1Z&#10;Be9d+UKpOR9uh7L69Nnoi6o6KrWYT/s1iEBT+A//td+0gmf4vRJv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rRxcMAAADaAAAADwAAAAAAAAAAAAAAAACYAgAAZHJzL2Rv&#10;d25yZXYueG1sUEsFBgAAAAAEAAQA9QAAAIgDAAAAAA==&#10;" path="m748117,737293r-44492,43315c600575,871683,480754,942297,351158,988328r-80663,24341l,,592610,580134,748117,737293xe" fillcolor="#e5b8b7 [1301]" stroked="f" strokeweight=".35281mm"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8" o:spid="_x0000_s1029" style="position:absolute;left:15394;top:17755;width:5488;height:10646;rotation:-6847709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uscIA&#10;AADaAAAADwAAAGRycy9kb3ducmV2LnhtbERPy2rCQBTdC/2H4Ra600mzCCF1DCq1tEWQ2NL1JXPz&#10;wMydkBmT1K/vLAouD+e9zmfTiZEG11pW8LyKQBCXVrdcK/j+OixTEM4ja+wsk4JfcpBvHhZrzLSd&#10;uKDx7GsRQthlqKDxvs+kdGVDBt3K9sSBq+xg0Ac41FIPOIVw08k4ihJpsOXQ0GBP+4bKy/lqFJyq&#10;5O0WHz8PHwWmu+j2+mOux1ipp8d5+wLC0+zv4n/3u1YQtoYr4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q6xwgAAANoAAAAPAAAAAAAAAAAAAAAAAJgCAABkcnMvZG93&#10;bnJldi54bWxQSwUGAAAAAAQABAD1AAAAhwMAAAAA&#10;" path="m548815,1030585r-7579,2287c373679,1074724,193583,1076555,14612,1030311l,1025738,273987,r3763,3683l548815,1030585xe" fillcolor="#e5b8b7 [1301]" stroked="f" strokeweight=".35281mm"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9" o:spid="_x0000_s1030" style="position:absolute;left:13744;top:23390;width:10351;height:7578;rotation:-949493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wocQA&#10;AADaAAAADwAAAGRycy9kb3ducmV2LnhtbESPQWvCQBSE74L/YXlCL0U3NlBsdA2xtKCXglppj4/s&#10;MxuSfRuyW43/vlsoeBxm5htmlQ+2FRfqfe1YwXyWgCAuna65UvB5fJ8uQPiArLF1TApu5CFfj0cr&#10;zLS78p4uh1CJCGGfoQITQpdJ6UtDFv3MdcTRO7veYoiyr6Tu8RrhtpVPSfIsLdYcFwx29GqobA4/&#10;VkFhvh4/Gvt9smlIy/RtV+zaTaXUw2QoliACDeEe/m9vtYIX+LsSb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58KHEAAAA2gAAAA8AAAAAAAAAAAAAAAAAmAIAAGRycy9k&#10;b3ducmV2LnhtbFBLBQYAAAAABAAEAPUAAACJAwAAAAA=&#10;" path="m1034707,269575c988463,448546,899616,605212,781831,731521r-27019,26304l596782,603123,,,1035169,267327r-462,2248xe" fillcolor="#e5b8b7 [1301]" stroked="f" strokeweight=".35281mm"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10" o:spid="_x0000_s1031" style="position:absolute;left:14108;top:24225;width:7481;height:10126;rotation:-949493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mfsUA&#10;AADbAAAADwAAAGRycy9kb3ducmV2LnhtbESPzWvCQBDF74L/wzJCb3VjS4umbkRbSnoS/KDU25Cd&#10;fNDsbMiumv73nYPgbYb35r3fLFeDa9WF+tB4NjCbJqCIC28brgwcD5+Pc1AhIltsPZOBPwqwysaj&#10;JabWX3lHl32slIRwSNFAHWOXah2KmhyGqe+IRSt97zDK2lfa9niVcNfqpyR51Q4bloYaO3qvqfjd&#10;n52B5Lnk7498c1oM51P+sg4/Lt96Yx4mw/oNVKQh3s236y8r+EIvv8gA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62Z+xQAAANsAAAAPAAAAAAAAAAAAAAAAAJgCAABkcnMv&#10;ZG93bnJldi54bWxQSwUGAAAAAAQABAD1AAAAigMAAAAA&#10;" path="m748117,737293r-44492,43315c600575,871683,480754,942297,351158,988328r-80663,24341l,,592610,580134,748117,737293xe" fillcolor="#e5b8b7 [1301]" stroked="f" strokeweight=".35281mm"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11" o:spid="_x0000_s1032" style="position:absolute;left:11087;top:24969;width:5488;height:10646;rotation:-949493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PC8EA&#10;AADbAAAADwAAAGRycy9kb3ducmV2LnhtbERPTUvDQBC9C/6HZQRvdpMeiondllJI8VAEq5Qch+yY&#10;LGZnl+zYxn/vCoK3ebzPWW9nP6oLTckFNlAuClDEXbCOewPvb83DI6gkyBbHwGTgmxJsN7c3a6xt&#10;uPIrXU7SqxzCqUYDg0istU7dQB7TIkTizH2EyaNkOPXaTnjN4X7Uy6JYaY+Oc8OAkfYDdZ+nL2+g&#10;c8eqcWcpY/XShiae24NUrTH3d/PuCZTQLP/iP/ezzfNL+P0lH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szwvBAAAA2wAAAA8AAAAAAAAAAAAAAAAAmAIAAGRycy9kb3du&#10;cmV2LnhtbFBLBQYAAAAABAAEAPUAAACGAwAAAAA=&#10;" path="m548815,1030585r-7579,2287c373679,1074724,193583,1076555,14612,1030311l,1025738,273987,r3763,3683l548815,1030585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12" o:spid="_x0000_s1033" style="position:absolute;left:4572;top:27417;width:10351;height:7578;rotation:4948781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HZsIA&#10;AADbAAAADwAAAGRycy9kb3ducmV2LnhtbERPS2vCQBC+F/wPywje6kbri+gqVii0l4IP1OOQHZNg&#10;djbsrkn8991Cobf5+J6z2nSmEg05X1pWMBomIIgzq0vOFZyOH68LED4ga6wsk4Inedisey8rTLVt&#10;eU/NIeQihrBPUUERQp1K6bOCDPqhrYkjd7POYIjQ5VI7bGO4qeQ4SWbSYMmxocCadgVl98PDKNiN&#10;zpP23U2n8+vXOZs0i8vzW78pNeh32yWIQF34F/+5P3WcP4b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g8dmwgAAANsAAAAPAAAAAAAAAAAAAAAAAJgCAABkcnMvZG93&#10;bnJldi54bWxQSwUGAAAAAAQABAD1AAAAhwMAAAAA&#10;" path="m1034707,269575c988463,448546,899616,605212,781831,731521r-27019,26304l596782,603123,,,1035169,267327r-462,2248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13" o:spid="_x0000_s1034" style="position:absolute;left:3811;top:25174;width:7481;height:10127;rotation:4948781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YlcAA&#10;AADbAAAADwAAAGRycy9kb3ducmV2LnhtbERPS4vCMBC+L/gfwgje1kTFxe0aRXyAV6sXb7PNbFtt&#10;JqWJtvrrzcLC3ubje8582dlK3KnxpWMNo6ECQZw5U3Ku4XTcvc9A+IBssHJMGh7kYbnovc0xMa7l&#10;A93TkIsYwj5BDUUIdSKlzwqy6IeuJo7cj2sshgibXJoG2xhuKzlW6kNaLDk2FFjTuqDsmt6sBlZd&#10;O72sz6PN5Vt9bp/5pE2ZtR70u9UXiEBd+Bf/ufcmzp/A7y/x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pYlcAAAADbAAAADwAAAAAAAAAAAAAAAACYAgAAZHJzL2Rvd25y&#10;ZXYueG1sUEsFBgAAAAAEAAQA9QAAAIUDAAAAAA==&#10;" path="m748117,737293r-44492,43315c600575,871683,480754,942297,351158,988328r-80663,24341l,,592610,580134,748117,737293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14" o:spid="_x0000_s1035" style="position:absolute;left:3398;top:21058;width:5488;height:10646;rotation:4948781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1+sMA&#10;AADbAAAADwAAAGRycy9kb3ducmV2LnhtbERPS2vCQBC+C/6HZYReitm0FSlpVhFLaaEe1BqhtyE7&#10;eWB2NmTXmP57Vyh4m4/vOelyMI3oqXO1ZQVPUQyCOLe65lLB4edj+grCeWSNjWVS8EcOlovxKMVE&#10;2wvvqN/7UoQQdgkqqLxvEyldXpFBF9mWOHCF7Qz6ALtS6g4vIdw08jmO59JgzaGhwpbWFeWn/dko&#10;eCyyc/GbZQN9Hzbro39/6Xn7qdTDZFi9gfA0+Lv43/2lw/wZ3H4J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g1+sMAAADbAAAADwAAAAAAAAAAAAAAAACYAgAAZHJzL2Rv&#10;d25yZXYueG1sUEsFBgAAAAAEAAQA9QAAAIgDAAAAAA==&#10;" path="m548815,1030585r-7579,2287c373679,1074724,193583,1076555,14612,1030311l,1025738,273987,r3763,3683l548815,1030585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15" o:spid="_x0000_s1036" style="position:absolute;top:18296;width:10351;height:7579;rotation:10846997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Jb8IA&#10;AADbAAAADwAAAGRycy9kb3ducmV2LnhtbERP24rCMBB9X/Afwgj7tqZbWJFqFFkQvIBidxF8G5ux&#10;LTaTkkStf28WFnybw7nOZNaZRtzI+dqygs9BAoK4sLrmUsHvz+JjBMIHZI2NZVLwIA+zae9tgpm2&#10;d97TLQ+liCHsM1RQhdBmUvqiIoN+YFviyJ2tMxgidKXUDu8x3DQyTZKhNFhzbKiwpe+Kikt+NQp2&#10;Ll2Xx3Y1TMI2v142p8PpuE2Veu938zGIQF14if/dSx3nf8HfL/E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slvwgAAANsAAAAPAAAAAAAAAAAAAAAAAJgCAABkcnMvZG93&#10;bnJldi54bWxQSwUGAAAAAAQABAD1AAAAhwMAAAAA&#10;" path="m1034707,269575c988463,448546,899616,605212,781831,731521r-27019,26304l596782,603123,,,1035169,267327r-462,2248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16" o:spid="_x0000_s1037" style="position:absolute;left:2577;top:15008;width:7481;height:10127;rotation:10846997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X9cIA&#10;AADbAAAADwAAAGRycy9kb3ducmV2LnhtbERP22rCQBB9F/oPywh9MxstBEldxRYFH4qX2A8Ys2MS&#10;m50N2a1J/t4tFHybw7nOYtWbWtypdZVlBdMoBkGcW11xoeD7vJ3MQTiPrLG2TAoGcrBavowWmGrb&#10;8YnumS9ECGGXooLS+yaV0uUlGXSRbYgDd7WtQR9gW0jdYhfCTS1ncZxIgxWHhhIb+iwp/8l+jYLt&#10;oXs72Ovma3f8iFHmt8t+qC9KvY779TsIT71/iv/dOx3mJ/D3Szh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thf1wgAAANsAAAAPAAAAAAAAAAAAAAAAAJgCAABkcnMvZG93&#10;bnJldi54bWxQSwUGAAAAAAQABAD1AAAAhwMAAAAA&#10;" path="m748117,737293r-44492,43315c600575,871683,480754,942297,351158,988328r-80663,24341l,,592610,580134,748117,737293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17" o:spid="_x0000_s1038" style="position:absolute;left:7562;top:13643;width:5488;height:10646;rotation:10846997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GcQA&#10;AADbAAAADwAAAGRycy9kb3ducmV2LnhtbESPzW7CMBCE75V4B2uReisOVC1VwIkQUqAcm3Job9t4&#10;8yPidWQbCG+PK1XqbVcz3+zsOh9NLy7kfGdZwXyWgCCurO64UXD8LJ7eQPiArLG3TApu5CHPJg9r&#10;TLW98gddytCIGMI+RQVtCEMqpa9aMuhndiCOWm2dwRBX10jt8BrDTS8XSfIqDXYcL7Q40Lal6lSe&#10;TayxK/3eDwX/7F/qr9v5+WDc7lupx+m4WYEINIZ/8x/9riO3hN9f4gA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1GRnEAAAA2wAAAA8AAAAAAAAAAAAAAAAAmAIAAGRycy9k&#10;b3ducmV2LnhtbFBLBQYAAAAABAAEAPUAAACJAwAAAAA=&#10;" path="m548815,1030585r-7579,2287c373679,1074724,193583,1076555,14612,1030311l,1025738,273987,r3763,3683l548815,1030585xe" stroked="f" strokeweight=".35281mm">
                  <v:fill r:id="rId9" o:title="" recolor="t" rotate="t" type="tile"/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18" o:spid="_x0000_s1039" style="position:absolute;left:40718;top:14287;width:10352;height:7578;rotation:-6847709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1H9sIA&#10;AADbAAAADwAAAGRycy9kb3ducmV2LnhtbESPQU8CMRCF7yb+h2ZMvEmLGkJWCiFEDVcROE+243bZ&#10;7XRpK6z/3jmYeJvJe/PeN4vVGHp1oZTbyBamEwOKuI6u5cbC/vPtYQ4qF2SHfWSy8EMZVsvbmwVW&#10;Ll75gy670igJ4VyhBV/KUGmda08B8yQOxKJ9xRSwyJoa7RJeJTz0+tGYmQ7YsjR4HGjjqe5238HC&#10;0/uxfz7p1J3n685w2ZqZP7xae383rl9AFRrLv/nveusEX2DlFxl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Uf2wgAAANsAAAAPAAAAAAAAAAAAAAAAAJgCAABkcnMvZG93&#10;bnJldi54bWxQSwUGAAAAAAQABAD1AAAAhwMAAAAA&#10;" path="m1034707,269575c988463,448546,899616,605212,781831,731521r-27019,26304l596782,603123,,,1035169,267327r-462,2248xe" fillcolor="#e5b8b7 [1301]" stroked="f" strokeweight=".35281mm"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19" o:spid="_x0000_s1040" style="position:absolute;left:44532;top:13673;width:7481;height:10127;rotation:-6847709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leMIA&#10;AADbAAAADwAAAGRycy9kb3ducmV2LnhtbERPTWvDMAy9D/YfjAa9rU57GElWt5TCoNAFtiTsLGIt&#10;DovlLHab9N/PhcJuerxPbXaz7cWFRt85VrBaJiCIG6c7bhXU1dtzCsIHZI29Y1JwJQ+77ePDBnPt&#10;Jv6kSxlaEUPY56jAhDDkUvrGkEW/dANx5L7daDFEOLZSjzjFcNvLdZK8SIsdxwaDAx0MNT/l2Sr4&#10;6IuM1qY6/Z6K+sunkz/U9btSi6d5/woi0Bz+xXf3Ucf5Gdx+i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GV4wgAAANsAAAAPAAAAAAAAAAAAAAAAAJgCAABkcnMvZG93&#10;bnJldi54bWxQSwUGAAAAAAQABAD1AAAAhwMAAAAA&#10;" path="m748117,737293r-44492,43315c600575,871683,480754,942297,351158,988328r-80663,24341l,,592610,580134,748117,737293xe" fillcolor="#e5b8b7 [1301]" stroked="f" strokeweight=".35281mm"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20" o:spid="_x0000_s1041" style="position:absolute;left:46768;top:17525;width:5488;height:10647;rotation:-6847709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MlL8A&#10;AADbAAAADwAAAGRycy9kb3ducmV2LnhtbERPy6rCMBDdX/AfwgjurqldiFSjqKioCOID10MztsVm&#10;Upqo1a83C8Hl4bxHk8aU4kG1Kywr6HUjEMSp1QVnCs6n5f8AhPPIGkvLpOBFDibj1t8IE22ffKDH&#10;0WcihLBLUEHufZVI6dKcDLqurYgDd7W1QR9gnUld4zOEm1LGUdSXBgsODTlWNM8pvR3vRsH+2l+9&#10;4912uTngYBa9Fxdz38VKddrNdAjCU+N/4q97rRXEYX34En6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gyUvwAAANsAAAAPAAAAAAAAAAAAAAAAAJgCAABkcnMvZG93bnJl&#10;di54bWxQSwUGAAAAAAQABAD1AAAAhAMAAAAA&#10;" path="m548815,1030585r-7579,2287c373679,1074724,193583,1076555,14612,1030311l,1025738,273987,r3763,3683l548815,1030585xe" fillcolor="#e5b8b7 [1301]" stroked="f" strokeweight=".35281mm"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47" o:spid="_x0000_s1042" style="position:absolute;left:45117;top:23160;width:10352;height:7578;rotation:-949493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w4MUA&#10;AADbAAAADwAAAGRycy9kb3ducmV2LnhtbESPQWvCQBSE7wX/w/KEXqRubMSW6CppqVAvhUalHh/Z&#10;ZzaYfRuyW43/visIPQ4z8w2zWPW2EWfqfO1YwWScgCAuna65UrDbrp9eQfiArLFxTAqu5GG1HDws&#10;MNPuwt90LkIlIoR9hgpMCG0mpS8NWfRj1xJH7+g6iyHKrpK6w0uE20Y+J8lMWqw5Lhhs6d1QeSp+&#10;rYLc/Iy+Tvawt2lIy/Rjk2+at0qpx2Gfz0EE6sN/+N7+1AqmL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4fDgxQAAANsAAAAPAAAAAAAAAAAAAAAAAJgCAABkcnMv&#10;ZG93bnJldi54bWxQSwUGAAAAAAQABAD1AAAAigMAAAAA&#10;" path="m1034707,269575c988463,448546,899616,605212,781831,731521r-27019,26304l596782,603123,,,1035169,267327r-462,2248xe" fillcolor="#e5b8b7 [1301]" stroked="f" strokeweight=".35281mm"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48" o:spid="_x0000_s1043" style="position:absolute;left:45481;top:23995;width:7482;height:10127;rotation:-949493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FZcIA&#10;AADbAAAADwAAAGRycy9kb3ducmV2LnhtbERPTWvCQBC9C/0Pywi9mY22lja6iraUeBJMSzG3ITsm&#10;odnZkF2T9N93D4LHx/teb0fTiJ46V1tWMI9iEMSF1TWXCr6/PmevIJxH1thYJgV/5GC7eZisMdF2&#10;4BP1mS9FCGGXoILK+zaR0hUVGXSRbYkDd7GdQR9gV0rd4RDCTSMXcfwiDdYcGips6b2i4je7GgXx&#10;04V/PtJ9/jZe83S5c2eTHq1Sj9NxtwLhafR38c190Aqew9jwJfw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kVlwgAAANsAAAAPAAAAAAAAAAAAAAAAAJgCAABkcnMvZG93&#10;bnJldi54bWxQSwUGAAAAAAQABAD1AAAAhwMAAAAA&#10;" path="m748117,737293r-44492,43315c600575,871683,480754,942297,351158,988328r-80663,24341l,,592610,580134,748117,737293xe" fillcolor="#e5b8b7 [1301]" stroked="f" strokeweight=".35281mm"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49" o:spid="_x0000_s1044" style="position:absolute;left:42461;top:24739;width:5488;height:10646;rotation:-949493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ZQMUA&#10;AADbAAAADwAAAGRycy9kb3ducmV2LnhtbESPQUvDQBSE70L/w/IK3uymRSXGbksRrHoQMXrx9sg+&#10;k9js27D73EZ/vSsIHoeZ+YZZbyc3qEQh9p4NLBcFKOLG255bA68vt2clqCjIFgfPZOCLImw3s5M1&#10;VtYf+ZlSLa3KEI4VGuhExkrr2HTkMC78SJy9dx8cSpah1TbgMcPdoFdFcakd9pwXOhzppqPmUH86&#10;A08f+4eU3lZ3F5LKsl5OEvbfj8aczqfdNSihSf7Df+17a+D8Cn6/5B+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llAxQAAANsAAAAPAAAAAAAAAAAAAAAAAJgCAABkcnMv&#10;ZG93bnJldi54bWxQSwUGAAAAAAQABAD1AAAAigMAAAAA&#10;" path="m548815,1030585r-7579,2287c373679,1074724,193583,1076555,14612,1030311l,1025738,273987,r3763,3683l548815,1030585xe" fillcolor="#e5b8b7 [1301]" stroked="f" strokeweight=".35281mm"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50" o:spid="_x0000_s1045" style="position:absolute;left:35945;top:27187;width:10351;height:7578;rotation:4948781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jsMEA&#10;AADbAAAADwAAAGRycy9kb3ducmV2LnhtbERPTWvCQBC9F/oflhG81Y2xFU1dpQiCh16MpaW3MTsm&#10;odnZsLtq+u87B6HHx/tebQbXqSuF2Ho2MJ1koIgrb1uuDXwcd08LUDEhW+w8k4FfirBZPz6ssLD+&#10;xge6lqlWEsKxQANNSn2hdawachgnvicW7uyDwyQw1NoGvEm463SeZXPtsGVpaLCnbUPVT3lxBl5o&#10;Mc/DpePZOX8/lcvv7dfnc2nMeDS8vYJKNKR/8d29t+KT9fJFfo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co7DBAAAA2wAAAA8AAAAAAAAAAAAAAAAAmAIAAGRycy9kb3du&#10;cmV2LnhtbFBLBQYAAAAABAAEAPUAAACGAwAAAAA=&#10;" path="m1034707,269575c988463,448546,899616,605212,781831,731521r-27019,26304l596782,603123,,,1035169,267327r-462,2248xe" fillcolor="#e5b8b7 [1301]" stroked="f" strokeweight=".35281mm"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51" o:spid="_x0000_s1046" style="position:absolute;left:34994;top:25239;width:7481;height:10127;rotation:4948781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tHcEA&#10;AADbAAAADwAAAGRycy9kb3ducmV2LnhtbESPX2vCQBDE34V+h2MLfdNLpA1t9BQRBF/9g31dcttc&#10;MLcXc6vGb+8VCn0cZuY3zHw5+FbdqI9NYAP5JANFXAXbcG3geNiMP0FFQbbYBiYDD4qwXLyM5lja&#10;cOcd3fZSqwThWKIBJ9KVWsfKkcc4CR1x8n5C71GS7Gtte7wnuG/1NMsK7bHhtOCwo7Wj6ry/egPD&#10;SorT18Vdp600jy4vMHy/ozFvr8NqBkpokP/wX3trDXzk8Psl/QC9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YLR3BAAAA2wAAAA8AAAAAAAAAAAAAAAAAmAIAAGRycy9kb3du&#10;cmV2LnhtbFBLBQYAAAAABAAEAPUAAACGAwAAAAA=&#10;" path="m748117,737293r-44492,43315c600575,871683,480754,942297,351158,988328r-80663,24341l,,592610,580134,748117,737293xe" fillcolor="#e5b8b7 [1301]" stroked="f" strokeweight=".35281mm"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52" o:spid="_x0000_s1047" style="position:absolute;left:34771;top:20828;width:5488;height:10646;rotation:4948781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TOT8IA&#10;AADbAAAADwAAAGRycy9kb3ducmV2LnhtbESP0YrCMBRE3wX/IVzBN03VVUrXKCLsok+LtR9wbe62&#10;xeamNLGtf28WFnwcZuYMs90PphYdta6yrGAxj0AQ51ZXXCjIrl+zGITzyBpry6TgSQ72u/Foi4m2&#10;PV+oS30hAoRdggpK75tESpeXZNDNbUMcvF/bGvRBtoXULfYBbmq5jKKNNFhxWCixoWNJ+T19GAXx&#10;+Z5Ft9Vtdap/Lt0HfsdZf82Vmk6GwycIT4N/h//bJ61gvYS/L+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M5PwgAAANsAAAAPAAAAAAAAAAAAAAAAAJgCAABkcnMvZG93&#10;bnJldi54bWxQSwUGAAAAAAQABAD1AAAAhwMAAAAA&#10;" path="m548815,1030585r-7579,2287c373679,1074724,193583,1076555,14612,1030311l,1025738,273987,r3763,3683l548815,1030585xe" fillcolor="#e5b8b7 [1301]" stroked="f" strokeweight=".35281mm"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 id="Freeform 53" o:spid="_x0000_s1048" style="position:absolute;left:31373;top:18067;width:10352;height:7578;rotation:10846997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lo8UA&#10;AADbAAAADwAAAGRycy9kb3ducmV2LnhtbESPQWvCQBSE7wX/w/IK3ppNDRWJrqKWihcL2oh4e2Sf&#10;STD7NmTXmPrru4VCj8PMfMPMFr2pRUetqywreI1iEMS51RUXCrKvj5cJCOeRNdaWScE3OVjMB08z&#10;TLW98566gy9EgLBLUUHpfZNK6fKSDLrINsTBu9jWoA+yLaRu8R7gppajOB5LgxWHhRIbWpeUXw83&#10;o+C0ej/3eZKNms/Jw/B4dzSrzVGp4XO/nILw1Pv/8F97qxW8JfD7Jfw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56WjxQAAANsAAAAPAAAAAAAAAAAAAAAAAJgCAABkcnMv&#10;ZG93bnJldi54bWxQSwUGAAAAAAQABAD1AAAAigMAAAAA&#10;" path="m1034707,269575c988463,448546,899616,605212,781831,731521r-27019,26304l596782,603123,,,1035169,267327r-462,2248xe" fillcolor="#e5b8b7 [1301]" stroked="f" strokeweight=".35281mm">
                  <v:stroke joinstyle="miter"/>
                  <v:shadow on="t" color="black" opacity="20971f" offset="0,2.2pt"/>
                  <v:path arrowok="t" o:connecttype="custom" o:connectlocs="517582,0;1035164,378914;517582,757827;0,378914;1034702,269576;781827,731523;754808,757827;596779,603125;0,0;1035164,267328;1034702,269576" o:connectangles="270,0,90,180,0,0,0,0,0,0,0" textboxrect="0,0,1035169,757825"/>
                </v:shape>
                <v:shape id="Freeform 54" o:spid="_x0000_s1049" style="position:absolute;left:33950;top:14778;width:7482;height:10127;rotation:10846997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Bu8UA&#10;AADbAAAADwAAAGRycy9kb3ducmV2LnhtbESPzWsCMRTE7wX/h/AEbzWraLFbo4hFtIce/Dj0+Lp5&#10;+4GblzSJuv73TaHgcZiZ3zDzZWdacSUfGssKRsMMBHFhdcOVgtNx8zwDESKyxtYyKbhTgOWi9zTH&#10;XNsb7+l6iJVIEA45KqhjdLmUoajJYBhaR5y80nqDMUlfSe3xluCmleMse5EGG04LNTpa11ScDxej&#10;YHLafb5/f3x5t93ux6Z4LS8/rlRq0O9WbyAidfER/m/vtILpBP6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4G7xQAAANsAAAAPAAAAAAAAAAAAAAAAAJgCAABkcnMv&#10;ZG93bnJldi54bWxQSwUGAAAAAAQABAD1AAAAigMAAAAA&#10;" path="m748117,737293r-44492,43315c600575,871683,480754,942297,351158,988328r-80663,24341l,,592610,580134,748117,737293xe" fillcolor="#e5b8b7 [1301]" stroked="f" strokeweight=".35281mm">
                  <v:stroke joinstyle="miter"/>
                  <v:shadow on="t" color="black" opacity="20971f" offset="0,2.2pt"/>
                  <v:path arrowok="t" o:connecttype="custom" o:connectlocs="374058,0;748116,506335;374058,1012670;0,506335;748116,737294;703624,780609;351158,988329;270495,1012670;0,0;592609,580135;748116,737294" o:connectangles="270,0,90,180,0,0,0,0,0,0,0" textboxrect="0,0,748117,1012669"/>
                </v:shape>
                <v:shape id="Freeform 55" o:spid="_x0000_s1050" style="position:absolute;left:38936;top:13413;width:5488;height:10647;rotation:10846997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HMMQA&#10;AADbAAAADwAAAGRycy9kb3ducmV2LnhtbESPQWvCQBSE7wX/w/IEb3WjkjZEN0EUpRRSqO2hx2f2&#10;mQSzb0N2Nem/7xYKPQ4z8w2zyUfTijv1rrGsYDGPQBCXVjdcKfj8ODwmIJxH1thaJgXf5CDPJg8b&#10;TLUd+J3uJ1+JAGGXooLa+y6V0pU1GXRz2xEH72J7gz7IvpK6xyHATSuXUfQkDTYcFmrsaFdTeT3d&#10;TKAkxevKH4fxXETmjfa38vj8lSg1m47bNQhPo/8P/7VftII4ht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cxzDEAAAA2wAAAA8AAAAAAAAAAAAAAAAAmAIAAGRycy9k&#10;b3ducmV2LnhtbFBLBQYAAAAABAAEAPUAAACJAwAAAAA=&#10;" path="m548815,1030585r-7579,2287c373679,1074724,193583,1076555,14612,1030311l,1025738,273987,r3763,3683l548815,1030585xe" fillcolor="#e5b8b7 [1301]" stroked="f" strokeweight=".35281mm">
                  <v:stroke joinstyle="miter"/>
                  <v:shadow on="t" color="black" opacity="20971f" offset="0,2.2pt"/>
                  <v:path arrowok="t" o:connecttype="custom" o:connectlocs="274407,0;548813,532313;274407,1064626;0,532313;548813,1030583;541234,1032870;14612,1030309;0,1025736;273986,0;277749,3683;548813,1030583" o:connectangles="270,0,90,180,0,0,0,0,0,0,0" textboxrect="0,0,548815,106462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44" o:spid="_x0000_s1051" type="#_x0000_t202" style="position:absolute;left:4250;width:14800;height:13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<v:textbox style="mso-fit-shape-to-text:t">
                    <w:txbxContent>
                      <w:p w:rsidR="00D24A8C" w:rsidRDefault="001935E9" w:rsidP="00D24A8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m:t>&lt;1</m:t>
                                </m: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shape id="Текстово поле 45" o:spid="_x0000_s1052" type="#_x0000_t202" style="position:absolute;left:37685;top:272;width:14801;height:13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    <v:textbox style="mso-fit-shape-to-text:t">
                    <w:txbxContent>
                      <w:p w:rsidR="00D24A8C" w:rsidRDefault="001935E9" w:rsidP="00D24A8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</w:rPr>
                                      <m:t>13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64"/>
                                    <w:szCs w:val="64"/>
                                  </w:rPr>
                                  <m:t>1</m:t>
                                </m: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653DE">
        <w:t xml:space="preserve">Дребосъчето изяло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12 </m:t>
            </m:r>
          </m:den>
        </m:f>
      </m:oMath>
      <w:r w:rsidR="00E653DE">
        <w:t xml:space="preserve">, което е по-малко от 1 торта, а Карлсон изял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="00E653DE">
        <w:t>, което е повече от 1 торта.</w:t>
      </w:r>
    </w:p>
    <w:p w:rsidR="00D24A8C" w:rsidRDefault="00D24A8C" w:rsidP="00D04A56">
      <w:pPr>
        <w:pStyle w:val="a1"/>
        <w:jc w:val="both"/>
      </w:pPr>
    </w:p>
    <w:p w:rsidR="00906FB0" w:rsidRPr="00906FB0" w:rsidRDefault="00906FB0" w:rsidP="00906FB0">
      <w:pPr>
        <w:pStyle w:val="Subtitle"/>
        <w:rPr>
          <w:sz w:val="32"/>
        </w:rPr>
      </w:pPr>
      <w:r w:rsidRPr="00906FB0">
        <w:rPr>
          <w:sz w:val="32"/>
        </w:rPr>
        <w:t>Правилни обикновени дроби</w:t>
      </w:r>
    </w:p>
    <w:p w:rsidR="00451749" w:rsidRDefault="00E653DE" w:rsidP="00D04A56">
      <w:pPr>
        <w:pStyle w:val="a1"/>
        <w:jc w:val="both"/>
      </w:pPr>
      <w:r>
        <w:t xml:space="preserve">Една обикновена дроб се нарича правилна, когато числителят й е по-малък от знаменателя. </w:t>
      </w:r>
      <w:r w:rsidR="00451749">
        <w:t xml:space="preserve">Такава дроб е винаги по-малка от 1. </w:t>
      </w:r>
    </w:p>
    <w:p w:rsidR="00E653DE" w:rsidRDefault="00E653DE" w:rsidP="00D04A56">
      <w:pPr>
        <w:pStyle w:val="a1"/>
        <w:jc w:val="both"/>
      </w:pPr>
      <w:r>
        <w:t xml:space="preserve">Всяка дроб, на която числителят е равен на 0 е също правилна. Например: всички правилни дроби със знаменател 3 са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t>,</w:t>
      </w:r>
      <w:r w:rsidR="005F6D22" w:rsidRPr="005F6D2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5F6D22">
        <w:t xml:space="preserve"> </w:t>
      </w:r>
      <w:r w:rsidR="00FE6361">
        <w:rPr>
          <w:lang w:val="en-US"/>
        </w:rPr>
        <w:t xml:space="preserve"> </w:t>
      </w:r>
      <w:r>
        <w:t>и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5F6D22">
        <w:t xml:space="preserve"> </w:t>
      </w:r>
      <w:r>
        <w:t>.</w:t>
      </w:r>
    </w:p>
    <w:p w:rsidR="00906FB0" w:rsidRPr="00906FB0" w:rsidRDefault="00906FB0" w:rsidP="00906FB0">
      <w:pPr>
        <w:pStyle w:val="Subtitle"/>
        <w:rPr>
          <w:sz w:val="32"/>
        </w:rPr>
      </w:pPr>
      <w:r>
        <w:rPr>
          <w:sz w:val="32"/>
        </w:rPr>
        <w:t>Неп</w:t>
      </w:r>
      <w:r w:rsidRPr="00906FB0">
        <w:rPr>
          <w:sz w:val="32"/>
        </w:rPr>
        <w:t>равилни обикновени дроби</w:t>
      </w:r>
    </w:p>
    <w:p w:rsidR="00806B78" w:rsidRDefault="00E653DE" w:rsidP="00B00D89">
      <w:pPr>
        <w:pStyle w:val="a1"/>
        <w:jc w:val="both"/>
      </w:pPr>
      <w:r>
        <w:t xml:space="preserve">Една   обикновена дроб се нарича неправилна, когато числителят е по-голям или равен на знаменателя. </w:t>
      </w:r>
      <w:r w:rsidR="00451749">
        <w:t xml:space="preserve">Такава дроб е винаги по-голяма или равна на 1. </w:t>
      </w:r>
      <w:r>
        <w:t xml:space="preserve">Например: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  <w:r>
        <w:t xml:space="preserve">. Неправилна обикновена дроб ще наричаме всяка дроб от </w:t>
      </w:r>
      <w:r>
        <w:lastRenderedPageBreak/>
        <w:t xml:space="preserve">вида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>, в която числителя а е естествено число.</w:t>
      </w:r>
      <w:r w:rsidRPr="005F6D22">
        <w:t xml:space="preserve"> </w:t>
      </w:r>
      <w:r>
        <w:t xml:space="preserve">Приема се че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=1,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</m:oMath>
      <w:r w:rsidR="005F6D22" w:rsidRPr="005F6D22">
        <w:t xml:space="preserve"> </w:t>
      </w:r>
      <w:r>
        <w:t xml:space="preserve">т.н. </w:t>
      </w:r>
      <w:r w:rsidR="00F7634D">
        <w:t xml:space="preserve">Това пък означава, че всяко естествено число може да се представи с обикновена дроб. </w:t>
      </w:r>
      <w:r>
        <w:t>Всички непра</w:t>
      </w:r>
      <w:r w:rsidR="005F6D22">
        <w:t xml:space="preserve">вилни дроби с числител 5 са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и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:rsidR="00806B78" w:rsidRPr="00E600E0" w:rsidRDefault="00806B78" w:rsidP="00E600E0">
      <w:pPr>
        <w:pStyle w:val="Subtitle"/>
        <w:rPr>
          <w:sz w:val="32"/>
        </w:rPr>
      </w:pPr>
      <w:r w:rsidRPr="00E600E0">
        <w:rPr>
          <w:sz w:val="32"/>
        </w:rPr>
        <w:t>Съкратим</w:t>
      </w:r>
      <w:r w:rsidR="00E600E0">
        <w:rPr>
          <w:sz w:val="32"/>
        </w:rPr>
        <w:t>а</w:t>
      </w:r>
      <w:r w:rsidRPr="00E600E0">
        <w:rPr>
          <w:sz w:val="32"/>
        </w:rPr>
        <w:t xml:space="preserve"> и несъкратим</w:t>
      </w:r>
      <w:r w:rsidR="00E600E0">
        <w:rPr>
          <w:sz w:val="32"/>
        </w:rPr>
        <w:t>а</w:t>
      </w:r>
      <w:r w:rsidRPr="00E600E0">
        <w:rPr>
          <w:sz w:val="32"/>
        </w:rPr>
        <w:t xml:space="preserve"> дроб</w:t>
      </w:r>
    </w:p>
    <w:p w:rsidR="00806B78" w:rsidRDefault="00806B78" w:rsidP="00B00D89">
      <w:pPr>
        <w:pStyle w:val="a1"/>
        <w:jc w:val="both"/>
      </w:pPr>
      <w:r>
        <w:t xml:space="preserve">Ако числителят и знаменателят на една дроб имат общ делител, то дробта се нарича </w:t>
      </w:r>
      <w:r w:rsidR="00E600E0">
        <w:t>съкратима</w:t>
      </w:r>
      <w:r>
        <w:t>. Ако числителят и знаменателят са взаимно прости числа, то дробта е несъкратима.</w:t>
      </w:r>
    </w:p>
    <w:tbl>
      <w:tblPr>
        <w:tblStyle w:val="TableGridLight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16"/>
        <w:gridCol w:w="4720"/>
        <w:gridCol w:w="1380"/>
        <w:gridCol w:w="2360"/>
      </w:tblGrid>
      <w:tr w:rsidR="00E600E0" w:rsidTr="00E600E0">
        <w:trPr>
          <w:trHeight w:val="151"/>
        </w:trPr>
        <w:tc>
          <w:tcPr>
            <w:tcW w:w="921" w:type="dxa"/>
            <w:vMerge w:val="restart"/>
            <w:shd w:val="clear" w:color="auto" w:fill="B8CCE4" w:themeFill="accent1" w:themeFillTint="66"/>
          </w:tcPr>
          <w:p w:rsidR="00E600E0" w:rsidRPr="00027361" w:rsidRDefault="00E600E0" w:rsidP="00806B78">
            <w:pPr>
              <w:pStyle w:val="a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дроб</w:t>
            </w:r>
          </w:p>
        </w:tc>
        <w:tc>
          <w:tcPr>
            <w:tcW w:w="4857" w:type="dxa"/>
            <w:shd w:val="clear" w:color="auto" w:fill="B8CCE4" w:themeFill="accent1" w:themeFillTint="66"/>
          </w:tcPr>
          <w:p w:rsidR="00E600E0" w:rsidRDefault="00E600E0" w:rsidP="00806B78">
            <w:pPr>
              <w:pStyle w:val="a1"/>
            </w:pPr>
            <w:r>
              <w:t>Делители на числителя</w:t>
            </w:r>
          </w:p>
        </w:tc>
        <w:tc>
          <w:tcPr>
            <w:tcW w:w="1381" w:type="dxa"/>
            <w:vMerge w:val="restart"/>
            <w:shd w:val="clear" w:color="auto" w:fill="B8CCE4" w:themeFill="accent1" w:themeFillTint="66"/>
          </w:tcPr>
          <w:p w:rsidR="00E600E0" w:rsidRDefault="00E600E0" w:rsidP="00806B78">
            <w:pPr>
              <w:pStyle w:val="a1"/>
              <w:jc w:val="center"/>
            </w:pPr>
            <w:r>
              <w:t>Общи делители</w:t>
            </w:r>
          </w:p>
        </w:tc>
        <w:tc>
          <w:tcPr>
            <w:tcW w:w="2387" w:type="dxa"/>
            <w:vMerge w:val="restart"/>
            <w:shd w:val="clear" w:color="auto" w:fill="B8CCE4" w:themeFill="accent1" w:themeFillTint="66"/>
          </w:tcPr>
          <w:p w:rsidR="00E600E0" w:rsidRDefault="00E600E0" w:rsidP="00806B78">
            <w:pPr>
              <w:pStyle w:val="a1"/>
              <w:jc w:val="center"/>
            </w:pPr>
            <w:r>
              <w:t>Вид дроб</w:t>
            </w:r>
          </w:p>
        </w:tc>
      </w:tr>
      <w:tr w:rsidR="00E600E0" w:rsidTr="00E600E0">
        <w:trPr>
          <w:trHeight w:val="150"/>
        </w:trPr>
        <w:tc>
          <w:tcPr>
            <w:tcW w:w="921" w:type="dxa"/>
            <w:vMerge/>
            <w:shd w:val="clear" w:color="auto" w:fill="B8CCE4" w:themeFill="accent1" w:themeFillTint="66"/>
          </w:tcPr>
          <w:p w:rsidR="00E600E0" w:rsidRPr="00027361" w:rsidRDefault="00E600E0" w:rsidP="00806B78">
            <w:pPr>
              <w:pStyle w:val="a1"/>
              <w:jc w:val="center"/>
              <w:rPr>
                <w:rFonts w:cs="Times New Roman"/>
              </w:rPr>
            </w:pPr>
          </w:p>
        </w:tc>
        <w:tc>
          <w:tcPr>
            <w:tcW w:w="4857" w:type="dxa"/>
            <w:shd w:val="clear" w:color="auto" w:fill="B8CCE4" w:themeFill="accent1" w:themeFillTint="66"/>
          </w:tcPr>
          <w:p w:rsidR="00E600E0" w:rsidRDefault="00E600E0" w:rsidP="00806B78">
            <w:pPr>
              <w:pStyle w:val="a1"/>
            </w:pPr>
            <w:r>
              <w:t>Делители на знаменателя</w:t>
            </w:r>
          </w:p>
        </w:tc>
        <w:tc>
          <w:tcPr>
            <w:tcW w:w="1381" w:type="dxa"/>
            <w:vMerge/>
            <w:shd w:val="clear" w:color="auto" w:fill="B8CCE4" w:themeFill="accent1" w:themeFillTint="66"/>
          </w:tcPr>
          <w:p w:rsidR="00E600E0" w:rsidRDefault="00E600E0" w:rsidP="00806B78">
            <w:pPr>
              <w:pStyle w:val="a1"/>
              <w:jc w:val="center"/>
            </w:pPr>
          </w:p>
        </w:tc>
        <w:tc>
          <w:tcPr>
            <w:tcW w:w="2387" w:type="dxa"/>
            <w:vMerge/>
            <w:shd w:val="clear" w:color="auto" w:fill="B8CCE4" w:themeFill="accent1" w:themeFillTint="66"/>
          </w:tcPr>
          <w:p w:rsidR="00E600E0" w:rsidRDefault="00E600E0" w:rsidP="00806B78">
            <w:pPr>
              <w:pStyle w:val="a1"/>
              <w:jc w:val="center"/>
            </w:pPr>
          </w:p>
        </w:tc>
      </w:tr>
      <w:tr w:rsidR="00806B78" w:rsidTr="00E600E0">
        <w:trPr>
          <w:trHeight w:val="151"/>
        </w:trPr>
        <w:tc>
          <w:tcPr>
            <w:tcW w:w="921" w:type="dxa"/>
            <w:vMerge w:val="restart"/>
            <w:shd w:val="clear" w:color="auto" w:fill="DAEEF3" w:themeFill="accent5" w:themeFillTint="33"/>
          </w:tcPr>
          <w:p w:rsidR="00806B78" w:rsidRDefault="00E91255" w:rsidP="00806B78">
            <w:pPr>
              <w:pStyle w:val="a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4857" w:type="dxa"/>
            <w:shd w:val="clear" w:color="auto" w:fill="DAEEF3" w:themeFill="accent5" w:themeFillTint="33"/>
          </w:tcPr>
          <w:p w:rsidR="00806B78" w:rsidRDefault="00806B78" w:rsidP="00806B78">
            <w:pPr>
              <w:pStyle w:val="a1"/>
            </w:pPr>
            <w:r>
              <w:t>Делители на 12 – 1, 2, 3, 4, 6, 12</w:t>
            </w:r>
          </w:p>
        </w:tc>
        <w:tc>
          <w:tcPr>
            <w:tcW w:w="1381" w:type="dxa"/>
            <w:vMerge w:val="restart"/>
            <w:shd w:val="clear" w:color="auto" w:fill="DAEEF3" w:themeFill="accent5" w:themeFillTint="33"/>
          </w:tcPr>
          <w:p w:rsidR="00806B78" w:rsidRDefault="00E600E0" w:rsidP="00806B78">
            <w:pPr>
              <w:pStyle w:val="a1"/>
              <w:jc w:val="center"/>
            </w:pPr>
            <w:r>
              <w:t xml:space="preserve">1, 2, 3, 6  </w:t>
            </w:r>
          </w:p>
        </w:tc>
        <w:tc>
          <w:tcPr>
            <w:tcW w:w="2387" w:type="dxa"/>
            <w:vMerge w:val="restart"/>
            <w:shd w:val="clear" w:color="auto" w:fill="DAEEF3" w:themeFill="accent5" w:themeFillTint="33"/>
          </w:tcPr>
          <w:p w:rsidR="00806B78" w:rsidRDefault="00E600E0" w:rsidP="00806B78">
            <w:pPr>
              <w:pStyle w:val="a1"/>
              <w:jc w:val="center"/>
            </w:pPr>
            <w:r>
              <w:t>съкратима</w:t>
            </w:r>
          </w:p>
        </w:tc>
      </w:tr>
      <w:tr w:rsidR="00806B78" w:rsidTr="00E600E0">
        <w:trPr>
          <w:trHeight w:val="150"/>
        </w:trPr>
        <w:tc>
          <w:tcPr>
            <w:tcW w:w="921" w:type="dxa"/>
            <w:vMerge/>
            <w:shd w:val="clear" w:color="auto" w:fill="DAEEF3" w:themeFill="accent5" w:themeFillTint="33"/>
          </w:tcPr>
          <w:p w:rsidR="00806B78" w:rsidRDefault="00806B78" w:rsidP="00806B78">
            <w:pPr>
              <w:pStyle w:val="a1"/>
              <w:jc w:val="center"/>
            </w:pPr>
          </w:p>
        </w:tc>
        <w:tc>
          <w:tcPr>
            <w:tcW w:w="4857" w:type="dxa"/>
            <w:shd w:val="clear" w:color="auto" w:fill="DAEEF3" w:themeFill="accent5" w:themeFillTint="33"/>
          </w:tcPr>
          <w:p w:rsidR="00806B78" w:rsidRDefault="00806B78" w:rsidP="00E600E0">
            <w:pPr>
              <w:pStyle w:val="a1"/>
            </w:pPr>
            <w:r>
              <w:t>Делители на 18 – 1, 2, 3, 6,</w:t>
            </w:r>
            <w:r w:rsidR="00E600E0">
              <w:t xml:space="preserve"> 9, 18</w:t>
            </w:r>
          </w:p>
        </w:tc>
        <w:tc>
          <w:tcPr>
            <w:tcW w:w="1381" w:type="dxa"/>
            <w:vMerge/>
            <w:shd w:val="clear" w:color="auto" w:fill="DAEEF3" w:themeFill="accent5" w:themeFillTint="33"/>
          </w:tcPr>
          <w:p w:rsidR="00806B78" w:rsidRDefault="00806B78" w:rsidP="00806B78">
            <w:pPr>
              <w:pStyle w:val="a1"/>
              <w:jc w:val="center"/>
            </w:pPr>
          </w:p>
        </w:tc>
        <w:tc>
          <w:tcPr>
            <w:tcW w:w="2387" w:type="dxa"/>
            <w:vMerge/>
            <w:shd w:val="clear" w:color="auto" w:fill="DAEEF3" w:themeFill="accent5" w:themeFillTint="33"/>
          </w:tcPr>
          <w:p w:rsidR="00806B78" w:rsidRDefault="00806B78" w:rsidP="00806B78">
            <w:pPr>
              <w:pStyle w:val="a1"/>
              <w:jc w:val="center"/>
            </w:pPr>
          </w:p>
        </w:tc>
      </w:tr>
      <w:tr w:rsidR="00E600E0" w:rsidTr="00E600E0">
        <w:trPr>
          <w:trHeight w:val="474"/>
        </w:trPr>
        <w:tc>
          <w:tcPr>
            <w:tcW w:w="921" w:type="dxa"/>
            <w:vMerge w:val="restart"/>
            <w:shd w:val="clear" w:color="auto" w:fill="DAEEF3" w:themeFill="accent5" w:themeFillTint="33"/>
          </w:tcPr>
          <w:p w:rsidR="00E600E0" w:rsidRDefault="00E91255" w:rsidP="00E600E0">
            <w:pPr>
              <w:pStyle w:val="a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33</m:t>
                    </m:r>
                  </m:den>
                </m:f>
              </m:oMath>
            </m:oMathPara>
          </w:p>
        </w:tc>
        <w:tc>
          <w:tcPr>
            <w:tcW w:w="4857" w:type="dxa"/>
            <w:shd w:val="clear" w:color="auto" w:fill="DAEEF3" w:themeFill="accent5" w:themeFillTint="33"/>
          </w:tcPr>
          <w:p w:rsidR="00E600E0" w:rsidRDefault="00E600E0" w:rsidP="00E600E0">
            <w:pPr>
              <w:pStyle w:val="a1"/>
            </w:pPr>
            <w:r>
              <w:t>Делители на 50 – 1, 2, 5, 10, 25, 50</w:t>
            </w:r>
          </w:p>
        </w:tc>
        <w:tc>
          <w:tcPr>
            <w:tcW w:w="1381" w:type="dxa"/>
            <w:vMerge w:val="restart"/>
            <w:shd w:val="clear" w:color="auto" w:fill="DAEEF3" w:themeFill="accent5" w:themeFillTint="33"/>
          </w:tcPr>
          <w:p w:rsidR="00E600E0" w:rsidRDefault="00E600E0" w:rsidP="00E600E0">
            <w:pPr>
              <w:pStyle w:val="a1"/>
              <w:jc w:val="center"/>
            </w:pPr>
            <w:r>
              <w:t xml:space="preserve">1 </w:t>
            </w:r>
          </w:p>
        </w:tc>
        <w:tc>
          <w:tcPr>
            <w:tcW w:w="2387" w:type="dxa"/>
            <w:vMerge w:val="restart"/>
            <w:shd w:val="clear" w:color="auto" w:fill="DAEEF3" w:themeFill="accent5" w:themeFillTint="33"/>
          </w:tcPr>
          <w:p w:rsidR="00E600E0" w:rsidRDefault="00E600E0" w:rsidP="007948A3">
            <w:pPr>
              <w:pStyle w:val="a1"/>
              <w:jc w:val="center"/>
            </w:pPr>
            <w:r>
              <w:t>несъкратима</w:t>
            </w:r>
          </w:p>
        </w:tc>
      </w:tr>
      <w:tr w:rsidR="00E600E0" w:rsidTr="00E600E0">
        <w:trPr>
          <w:trHeight w:val="410"/>
        </w:trPr>
        <w:tc>
          <w:tcPr>
            <w:tcW w:w="921" w:type="dxa"/>
            <w:vMerge/>
          </w:tcPr>
          <w:p w:rsidR="00E600E0" w:rsidRDefault="00E600E0" w:rsidP="007948A3">
            <w:pPr>
              <w:pStyle w:val="a1"/>
              <w:jc w:val="center"/>
            </w:pPr>
          </w:p>
        </w:tc>
        <w:tc>
          <w:tcPr>
            <w:tcW w:w="4857" w:type="dxa"/>
            <w:shd w:val="clear" w:color="auto" w:fill="DAEEF3" w:themeFill="accent5" w:themeFillTint="33"/>
          </w:tcPr>
          <w:p w:rsidR="00E600E0" w:rsidRDefault="00E600E0" w:rsidP="00E600E0">
            <w:pPr>
              <w:pStyle w:val="a1"/>
            </w:pPr>
            <w:r>
              <w:t>Делители на 33 – 1, 3, 11, 33</w:t>
            </w:r>
          </w:p>
        </w:tc>
        <w:tc>
          <w:tcPr>
            <w:tcW w:w="1381" w:type="dxa"/>
            <w:vMerge/>
          </w:tcPr>
          <w:p w:rsidR="00E600E0" w:rsidRDefault="00E600E0" w:rsidP="007948A3">
            <w:pPr>
              <w:pStyle w:val="a1"/>
              <w:jc w:val="center"/>
            </w:pPr>
          </w:p>
        </w:tc>
        <w:tc>
          <w:tcPr>
            <w:tcW w:w="2387" w:type="dxa"/>
            <w:vMerge/>
          </w:tcPr>
          <w:p w:rsidR="00E600E0" w:rsidRDefault="00E600E0" w:rsidP="007948A3">
            <w:pPr>
              <w:pStyle w:val="a1"/>
              <w:jc w:val="center"/>
            </w:pPr>
          </w:p>
        </w:tc>
      </w:tr>
    </w:tbl>
    <w:p w:rsidR="00806B78" w:rsidRDefault="00806B78" w:rsidP="00B00D89">
      <w:pPr>
        <w:pStyle w:val="a1"/>
        <w:jc w:val="both"/>
      </w:pPr>
    </w:p>
    <w:p w:rsidR="00806B78" w:rsidRPr="00E41C99" w:rsidRDefault="00806B78" w:rsidP="00B00D89">
      <w:pPr>
        <w:pStyle w:val="a1"/>
        <w:jc w:val="both"/>
      </w:pPr>
    </w:p>
    <w:sectPr w:rsidR="00806B78" w:rsidRPr="00E41C99" w:rsidSect="00333E7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127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F0A" w:rsidRDefault="00B50F0A" w:rsidP="006276F2">
      <w:r>
        <w:separator/>
      </w:r>
    </w:p>
  </w:endnote>
  <w:endnote w:type="continuationSeparator" w:id="0">
    <w:p w:rsidR="00B50F0A" w:rsidRDefault="00B50F0A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486CDC" wp14:editId="57850C43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86CDC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55" type="#_x0000_t202" style="position:absolute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F0A" w:rsidRDefault="00B50F0A" w:rsidP="006276F2">
      <w:r>
        <w:separator/>
      </w:r>
    </w:p>
  </w:footnote>
  <w:footnote w:type="continuationSeparator" w:id="0">
    <w:p w:rsidR="00B50F0A" w:rsidRDefault="00B50F0A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935083" wp14:editId="29848E6D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79350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53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8C775" wp14:editId="31E8C7DE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58C775" id="Title 1" o:spid="_x0000_s1054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DE"/>
    <w:rsid w:val="00050CC5"/>
    <w:rsid w:val="00115719"/>
    <w:rsid w:val="00306830"/>
    <w:rsid w:val="00333E71"/>
    <w:rsid w:val="00377F8F"/>
    <w:rsid w:val="00451749"/>
    <w:rsid w:val="004869EC"/>
    <w:rsid w:val="004B0D83"/>
    <w:rsid w:val="004D4143"/>
    <w:rsid w:val="005F6D22"/>
    <w:rsid w:val="0062449E"/>
    <w:rsid w:val="006276F2"/>
    <w:rsid w:val="00645F6D"/>
    <w:rsid w:val="0076462D"/>
    <w:rsid w:val="007F4B8F"/>
    <w:rsid w:val="00806B78"/>
    <w:rsid w:val="008C0904"/>
    <w:rsid w:val="00906FB0"/>
    <w:rsid w:val="0094435F"/>
    <w:rsid w:val="00A0398F"/>
    <w:rsid w:val="00B00D89"/>
    <w:rsid w:val="00B50F0A"/>
    <w:rsid w:val="00BC3BEB"/>
    <w:rsid w:val="00C027A3"/>
    <w:rsid w:val="00D04A56"/>
    <w:rsid w:val="00D24A8C"/>
    <w:rsid w:val="00D9092E"/>
    <w:rsid w:val="00DE1EC2"/>
    <w:rsid w:val="00DE6F87"/>
    <w:rsid w:val="00E41C99"/>
    <w:rsid w:val="00E600E0"/>
    <w:rsid w:val="00E653DE"/>
    <w:rsid w:val="00E742E0"/>
    <w:rsid w:val="00E91255"/>
    <w:rsid w:val="00EE1ABD"/>
    <w:rsid w:val="00F33699"/>
    <w:rsid w:val="00F73D65"/>
    <w:rsid w:val="00F7634D"/>
    <w:rsid w:val="00F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A064FEC3-8C56-46E9-84B9-6D70EA75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3DE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E653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3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5F6D2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F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table" w:styleId="TableGrid">
    <w:name w:val="Table Grid"/>
    <w:basedOn w:val="TableNormal"/>
    <w:uiPriority w:val="59"/>
    <w:rsid w:val="00806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E600E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E600E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165AC-961C-48F3-9D84-7C997150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13</TotalTime>
  <Pages>2</Pages>
  <Words>233</Words>
  <Characters>1333</Characters>
  <Application>Microsoft Office Word</Application>
  <DocSecurity>8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5</cp:revision>
  <cp:lastPrinted>2015-02-02T08:13:00Z</cp:lastPrinted>
  <dcterms:created xsi:type="dcterms:W3CDTF">2015-02-02T08:13:00Z</dcterms:created>
  <dcterms:modified xsi:type="dcterms:W3CDTF">2015-02-02T09:08:00Z</dcterms:modified>
</cp:coreProperties>
</file>