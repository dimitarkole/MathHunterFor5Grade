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42" w:rsidRDefault="00774E14" w:rsidP="003E6B42">
      <w:pPr>
        <w:pStyle w:val="Title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Успоредник</w:t>
      </w:r>
      <w:r w:rsidR="003E6B42">
        <w:rPr>
          <w:rFonts w:eastAsia="Times New Roman"/>
          <w:lang w:eastAsia="bg-BG"/>
        </w:rPr>
        <w:t xml:space="preserve"> </w:t>
      </w:r>
    </w:p>
    <w:p w:rsidR="007B4EBA" w:rsidRPr="0077017F" w:rsidRDefault="007B4EBA" w:rsidP="007B4EBA">
      <w:pPr>
        <w:pStyle w:val="Subtitle"/>
        <w:rPr>
          <w:rFonts w:eastAsia="Times New Roman"/>
          <w:sz w:val="32"/>
          <w:lang w:eastAsia="bg-BG"/>
        </w:rPr>
      </w:pPr>
      <w:r w:rsidRPr="0077017F">
        <w:rPr>
          <w:rFonts w:eastAsia="Times New Roman"/>
          <w:sz w:val="32"/>
          <w:lang w:eastAsia="bg-BG"/>
        </w:rPr>
        <w:t>Същност</w:t>
      </w:r>
    </w:p>
    <w:p w:rsidR="007D221E" w:rsidRPr="00C55496" w:rsidRDefault="007B6D4C" w:rsidP="00C55496">
      <w:pPr>
        <w:pStyle w:val="a1"/>
        <w:contextualSpacing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539BF8E" wp14:editId="637668C6">
            <wp:simplePos x="0" y="0"/>
            <wp:positionH relativeFrom="column">
              <wp:posOffset>-41662</wp:posOffset>
            </wp:positionH>
            <wp:positionV relativeFrom="paragraph">
              <wp:posOffset>118469</wp:posOffset>
            </wp:positionV>
            <wp:extent cx="2893695" cy="225552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AC443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21E" w:rsidRPr="00C55496">
        <w:t xml:space="preserve">Успоредникът е геометрична фигура. Той е четириъгълник, на който срещуположните страни са </w:t>
      </w:r>
      <w:r w:rsidR="00926BCA">
        <w:t xml:space="preserve">две по две </w:t>
      </w:r>
      <w:r w:rsidR="007D221E" w:rsidRPr="00C55496">
        <w:t xml:space="preserve">успоредни, т. е. те лежат на успоредни прави. Оттук идва и името </w:t>
      </w:r>
      <w:r w:rsidR="00682ACA">
        <w:t>му.</w:t>
      </w:r>
    </w:p>
    <w:p w:rsidR="007D221E" w:rsidRPr="00C55496" w:rsidRDefault="007D221E" w:rsidP="00C55496">
      <w:pPr>
        <w:pStyle w:val="a1"/>
      </w:pPr>
      <w:r w:rsidRPr="00C55496">
        <w:t xml:space="preserve">Върховете на успоредника означаваме с главни букви – A, B, C, D. Страните означаваме с малки букви a, b, c, d. Ъглите се означават с </w:t>
      </w:r>
      <w:r w:rsidRPr="00C55496">
        <w:sym w:font="Symbol" w:char="F061"/>
      </w:r>
      <w:r w:rsidRPr="00C55496">
        <w:t xml:space="preserve">, </w:t>
      </w:r>
      <w:r w:rsidRPr="00C55496">
        <w:sym w:font="Symbol" w:char="F062"/>
      </w:r>
      <w:r w:rsidRPr="00C55496">
        <w:t xml:space="preserve">, </w:t>
      </w:r>
      <w:r w:rsidRPr="00C55496">
        <w:sym w:font="Symbol" w:char="F067"/>
      </w:r>
      <w:r w:rsidRPr="00C55496">
        <w:t xml:space="preserve">, </w:t>
      </w:r>
      <w:r w:rsidRPr="00C55496">
        <w:sym w:font="Symbol" w:char="F064"/>
      </w:r>
      <w:r w:rsidRPr="00C55496">
        <w:t>.  Ако от връх на успоредника спуснем перпендикуляр към срещулежаща страна, това наричаме височина и бележим с h. Индекса след h показва към коя страна е спусната височината. Отсечките, свързващи два срещуположни върха, се наричат диагонали.</w:t>
      </w:r>
    </w:p>
    <w:p w:rsidR="007D221E" w:rsidRPr="00C55496" w:rsidRDefault="007D221E" w:rsidP="00C55496">
      <w:pPr>
        <w:pStyle w:val="a1"/>
      </w:pPr>
      <w:r w:rsidRPr="00C55496">
        <w:t xml:space="preserve">За всеки успоредник е в сила твърдението, че срещуположните страни са </w:t>
      </w:r>
      <w:r w:rsidR="00926BCA">
        <w:t xml:space="preserve">две по две </w:t>
      </w:r>
      <w:r w:rsidRPr="00C55496">
        <w:t>равни. За нашия чертеж това означава, че  a=c и b=d.</w:t>
      </w:r>
    </w:p>
    <w:p w:rsidR="00C55496" w:rsidRDefault="00C55496" w:rsidP="00C55496">
      <w:pPr>
        <w:pStyle w:val="a1"/>
      </w:pPr>
      <w:r w:rsidRPr="00C55496">
        <w:rPr>
          <w:noProof/>
        </w:rPr>
        <w:drawing>
          <wp:anchor distT="0" distB="0" distL="114300" distR="114300" simplePos="0" relativeHeight="251657728" behindDoc="0" locked="0" layoutInCell="1" allowOverlap="1" wp14:anchorId="1FC605B1" wp14:editId="0AD50A7B">
            <wp:simplePos x="0" y="0"/>
            <wp:positionH relativeFrom="column">
              <wp:posOffset>14605</wp:posOffset>
            </wp:positionH>
            <wp:positionV relativeFrom="paragraph">
              <wp:posOffset>35864</wp:posOffset>
            </wp:positionV>
            <wp:extent cx="3965575" cy="1665605"/>
            <wp:effectExtent l="0" t="0" r="0" b="0"/>
            <wp:wrapSquare wrapText="bothSides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46D7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21E" w:rsidRPr="00C55496">
        <w:t xml:space="preserve">Успоредник, за който всички страни са с равни дължини се нарича ромб. </w:t>
      </w:r>
    </w:p>
    <w:p w:rsidR="007D221E" w:rsidRPr="00C55496" w:rsidRDefault="007D221E" w:rsidP="00C55496">
      <w:pPr>
        <w:pStyle w:val="a1"/>
      </w:pPr>
      <w:r w:rsidRPr="00C55496">
        <w:t>Успоредник, на който всички ъгли са прави се нарича правоъгълник.</w:t>
      </w:r>
    </w:p>
    <w:p w:rsidR="0077017F" w:rsidRDefault="007D221E" w:rsidP="0077017F">
      <w:pPr>
        <w:pStyle w:val="a1"/>
        <w:rPr>
          <w:lang w:val="en-US"/>
        </w:rPr>
      </w:pPr>
      <w:r w:rsidRPr="00C55496">
        <w:t>Успоредник, на който всички страни са с равни дължини и всички ъгли са прави се нарича квадрат.</w:t>
      </w:r>
    </w:p>
    <w:p w:rsidR="00C55496" w:rsidRPr="0077017F" w:rsidRDefault="00C55496" w:rsidP="0077017F">
      <w:pPr>
        <w:pStyle w:val="Subtitle"/>
        <w:rPr>
          <w:rFonts w:eastAsia="Times New Roman"/>
          <w:sz w:val="32"/>
        </w:rPr>
      </w:pPr>
      <w:r w:rsidRPr="0077017F">
        <w:rPr>
          <w:rFonts w:eastAsia="Times New Roman"/>
          <w:sz w:val="32"/>
        </w:rPr>
        <w:lastRenderedPageBreak/>
        <w:t>Лице</w:t>
      </w:r>
    </w:p>
    <w:p w:rsidR="007D221E" w:rsidRPr="00C55496" w:rsidRDefault="007B6D4C" w:rsidP="0077017F">
      <w:pPr>
        <w:pStyle w:val="a1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96B6331" wp14:editId="67C90F03">
            <wp:simplePos x="0" y="0"/>
            <wp:positionH relativeFrom="column">
              <wp:posOffset>-1905</wp:posOffset>
            </wp:positionH>
            <wp:positionV relativeFrom="paragraph">
              <wp:posOffset>173355</wp:posOffset>
            </wp:positionV>
            <wp:extent cx="2591435" cy="236093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CA68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21E" w:rsidRPr="00C55496">
        <w:t>Диагоналът BD разделя успоредника на два триъгълника. Това означава че лицето на успоредника е равно на сумата от лицата на двата триъгълника.</w:t>
      </w:r>
    </w:p>
    <w:p w:rsidR="007D221E" w:rsidRPr="00C55496" w:rsidRDefault="007D221E" w:rsidP="0077017F">
      <w:pPr>
        <w:pStyle w:val="a1"/>
      </w:pPr>
      <w:r w:rsidRPr="00C55496">
        <w:t>S=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.h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C55496"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C55496">
        <w:t xml:space="preserve"> = 2.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C55496">
        <w:t>=a.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</w:p>
    <w:p w:rsidR="007D221E" w:rsidRPr="00C55496" w:rsidRDefault="007D221E" w:rsidP="0077017F">
      <w:pPr>
        <w:pStyle w:val="a1"/>
      </w:pPr>
      <w:r w:rsidRPr="00C55496">
        <w:t>По същия начин, ако разгледаме триъгълниците, на които се разделя успоредника от другия диагонал</w:t>
      </w:r>
      <w:r w:rsidR="00926BCA">
        <w:t>,</w:t>
      </w:r>
      <w:r w:rsidRPr="00C55496">
        <w:t xml:space="preserve"> ще получим, че S= b.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</w:p>
    <w:p w:rsidR="007D221E" w:rsidRPr="00C55496" w:rsidRDefault="007D221E" w:rsidP="0077017F">
      <w:pPr>
        <w:pStyle w:val="a1"/>
      </w:pPr>
      <w:r w:rsidRPr="00C55496">
        <w:t xml:space="preserve">Ако успоредникът е правоъгълник, то височината към страната </w:t>
      </w:r>
      <w:r w:rsidRPr="007B6D4C">
        <w:rPr>
          <w:b/>
          <w:i/>
        </w:rPr>
        <w:t>а</w:t>
      </w:r>
      <w:r w:rsidRPr="00C55496">
        <w:t xml:space="preserve"> ще съвпада със страната </w:t>
      </w:r>
      <w:r w:rsidRPr="007B6D4C">
        <w:rPr>
          <w:b/>
          <w:i/>
        </w:rPr>
        <w:t>b</w:t>
      </w:r>
      <w:r w:rsidRPr="00C55496">
        <w:t>. Тогава лицето ще намираме по формулата S=a.b. При квадрат, т.к. страните са равни, лицето ще намираме по формулата S=a.a=a</w:t>
      </w:r>
      <w:r w:rsidRPr="008A17D0">
        <w:rPr>
          <w:vertAlign w:val="superscript"/>
        </w:rPr>
        <w:t>2</w:t>
      </w:r>
    </w:p>
    <w:p w:rsidR="0077017F" w:rsidRDefault="007D221E" w:rsidP="0077017F">
      <w:pPr>
        <w:pStyle w:val="a1"/>
        <w:rPr>
          <w:lang w:val="en-US"/>
        </w:rPr>
      </w:pPr>
      <w:r w:rsidRPr="00C55496">
        <w:t xml:space="preserve">Никога не трябва да забравяме, че дължините на всички участващи във формулата елементи трябва да са </w:t>
      </w:r>
      <w:r w:rsidR="008A17D0">
        <w:t xml:space="preserve">изразени </w:t>
      </w:r>
      <w:r w:rsidRPr="00C55496">
        <w:t>в една и съща мерна единица. Мерната единица за лице получаваме като пред мерната единица за дължина добавим думичк</w:t>
      </w:r>
      <w:r w:rsidR="008A17D0">
        <w:t xml:space="preserve">ата </w:t>
      </w:r>
      <w:r w:rsidR="008A17D0">
        <w:rPr>
          <w:lang w:val="en-US"/>
        </w:rPr>
        <w:t>“</w:t>
      </w:r>
      <w:r w:rsidR="008A17D0">
        <w:t>квадратен(и)</w:t>
      </w:r>
      <w:r w:rsidR="008A17D0">
        <w:rPr>
          <w:lang w:val="en-US"/>
        </w:rPr>
        <w:t>”</w:t>
      </w:r>
      <w:r w:rsidRPr="00C55496">
        <w:t xml:space="preserve">. </w:t>
      </w:r>
    </w:p>
    <w:p w:rsidR="007D221E" w:rsidRPr="00C55496" w:rsidRDefault="007D221E" w:rsidP="0077017F">
      <w:pPr>
        <w:pStyle w:val="a1"/>
      </w:pPr>
      <w:r w:rsidRPr="00C55496">
        <w:t>Пример: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91"/>
        <w:gridCol w:w="4697"/>
      </w:tblGrid>
      <w:tr w:rsidR="007D221E" w:rsidRPr="00C55496" w:rsidTr="007B6D4C">
        <w:tc>
          <w:tcPr>
            <w:tcW w:w="4665" w:type="dxa"/>
          </w:tcPr>
          <w:p w:rsidR="007D221E" w:rsidRPr="00C55496" w:rsidRDefault="007D221E" w:rsidP="007D221E">
            <w:pPr>
              <w:pStyle w:val="a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Единица за дължина</w:t>
            </w:r>
          </w:p>
        </w:tc>
        <w:tc>
          <w:tcPr>
            <w:tcW w:w="4773" w:type="dxa"/>
          </w:tcPr>
          <w:p w:rsidR="007D221E" w:rsidRPr="00C55496" w:rsidRDefault="007D221E" w:rsidP="007D221E">
            <w:pPr>
              <w:pStyle w:val="a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Единица за лице</w:t>
            </w:r>
          </w:p>
        </w:tc>
      </w:tr>
      <w:tr w:rsidR="007D221E" w:rsidRPr="00C55496" w:rsidTr="007B6D4C">
        <w:tc>
          <w:tcPr>
            <w:tcW w:w="4665" w:type="dxa"/>
          </w:tcPr>
          <w:p w:rsidR="007D221E" w:rsidRPr="00C55496" w:rsidRDefault="007D221E" w:rsidP="008A17D0">
            <w:pPr>
              <w:pStyle w:val="a"/>
              <w:ind w:firstLine="0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1 сантиметър (1 см)</w:t>
            </w:r>
          </w:p>
        </w:tc>
        <w:tc>
          <w:tcPr>
            <w:tcW w:w="4773" w:type="dxa"/>
          </w:tcPr>
          <w:p w:rsidR="007D221E" w:rsidRPr="00C55496" w:rsidRDefault="007D221E" w:rsidP="008A17D0">
            <w:pPr>
              <w:pStyle w:val="a"/>
              <w:ind w:firstLine="0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1 квадратен сантиметър (1 кв. см)</w:t>
            </w:r>
          </w:p>
        </w:tc>
      </w:tr>
      <w:tr w:rsidR="007D221E" w:rsidRPr="00C55496" w:rsidTr="007B6D4C">
        <w:tc>
          <w:tcPr>
            <w:tcW w:w="4665" w:type="dxa"/>
          </w:tcPr>
          <w:p w:rsidR="007D221E" w:rsidRPr="00C55496" w:rsidRDefault="007D221E" w:rsidP="008A17D0">
            <w:pPr>
              <w:pStyle w:val="a"/>
              <w:ind w:firstLine="0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1 метър (1 м)</w:t>
            </w:r>
          </w:p>
        </w:tc>
        <w:tc>
          <w:tcPr>
            <w:tcW w:w="4773" w:type="dxa"/>
          </w:tcPr>
          <w:p w:rsidR="007D221E" w:rsidRPr="00C55496" w:rsidRDefault="007D221E" w:rsidP="008A17D0">
            <w:pPr>
              <w:pStyle w:val="a"/>
              <w:ind w:firstLine="0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1 квадратен метър (1 кв. м)</w:t>
            </w:r>
          </w:p>
        </w:tc>
      </w:tr>
      <w:tr w:rsidR="007D221E" w:rsidRPr="00C55496" w:rsidTr="007B6D4C">
        <w:tc>
          <w:tcPr>
            <w:tcW w:w="4665" w:type="dxa"/>
          </w:tcPr>
          <w:p w:rsidR="007D221E" w:rsidRPr="00C55496" w:rsidRDefault="007D221E" w:rsidP="008A17D0">
            <w:pPr>
              <w:pStyle w:val="a"/>
              <w:ind w:firstLine="0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1 милиметър (1 мм)</w:t>
            </w:r>
          </w:p>
        </w:tc>
        <w:tc>
          <w:tcPr>
            <w:tcW w:w="4773" w:type="dxa"/>
          </w:tcPr>
          <w:p w:rsidR="007D221E" w:rsidRPr="00C55496" w:rsidRDefault="007D221E" w:rsidP="008A17D0">
            <w:pPr>
              <w:pStyle w:val="a"/>
              <w:ind w:firstLine="0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1 квадратен милиметър (1 кв. мм)</w:t>
            </w:r>
          </w:p>
        </w:tc>
      </w:tr>
    </w:tbl>
    <w:p w:rsidR="007D221E" w:rsidRPr="00C55496" w:rsidRDefault="007D221E" w:rsidP="007D221E">
      <w:pPr>
        <w:pStyle w:val="a"/>
        <w:rPr>
          <w:rFonts w:ascii="Calibri" w:eastAsia="Times New Roman" w:hAnsi="Calibri"/>
          <w:sz w:val="28"/>
          <w:szCs w:val="24"/>
          <w:lang w:eastAsia="bg-BG"/>
        </w:rPr>
      </w:pPr>
    </w:p>
    <w:p w:rsidR="0077017F" w:rsidRDefault="0077017F" w:rsidP="008A17D0">
      <w:pPr>
        <w:pStyle w:val="Subtitle"/>
        <w:rPr>
          <w:rFonts w:eastAsia="Times New Roman"/>
          <w:sz w:val="28"/>
          <w:lang w:val="en-US" w:eastAsia="bg-BG"/>
        </w:rPr>
      </w:pPr>
    </w:p>
    <w:p w:rsidR="007B6D4C" w:rsidRDefault="007B6D4C">
      <w:pPr>
        <w:spacing w:after="0" w:line="240" w:lineRule="auto"/>
        <w:rPr>
          <w:rFonts w:asciiTheme="majorHAnsi" w:eastAsia="Times New Roman" w:hAnsiTheme="majorHAnsi" w:cstheme="majorBidi"/>
          <w:i/>
          <w:iCs/>
          <w:color w:val="4F81BD" w:themeColor="accent1"/>
          <w:spacing w:val="15"/>
          <w:sz w:val="32"/>
          <w:szCs w:val="24"/>
          <w:lang w:eastAsia="bg-BG"/>
        </w:rPr>
      </w:pPr>
      <w:r>
        <w:rPr>
          <w:rFonts w:eastAsia="Times New Roman"/>
          <w:sz w:val="32"/>
          <w:lang w:eastAsia="bg-BG"/>
        </w:rPr>
        <w:br w:type="page"/>
      </w:r>
    </w:p>
    <w:p w:rsidR="008A17D0" w:rsidRPr="0077017F" w:rsidRDefault="008A17D0" w:rsidP="008A17D0">
      <w:pPr>
        <w:pStyle w:val="Subtitle"/>
        <w:rPr>
          <w:rFonts w:eastAsia="Times New Roman"/>
          <w:sz w:val="32"/>
          <w:lang w:eastAsia="bg-BG"/>
        </w:rPr>
      </w:pPr>
      <w:r w:rsidRPr="0077017F">
        <w:rPr>
          <w:rFonts w:eastAsia="Times New Roman"/>
          <w:sz w:val="32"/>
          <w:lang w:eastAsia="bg-BG"/>
        </w:rPr>
        <w:lastRenderedPageBreak/>
        <w:t>Обиколка</w:t>
      </w:r>
    </w:p>
    <w:p w:rsidR="00774E14" w:rsidRPr="00926BCA" w:rsidRDefault="007D221E" w:rsidP="0077017F">
      <w:pPr>
        <w:pStyle w:val="a1"/>
      </w:pPr>
      <w:r w:rsidRPr="00C55496">
        <w:t>Обиколката на успоредник намираме като съберем дължините на всичките му страни. И тъй като те са две по две равни, то формулата за изчисление е:</w:t>
      </w:r>
      <w:r w:rsidR="00926BCA">
        <w:t xml:space="preserve"> P=</w:t>
      </w:r>
      <w:r w:rsidRPr="00C55496">
        <w:t>a*2+b*2, където P e обиколката, a и b – две съ</w:t>
      </w:r>
      <w:r w:rsidR="0077017F">
        <w:t>седни страни. Когато изчислява</w:t>
      </w:r>
      <w:r w:rsidR="0077017F">
        <w:rPr>
          <w:lang w:val="en-US"/>
        </w:rPr>
        <w:t>me</w:t>
      </w:r>
      <w:r w:rsidRPr="00C55496">
        <w:t xml:space="preserve"> обиколка</w:t>
      </w:r>
      <w:r w:rsidR="008A17D0">
        <w:rPr>
          <w:lang w:val="en-US"/>
        </w:rPr>
        <w:t>,</w:t>
      </w:r>
      <w:r w:rsidRPr="00C55496">
        <w:t xml:space="preserve"> дължините на </w:t>
      </w:r>
      <w:r w:rsidR="00926BCA">
        <w:t>страни</w:t>
      </w:r>
      <w:r w:rsidRPr="00C55496">
        <w:t xml:space="preserve"> трябва да са изразени в една и съща мерна единица. Обиколката се изчислява в същата мерна единица.</w:t>
      </w:r>
    </w:p>
    <w:p w:rsidR="00000E0A" w:rsidRPr="00000E0A" w:rsidRDefault="00000E0A" w:rsidP="008A17D0">
      <w:pPr>
        <w:pStyle w:val="a"/>
        <w:ind w:firstLine="0"/>
        <w:rPr>
          <w:rFonts w:ascii="Calibri" w:eastAsia="Times New Roman" w:hAnsi="Calibri"/>
          <w:sz w:val="28"/>
          <w:szCs w:val="24"/>
          <w:lang w:val="en-US" w:eastAsia="bg-BG"/>
        </w:rPr>
      </w:pPr>
      <w:bookmarkStart w:id="0" w:name="_GoBack"/>
      <w:bookmarkEnd w:id="0"/>
    </w:p>
    <w:sectPr w:rsidR="00000E0A" w:rsidRPr="00000E0A" w:rsidSect="00EE1ABD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2410" w:right="1417" w:bottom="1417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8D1" w:rsidRDefault="00CE08D1" w:rsidP="006276F2">
      <w:r>
        <w:separator/>
      </w:r>
    </w:p>
  </w:endnote>
  <w:endnote w:type="continuationSeparator" w:id="0">
    <w:p w:rsidR="00CE08D1" w:rsidRDefault="00CE08D1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P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sz w:val="6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</w:p>
  <w:p w:rsidR="00EE1ABD" w:rsidRDefault="00EE1ABD">
    <w:pPr>
      <w:pStyle w:val="Footer"/>
    </w:pPr>
    <w:r w:rsidRPr="00EE1ABD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BBE1C6A" wp14:editId="47550F16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BE1C6A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28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8D1" w:rsidRDefault="00CE08D1" w:rsidP="006276F2">
      <w:r>
        <w:separator/>
      </w:r>
    </w:p>
  </w:footnote>
  <w:footnote w:type="continuationSeparator" w:id="0">
    <w:p w:rsidR="00CE08D1" w:rsidRDefault="00CE08D1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F1B277" wp14:editId="0A584897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3F1B277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26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E575A9" wp14:editId="38DFC610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E575A9" id="Title 1" o:spid="_x0000_s1027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55685"/>
    <w:multiLevelType w:val="hybridMultilevel"/>
    <w:tmpl w:val="9684C96C"/>
    <w:lvl w:ilvl="0" w:tplc="C8BA254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AB"/>
    <w:rsid w:val="00000E0A"/>
    <w:rsid w:val="00207E9C"/>
    <w:rsid w:val="00291086"/>
    <w:rsid w:val="00297F62"/>
    <w:rsid w:val="00306830"/>
    <w:rsid w:val="003E6B42"/>
    <w:rsid w:val="004869EC"/>
    <w:rsid w:val="004B0D83"/>
    <w:rsid w:val="004D4143"/>
    <w:rsid w:val="006212AB"/>
    <w:rsid w:val="006276F2"/>
    <w:rsid w:val="00645F6D"/>
    <w:rsid w:val="00682ACA"/>
    <w:rsid w:val="0076462D"/>
    <w:rsid w:val="0077017F"/>
    <w:rsid w:val="00774E14"/>
    <w:rsid w:val="007B4EBA"/>
    <w:rsid w:val="007B6D4C"/>
    <w:rsid w:val="007D221E"/>
    <w:rsid w:val="007F4B8F"/>
    <w:rsid w:val="0086780E"/>
    <w:rsid w:val="008A17D0"/>
    <w:rsid w:val="008B778A"/>
    <w:rsid w:val="00926BCA"/>
    <w:rsid w:val="0094435F"/>
    <w:rsid w:val="00992957"/>
    <w:rsid w:val="009A0251"/>
    <w:rsid w:val="00A4561A"/>
    <w:rsid w:val="00AD337C"/>
    <w:rsid w:val="00B4676A"/>
    <w:rsid w:val="00BC3BEB"/>
    <w:rsid w:val="00C55496"/>
    <w:rsid w:val="00CE08D1"/>
    <w:rsid w:val="00D1420F"/>
    <w:rsid w:val="00D52A71"/>
    <w:rsid w:val="00D92214"/>
    <w:rsid w:val="00DE790B"/>
    <w:rsid w:val="00E42A57"/>
    <w:rsid w:val="00E742E0"/>
    <w:rsid w:val="00EE1ABD"/>
    <w:rsid w:val="00F3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0A04E934-11CB-400A-A3CC-02C38154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2AB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spacing w:after="0" w:line="240" w:lineRule="auto"/>
      <w:ind w:hanging="36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spacing w:after="0" w:line="240" w:lineRule="auto"/>
      <w:contextualSpacing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after="0" w:line="360" w:lineRule="auto"/>
      <w:ind w:firstLine="720"/>
      <w:jc w:val="both"/>
    </w:pPr>
    <w:rPr>
      <w:rFonts w:ascii="Arial" w:eastAsia="Calibri" w:hAnsi="Arial" w:cs="Times New Roman"/>
      <w:sz w:val="20"/>
      <w:szCs w:val="20"/>
    </w:r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Calibri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Calibri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semiHidden/>
    <w:unhideWhenUsed/>
    <w:rsid w:val="006276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pPr>
      <w:spacing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 w:line="240" w:lineRule="auto"/>
      <w:jc w:val="both"/>
    </w:pPr>
    <w:rPr>
      <w:rFonts w:ascii="Calibri" w:eastAsia="Times New Roman" w:hAnsi="Calibri" w:cs="Times New Roman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6212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12AB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E6B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B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table" w:styleId="TableGrid">
    <w:name w:val="Table Grid"/>
    <w:basedOn w:val="TableNormal"/>
    <w:uiPriority w:val="39"/>
    <w:rsid w:val="00D142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9108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E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4E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30012015\pishtovi\pisht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pishtov.dotx</Template>
  <TotalTime>6</TotalTime>
  <Pages>3</Pages>
  <Words>341</Words>
  <Characters>1948</Characters>
  <Application>Microsoft Office Word</Application>
  <DocSecurity>8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Mima</dc:creator>
  <cp:lastModifiedBy>Димитър Колев</cp:lastModifiedBy>
  <cp:revision>5</cp:revision>
  <dcterms:created xsi:type="dcterms:W3CDTF">2015-02-01T09:55:00Z</dcterms:created>
  <dcterms:modified xsi:type="dcterms:W3CDTF">2015-02-01T14:08:00Z</dcterms:modified>
</cp:coreProperties>
</file>