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DEC" w:rsidRPr="00A079EC" w:rsidRDefault="0079649A" w:rsidP="004F0DEC">
      <w:pPr>
        <w:pStyle w:val="Title"/>
        <w:rPr>
          <w:rFonts w:eastAsia="Times New Roman"/>
          <w:lang w:eastAsia="bg-BG"/>
        </w:rPr>
      </w:pPr>
      <w:r>
        <w:rPr>
          <w:rFonts w:eastAsia="Times New Roman"/>
          <w:lang w:eastAsia="bg-BG"/>
        </w:rPr>
        <w:t>Изваждане</w:t>
      </w:r>
      <w:r w:rsidR="00274685">
        <w:rPr>
          <w:rFonts w:eastAsia="Times New Roman"/>
          <w:lang w:eastAsia="bg-BG"/>
        </w:rPr>
        <w:t xml:space="preserve"> на д</w:t>
      </w:r>
      <w:r w:rsidR="00A079EC">
        <w:rPr>
          <w:rFonts w:eastAsia="Times New Roman"/>
          <w:lang w:eastAsia="bg-BG"/>
        </w:rPr>
        <w:t xml:space="preserve">есетични дроби </w:t>
      </w:r>
    </w:p>
    <w:p w:rsidR="0079649A" w:rsidRDefault="0079649A" w:rsidP="004F0DEC">
      <w:pPr>
        <w:pStyle w:val="a1"/>
      </w:pPr>
      <w:r>
        <w:t>Иван е събрал в касичката си 27,33 лв.  К</w:t>
      </w:r>
      <w:r w:rsidR="00274685">
        <w:t xml:space="preserve">упил </w:t>
      </w:r>
      <w:r w:rsidR="00C70C80">
        <w:t xml:space="preserve">си раница за 18,50 </w:t>
      </w:r>
      <w:r>
        <w:t xml:space="preserve">лв. Да пресметнем колко лева са му останали! </w:t>
      </w:r>
    </w:p>
    <w:p w:rsidR="00274685" w:rsidRDefault="00274685" w:rsidP="004F0DEC">
      <w:pPr>
        <w:pStyle w:val="a1"/>
      </w:pPr>
      <w:r>
        <w:t xml:space="preserve">Десетични дроби </w:t>
      </w:r>
      <w:r w:rsidR="0079649A">
        <w:t>изваждаме</w:t>
      </w:r>
      <w:r>
        <w:t xml:space="preserve"> като ги подредим една под друга, така че еднаквите разреди са един под друг и </w:t>
      </w:r>
      <w:r w:rsidR="0079649A">
        <w:t>изваждаме</w:t>
      </w:r>
      <w:r>
        <w:t xml:space="preserve"> по правилата за </w:t>
      </w:r>
      <w:r w:rsidR="0079649A">
        <w:t xml:space="preserve">изваждане </w:t>
      </w:r>
      <w:r>
        <w:t xml:space="preserve"> на естествени числа.</w:t>
      </w:r>
    </w:p>
    <w:p w:rsidR="00274685" w:rsidRDefault="00274685" w:rsidP="004F0DEC">
      <w:pPr>
        <w:pStyle w:val="a1"/>
      </w:pPr>
      <w:r>
        <w:t xml:space="preserve">Ето </w:t>
      </w:r>
      <w:r w:rsidR="0079649A">
        <w:t>как трябва да решим задачата за Иван</w:t>
      </w:r>
      <w:r w:rsidR="00F67F11">
        <w:t>:</w:t>
      </w:r>
    </w:p>
    <w:tbl>
      <w:tblPr>
        <w:tblStyle w:val="TableGrid"/>
        <w:tblW w:w="0" w:type="auto"/>
        <w:tblInd w:w="472" w:type="dxa"/>
        <w:tblLayout w:type="fixed"/>
        <w:tblLook w:val="04A0" w:firstRow="1" w:lastRow="0" w:firstColumn="1" w:lastColumn="0" w:noHBand="0" w:noVBand="1"/>
      </w:tblPr>
      <w:tblGrid>
        <w:gridCol w:w="1591"/>
        <w:gridCol w:w="1591"/>
        <w:gridCol w:w="1591"/>
        <w:gridCol w:w="236"/>
        <w:gridCol w:w="1195"/>
        <w:gridCol w:w="1134"/>
      </w:tblGrid>
      <w:tr w:rsidR="000B41E8" w:rsidTr="00972CE6">
        <w:tc>
          <w:tcPr>
            <w:tcW w:w="1591" w:type="dxa"/>
          </w:tcPr>
          <w:p w:rsidR="000B41E8" w:rsidRDefault="000B41E8" w:rsidP="00F67F11">
            <w:pPr>
              <w:pStyle w:val="a1"/>
              <w:jc w:val="center"/>
            </w:pPr>
          </w:p>
        </w:tc>
        <w:tc>
          <w:tcPr>
            <w:tcW w:w="1591" w:type="dxa"/>
            <w:vAlign w:val="center"/>
          </w:tcPr>
          <w:p w:rsidR="000B41E8" w:rsidRDefault="000B41E8" w:rsidP="00F67F11">
            <w:pPr>
              <w:pStyle w:val="a1"/>
              <w:jc w:val="center"/>
            </w:pPr>
            <w:r>
              <w:t>Десетици</w:t>
            </w:r>
          </w:p>
        </w:tc>
        <w:tc>
          <w:tcPr>
            <w:tcW w:w="1591" w:type="dxa"/>
            <w:vAlign w:val="center"/>
          </w:tcPr>
          <w:p w:rsidR="000B41E8" w:rsidRDefault="000B41E8" w:rsidP="00F67F11">
            <w:pPr>
              <w:pStyle w:val="a1"/>
              <w:jc w:val="center"/>
            </w:pPr>
            <w:r>
              <w:t>Единици</w:t>
            </w:r>
          </w:p>
        </w:tc>
        <w:tc>
          <w:tcPr>
            <w:tcW w:w="236" w:type="dxa"/>
            <w:vAlign w:val="center"/>
          </w:tcPr>
          <w:p w:rsidR="000B41E8" w:rsidRDefault="000B41E8" w:rsidP="00F67F11">
            <w:pPr>
              <w:pStyle w:val="a1"/>
              <w:jc w:val="center"/>
            </w:pPr>
          </w:p>
        </w:tc>
        <w:tc>
          <w:tcPr>
            <w:tcW w:w="1195" w:type="dxa"/>
            <w:vAlign w:val="center"/>
          </w:tcPr>
          <w:p w:rsidR="000B41E8" w:rsidRDefault="000B41E8" w:rsidP="00F67F11">
            <w:pPr>
              <w:pStyle w:val="a1"/>
              <w:jc w:val="center"/>
            </w:pPr>
            <w:r>
              <w:t>Десети</w:t>
            </w:r>
          </w:p>
        </w:tc>
        <w:tc>
          <w:tcPr>
            <w:tcW w:w="1134" w:type="dxa"/>
            <w:vAlign w:val="center"/>
          </w:tcPr>
          <w:p w:rsidR="000B41E8" w:rsidRDefault="000B41E8" w:rsidP="00F67F11">
            <w:pPr>
              <w:pStyle w:val="a1"/>
              <w:jc w:val="center"/>
            </w:pPr>
            <w:r>
              <w:t>Стотни</w:t>
            </w:r>
          </w:p>
        </w:tc>
      </w:tr>
      <w:tr w:rsidR="000B41E8" w:rsidTr="00420226">
        <w:trPr>
          <w:trHeight w:val="697"/>
        </w:trPr>
        <w:tc>
          <w:tcPr>
            <w:tcW w:w="1591" w:type="dxa"/>
            <w:vMerge w:val="restart"/>
            <w:vAlign w:val="center"/>
          </w:tcPr>
          <w:p w:rsidR="000B41E8" w:rsidRDefault="000B41E8" w:rsidP="000B41E8">
            <w:pPr>
              <w:pStyle w:val="a1"/>
              <w:spacing w:before="240" w:beforeAutospacing="0"/>
              <w:jc w:val="center"/>
            </w:pPr>
            <w:r>
              <w:t>-</w:t>
            </w:r>
          </w:p>
        </w:tc>
        <w:tc>
          <w:tcPr>
            <w:tcW w:w="1591" w:type="dxa"/>
            <w:vAlign w:val="bottom"/>
          </w:tcPr>
          <w:p w:rsidR="000B41E8" w:rsidRPr="00F2202D" w:rsidRDefault="00420226" w:rsidP="000B41E8">
            <w:pPr>
              <w:pStyle w:val="a1"/>
              <w:jc w:val="center"/>
            </w:pPr>
            <w:r>
              <w:rPr>
                <w:noProof/>
                <w:color w:val="FF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67FC5EA8" wp14:editId="57C842AC">
                      <wp:simplePos x="0" y="0"/>
                      <wp:positionH relativeFrom="column">
                        <wp:posOffset>757555</wp:posOffset>
                      </wp:positionH>
                      <wp:positionV relativeFrom="paragraph">
                        <wp:posOffset>-86360</wp:posOffset>
                      </wp:positionV>
                      <wp:extent cx="189865" cy="299720"/>
                      <wp:effectExtent l="0" t="0" r="0" b="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0069" cy="2997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20226" w:rsidRPr="00F2202D" w:rsidRDefault="00420226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F2202D">
                                    <w:rPr>
                                      <w:color w:val="FF0000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7FC5EA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26" type="#_x0000_t202" style="position:absolute;left:0;text-align:left;margin-left:59.65pt;margin-top:-6.8pt;width:14.95pt;height:23.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" filled="f" stroked="f" strokeweight=".5pt">
                      <v:textbox>
                        <w:txbxContent>
                          <w:p w:rsidR="00420226" w:rsidRPr="00F2202D" w:rsidRDefault="00420226">
                            <w:pPr>
                              <w:rPr>
                                <w:color w:val="FF0000"/>
                              </w:rPr>
                            </w:pPr>
                            <w:r w:rsidRPr="00F2202D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B41E8">
              <w:t>2</w:t>
            </w:r>
          </w:p>
        </w:tc>
        <w:tc>
          <w:tcPr>
            <w:tcW w:w="1591" w:type="dxa"/>
            <w:vAlign w:val="bottom"/>
          </w:tcPr>
          <w:p w:rsidR="000B41E8" w:rsidRPr="00F67F11" w:rsidRDefault="000B41E8" w:rsidP="000B41E8">
            <w:pPr>
              <w:pStyle w:val="a1"/>
              <w:jc w:val="center"/>
              <w:rPr>
                <w:lang w:val="en-US"/>
              </w:rPr>
            </w:pPr>
            <w:r>
              <w:rPr>
                <w:noProof/>
                <w:color w:val="FF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8B2B30D" wp14:editId="3A8BC926">
                      <wp:simplePos x="0" y="0"/>
                      <wp:positionH relativeFrom="column">
                        <wp:posOffset>753745</wp:posOffset>
                      </wp:positionH>
                      <wp:positionV relativeFrom="paragraph">
                        <wp:posOffset>-55880</wp:posOffset>
                      </wp:positionV>
                      <wp:extent cx="321310" cy="299720"/>
                      <wp:effectExtent l="0" t="0" r="0" b="508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1310" cy="2997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41E8" w:rsidRPr="00F2202D" w:rsidRDefault="000B41E8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F2202D">
                                    <w:rPr>
                                      <w:color w:val="FF0000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B2B30D" id="Text Box 6" o:spid="_x0000_s1027" type="#_x0000_t202" style="position:absolute;left:0;text-align:left;margin-left:59.35pt;margin-top:-4.4pt;width:25.3pt;height:2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" filled="f" stroked="f" strokeweight=".5pt">
                      <v:textbox>
                        <w:txbxContent>
                          <w:p w:rsidR="000B41E8" w:rsidRPr="00F2202D" w:rsidRDefault="000B41E8">
                            <w:pPr>
                              <w:rPr>
                                <w:color w:val="FF0000"/>
                              </w:rPr>
                            </w:pPr>
                            <w:r w:rsidRPr="00F2202D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FF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 wp14:anchorId="1FB07EF7" wp14:editId="51037A22">
                      <wp:simplePos x="0" y="0"/>
                      <wp:positionH relativeFrom="column">
                        <wp:posOffset>666115</wp:posOffset>
                      </wp:positionH>
                      <wp:positionV relativeFrom="paragraph">
                        <wp:posOffset>156210</wp:posOffset>
                      </wp:positionV>
                      <wp:extent cx="621665" cy="45085"/>
                      <wp:effectExtent l="0" t="76200" r="6985" b="50165"/>
                      <wp:wrapNone/>
                      <wp:docPr id="1" name="Curved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21792" cy="45719"/>
                              </a:xfrm>
                              <a:prstGeom prst="curvedConnector3">
                                <a:avLst>
                                  <a:gd name="adj1" fmla="val 38578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03D6250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urved Connector 1" o:spid="_x0000_s1026" type="#_x0000_t38" style="position:absolute;margin-left:52.45pt;margin-top:12.3pt;width:48.95pt;height:3.55pt;flip:y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" adj="8333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lang w:val="en-US"/>
              </w:rPr>
              <w:t>7</w:t>
            </w:r>
          </w:p>
        </w:tc>
        <w:tc>
          <w:tcPr>
            <w:tcW w:w="236" w:type="dxa"/>
            <w:vAlign w:val="bottom"/>
          </w:tcPr>
          <w:p w:rsidR="000B41E8" w:rsidRPr="00F67F11" w:rsidRDefault="000B41E8" w:rsidP="000B41E8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</w:tc>
        <w:tc>
          <w:tcPr>
            <w:tcW w:w="1195" w:type="dxa"/>
            <w:vAlign w:val="bottom"/>
          </w:tcPr>
          <w:p w:rsidR="000B41E8" w:rsidRPr="00F2202D" w:rsidRDefault="000B41E8" w:rsidP="000B41E8">
            <w:pPr>
              <w:pStyle w:val="a1"/>
              <w:jc w:val="center"/>
            </w:pPr>
            <w:r>
              <w:t>3</w:t>
            </w:r>
          </w:p>
        </w:tc>
        <w:tc>
          <w:tcPr>
            <w:tcW w:w="1134" w:type="dxa"/>
            <w:vAlign w:val="bottom"/>
          </w:tcPr>
          <w:p w:rsidR="000B41E8" w:rsidRPr="00F67F11" w:rsidRDefault="000B41E8" w:rsidP="000B41E8">
            <w:pPr>
              <w:pStyle w:val="a1"/>
              <w:jc w:val="center"/>
            </w:pPr>
            <w:r>
              <w:t>3</w:t>
            </w:r>
          </w:p>
        </w:tc>
      </w:tr>
      <w:tr w:rsidR="000B41E8" w:rsidTr="00972CE6">
        <w:tc>
          <w:tcPr>
            <w:tcW w:w="1591" w:type="dxa"/>
            <w:vMerge/>
          </w:tcPr>
          <w:p w:rsidR="000B41E8" w:rsidRPr="00F67F11" w:rsidRDefault="000B41E8" w:rsidP="00F67F11">
            <w:pPr>
              <w:pStyle w:val="a1"/>
              <w:jc w:val="center"/>
              <w:rPr>
                <w:color w:val="FF0000"/>
                <w:sz w:val="24"/>
              </w:rPr>
            </w:pPr>
          </w:p>
        </w:tc>
        <w:tc>
          <w:tcPr>
            <w:tcW w:w="1591" w:type="dxa"/>
            <w:vAlign w:val="center"/>
          </w:tcPr>
          <w:p w:rsidR="000B41E8" w:rsidRDefault="000B41E8" w:rsidP="00F67F11">
            <w:pPr>
              <w:pStyle w:val="a1"/>
              <w:jc w:val="center"/>
            </w:pPr>
            <w:r w:rsidRPr="00F67F11">
              <w:rPr>
                <w:color w:val="FF0000"/>
                <w:sz w:val="24"/>
              </w:rPr>
              <w:t>1</w:t>
            </w:r>
          </w:p>
        </w:tc>
        <w:tc>
          <w:tcPr>
            <w:tcW w:w="1591" w:type="dxa"/>
            <w:vAlign w:val="center"/>
          </w:tcPr>
          <w:p w:rsidR="000B41E8" w:rsidRDefault="00420226" w:rsidP="00F67F11">
            <w:pPr>
              <w:pStyle w:val="a1"/>
              <w:jc w:val="center"/>
            </w:pPr>
            <w:r>
              <w:rPr>
                <w:noProof/>
                <w:color w:val="FF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0D71513B" wp14:editId="4F4606F8">
                      <wp:simplePos x="0" y="0"/>
                      <wp:positionH relativeFrom="column">
                        <wp:posOffset>-328930</wp:posOffset>
                      </wp:positionH>
                      <wp:positionV relativeFrom="paragraph">
                        <wp:posOffset>-123190</wp:posOffset>
                      </wp:positionV>
                      <wp:extent cx="416560" cy="175260"/>
                      <wp:effectExtent l="0" t="0" r="59690" b="91440"/>
                      <wp:wrapNone/>
                      <wp:docPr id="8" name="Curved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6966" cy="175260"/>
                              </a:xfrm>
                              <a:prstGeom prst="curvedConnector3">
                                <a:avLst>
                                  <a:gd name="adj1" fmla="val 38578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5A0384" id="Curved Connector 8" o:spid="_x0000_s1026" type="#_x0000_t38" style="position:absolute;margin-left:-25.9pt;margin-top:-9.7pt;width:32.8pt;height:13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" adj="8333" strokecolor="#4579b8 [3044]">
                      <v:stroke endarrow="block"/>
                    </v:shape>
                  </w:pict>
                </mc:Fallback>
              </mc:AlternateContent>
            </w:r>
            <w:r w:rsidR="000B41E8">
              <w:rPr>
                <w:color w:val="FF0000"/>
                <w:sz w:val="24"/>
              </w:rPr>
              <w:t>6</w:t>
            </w:r>
            <w:r>
              <w:rPr>
                <w:color w:val="FF0000"/>
                <w:sz w:val="24"/>
              </w:rPr>
              <w:t xml:space="preserve"> -&gt; 16</w:t>
            </w:r>
          </w:p>
        </w:tc>
        <w:tc>
          <w:tcPr>
            <w:tcW w:w="236" w:type="dxa"/>
            <w:vAlign w:val="center"/>
          </w:tcPr>
          <w:p w:rsidR="000B41E8" w:rsidRPr="00F67F11" w:rsidRDefault="000B41E8" w:rsidP="00F67F11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</w:tc>
        <w:tc>
          <w:tcPr>
            <w:tcW w:w="1195" w:type="dxa"/>
            <w:vAlign w:val="center"/>
          </w:tcPr>
          <w:p w:rsidR="000B41E8" w:rsidRDefault="000B41E8" w:rsidP="00F67F11">
            <w:pPr>
              <w:pStyle w:val="a1"/>
              <w:jc w:val="center"/>
            </w:pPr>
            <w:r w:rsidRPr="00F67F11">
              <w:rPr>
                <w:color w:val="FF0000"/>
                <w:sz w:val="22"/>
              </w:rPr>
              <w:t>1</w:t>
            </w:r>
            <w:r>
              <w:rPr>
                <w:color w:val="FF0000"/>
                <w:sz w:val="22"/>
              </w:rPr>
              <w:t>3</w:t>
            </w:r>
          </w:p>
        </w:tc>
        <w:tc>
          <w:tcPr>
            <w:tcW w:w="1134" w:type="dxa"/>
            <w:vAlign w:val="center"/>
          </w:tcPr>
          <w:p w:rsidR="000B41E8" w:rsidRDefault="000B41E8" w:rsidP="00F67F11">
            <w:pPr>
              <w:pStyle w:val="a1"/>
              <w:jc w:val="center"/>
            </w:pPr>
          </w:p>
        </w:tc>
      </w:tr>
      <w:tr w:rsidR="000B41E8" w:rsidTr="00972CE6">
        <w:tc>
          <w:tcPr>
            <w:tcW w:w="1591" w:type="dxa"/>
            <w:vMerge/>
          </w:tcPr>
          <w:p w:rsidR="000B41E8" w:rsidRDefault="000B41E8" w:rsidP="00F67F11">
            <w:pPr>
              <w:pStyle w:val="a1"/>
              <w:jc w:val="center"/>
            </w:pPr>
          </w:p>
        </w:tc>
        <w:tc>
          <w:tcPr>
            <w:tcW w:w="1591" w:type="dxa"/>
            <w:vAlign w:val="center"/>
          </w:tcPr>
          <w:p w:rsidR="000B41E8" w:rsidRPr="00F2202D" w:rsidRDefault="000B41E8" w:rsidP="00F67F11">
            <w:pPr>
              <w:pStyle w:val="a1"/>
              <w:jc w:val="center"/>
            </w:pPr>
            <w:r>
              <w:t>1</w:t>
            </w:r>
          </w:p>
        </w:tc>
        <w:tc>
          <w:tcPr>
            <w:tcW w:w="1591" w:type="dxa"/>
            <w:vAlign w:val="center"/>
          </w:tcPr>
          <w:p w:rsidR="000B41E8" w:rsidRPr="00F2202D" w:rsidRDefault="000B41E8" w:rsidP="00F67F11">
            <w:pPr>
              <w:pStyle w:val="a1"/>
              <w:jc w:val="center"/>
            </w:pPr>
            <w:r>
              <w:t>8</w:t>
            </w:r>
          </w:p>
        </w:tc>
        <w:tc>
          <w:tcPr>
            <w:tcW w:w="236" w:type="dxa"/>
            <w:vAlign w:val="center"/>
          </w:tcPr>
          <w:p w:rsidR="000B41E8" w:rsidRPr="00F67F11" w:rsidRDefault="000B41E8" w:rsidP="00F67F11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</w:tc>
        <w:tc>
          <w:tcPr>
            <w:tcW w:w="1195" w:type="dxa"/>
            <w:vAlign w:val="center"/>
          </w:tcPr>
          <w:p w:rsidR="000B41E8" w:rsidRPr="00F2202D" w:rsidRDefault="000B41E8" w:rsidP="00F67F11">
            <w:pPr>
              <w:pStyle w:val="a1"/>
              <w:jc w:val="center"/>
            </w:pPr>
            <w:r>
              <w:t>5</w:t>
            </w:r>
          </w:p>
        </w:tc>
        <w:tc>
          <w:tcPr>
            <w:tcW w:w="1134" w:type="dxa"/>
            <w:vAlign w:val="center"/>
          </w:tcPr>
          <w:p w:rsidR="000B41E8" w:rsidRPr="00F2202D" w:rsidRDefault="000B41E8" w:rsidP="00F67F11">
            <w:pPr>
              <w:pStyle w:val="a1"/>
              <w:jc w:val="center"/>
            </w:pPr>
            <w:r>
              <w:t>0</w:t>
            </w:r>
          </w:p>
        </w:tc>
      </w:tr>
      <w:tr w:rsidR="000B41E8" w:rsidTr="00972CE6">
        <w:tc>
          <w:tcPr>
            <w:tcW w:w="1591" w:type="dxa"/>
          </w:tcPr>
          <w:p w:rsidR="000B41E8" w:rsidRDefault="000B41E8" w:rsidP="00F67F11">
            <w:pPr>
              <w:pStyle w:val="a1"/>
              <w:jc w:val="center"/>
            </w:pPr>
          </w:p>
        </w:tc>
        <w:tc>
          <w:tcPr>
            <w:tcW w:w="1591" w:type="dxa"/>
            <w:vAlign w:val="center"/>
          </w:tcPr>
          <w:p w:rsidR="000B41E8" w:rsidRDefault="00420226" w:rsidP="00F67F11">
            <w:pPr>
              <w:pStyle w:val="a1"/>
              <w:jc w:val="center"/>
            </w:pPr>
            <w:r>
              <w:t>0</w:t>
            </w:r>
          </w:p>
        </w:tc>
        <w:tc>
          <w:tcPr>
            <w:tcW w:w="1591" w:type="dxa"/>
            <w:vAlign w:val="center"/>
          </w:tcPr>
          <w:p w:rsidR="000B41E8" w:rsidRDefault="00420226" w:rsidP="00F67F11">
            <w:pPr>
              <w:pStyle w:val="a1"/>
              <w:jc w:val="center"/>
            </w:pPr>
            <w:r>
              <w:t>8</w:t>
            </w:r>
          </w:p>
        </w:tc>
        <w:tc>
          <w:tcPr>
            <w:tcW w:w="236" w:type="dxa"/>
            <w:vAlign w:val="center"/>
          </w:tcPr>
          <w:p w:rsidR="000B41E8" w:rsidRPr="00F67F11" w:rsidRDefault="000B41E8" w:rsidP="00F67F11">
            <w:pPr>
              <w:pStyle w:val="a1"/>
              <w:jc w:val="center"/>
            </w:pPr>
            <w:r>
              <w:t>,</w:t>
            </w:r>
          </w:p>
        </w:tc>
        <w:tc>
          <w:tcPr>
            <w:tcW w:w="1195" w:type="dxa"/>
            <w:vAlign w:val="center"/>
          </w:tcPr>
          <w:p w:rsidR="000B41E8" w:rsidRDefault="000B41E8" w:rsidP="00F67F11">
            <w:pPr>
              <w:pStyle w:val="a1"/>
              <w:jc w:val="center"/>
            </w:pPr>
            <w:r>
              <w:t>8</w:t>
            </w:r>
          </w:p>
        </w:tc>
        <w:tc>
          <w:tcPr>
            <w:tcW w:w="1134" w:type="dxa"/>
            <w:vAlign w:val="center"/>
          </w:tcPr>
          <w:p w:rsidR="000B41E8" w:rsidRDefault="000B41E8" w:rsidP="00F67F11">
            <w:pPr>
              <w:pStyle w:val="a1"/>
              <w:jc w:val="center"/>
            </w:pPr>
            <w:r>
              <w:t>3</w:t>
            </w:r>
          </w:p>
        </w:tc>
      </w:tr>
    </w:tbl>
    <w:p w:rsidR="00E50B5E" w:rsidRDefault="00F67F11" w:rsidP="004F0DEC">
      <w:pPr>
        <w:pStyle w:val="a1"/>
      </w:pPr>
      <w:r>
        <w:t>Подреждаме</w:t>
      </w:r>
      <w:r w:rsidR="00C70C80">
        <w:t xml:space="preserve"> дробите 27,33 </w:t>
      </w:r>
      <w:r w:rsidR="00F2202D">
        <w:t>и 18,50</w:t>
      </w:r>
      <w:r w:rsidR="00C70C80" w:rsidRPr="00C70C80">
        <w:t xml:space="preserve">, </w:t>
      </w:r>
      <w:r w:rsidR="00752E89">
        <w:t xml:space="preserve">така че еднаквите разреди са един под друг. Започваме </w:t>
      </w:r>
      <w:r w:rsidR="00F2202D">
        <w:t>изваждането</w:t>
      </w:r>
      <w:r w:rsidR="00752E89">
        <w:t xml:space="preserve"> от дясно наляво. </w:t>
      </w:r>
      <w:r w:rsidR="00F2202D">
        <w:t xml:space="preserve">3-0=3, затова </w:t>
      </w:r>
      <w:r w:rsidR="000B41E8">
        <w:t>в</w:t>
      </w:r>
      <w:r w:rsidR="00752E89">
        <w:t xml:space="preserve"> тази позиция на резултата записваме цифра </w:t>
      </w:r>
      <w:r w:rsidR="000B41E8">
        <w:t>3. Преминаваме към ‚десетите‘</w:t>
      </w:r>
      <w:r w:rsidR="00752E89">
        <w:t>.</w:t>
      </w:r>
      <w:r w:rsidR="000B41E8">
        <w:t xml:space="preserve"> От 3 не можем да извадим 5, затова си вземаме 1 от предния разряд. </w:t>
      </w:r>
      <w:r w:rsidR="00752E89">
        <w:t xml:space="preserve"> Сега трябва да пресметнем 1</w:t>
      </w:r>
      <w:r w:rsidR="000B41E8">
        <w:t>3-</w:t>
      </w:r>
      <w:r w:rsidR="00752E89">
        <w:t xml:space="preserve">5, </w:t>
      </w:r>
      <w:r w:rsidR="000B41E8">
        <w:t>което е 8</w:t>
      </w:r>
      <w:r w:rsidR="00752E89">
        <w:t xml:space="preserve">. Следва позицията на единиците в дробите. Тук </w:t>
      </w:r>
      <w:r w:rsidR="000B41E8">
        <w:t>не трябва да забравяме, че от седмицата сме си взели</w:t>
      </w:r>
      <w:r w:rsidR="00752E89">
        <w:t xml:space="preserve"> 1</w:t>
      </w:r>
      <w:r w:rsidR="000B41E8">
        <w:t xml:space="preserve"> и там вече има 6</w:t>
      </w:r>
      <w:r w:rsidR="00420226">
        <w:t>. Трябва от 6 да извадим 8. Отново трябва да си помогнем с 1 от по-предния разряд. Вече изваждаме 8 от 16</w:t>
      </w:r>
      <w:r w:rsidR="00752E89">
        <w:t>.</w:t>
      </w:r>
      <w:r w:rsidR="00420226">
        <w:t xml:space="preserve"> Получаваме 8. </w:t>
      </w:r>
      <w:r w:rsidR="00752E89">
        <w:t xml:space="preserve">Накрая </w:t>
      </w:r>
      <w:r w:rsidR="00420226">
        <w:t xml:space="preserve">изваждаме </w:t>
      </w:r>
      <w:r w:rsidR="00752E89">
        <w:t xml:space="preserve">цифрите в разреда на десетиците. 1+1+9=11. </w:t>
      </w:r>
      <w:r w:rsidR="00A84EF2">
        <w:t xml:space="preserve">Десетичната запетая в резултата е под десетичните запетаи </w:t>
      </w:r>
      <w:r w:rsidR="00E50B5E">
        <w:t>на умаляемото и умалителя</w:t>
      </w:r>
      <w:r w:rsidR="00A84EF2">
        <w:t xml:space="preserve">. Получихме </w:t>
      </w:r>
      <w:r w:rsidR="00E50B5E">
        <w:t>8,83</w:t>
      </w:r>
      <w:r w:rsidR="00A84EF2">
        <w:t>.</w:t>
      </w:r>
      <w:r w:rsidR="000B41E8" w:rsidRPr="000B41E8">
        <w:t xml:space="preserve"> </w:t>
      </w:r>
    </w:p>
    <w:p w:rsidR="00E50B5E" w:rsidRDefault="00E50B5E" w:rsidP="004F0DEC">
      <w:pPr>
        <w:pStyle w:val="a1"/>
      </w:pPr>
      <w:r>
        <w:t>Без таблица и допълнителни помощни цифри, трябва да запишем извършената операция така:</w:t>
      </w:r>
    </w:p>
    <w:p w:rsidR="004A7E27" w:rsidRPr="004A7E27" w:rsidRDefault="00854167" w:rsidP="004F0DEC">
      <w:pPr>
        <w:pStyle w:val="a1"/>
        <w:rPr>
          <w:sz w:val="96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sz w:val="9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9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96"/>
                    </w:rPr>
                    <m:t>-</m:t>
                  </m:r>
                </m:e>
                <m:sub>
                  <m:r>
                    <w:rPr>
                      <w:rFonts w:ascii="Cambria Math" w:hAnsi="Cambria Math"/>
                      <w:sz w:val="96"/>
                    </w:rPr>
                    <m:t>18,50</m:t>
                  </m:r>
                </m:sub>
                <m:sup>
                  <m:r>
                    <w:rPr>
                      <w:rFonts w:ascii="Cambria Math" w:hAnsi="Cambria Math"/>
                      <w:sz w:val="96"/>
                    </w:rPr>
                    <m:t>27,33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96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FFFF" w:themeColor="background1"/>
                      <w:sz w:val="96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color w:val="FFFFFF" w:themeColor="background1"/>
                      <w:sz w:val="96"/>
                    </w:rPr>
                    <m:t>0</m:t>
                  </m:r>
                  <m:r>
                    <w:rPr>
                      <w:rFonts w:ascii="Cambria Math" w:hAnsi="Cambria Math"/>
                      <w:sz w:val="96"/>
                    </w:rPr>
                    <m:t>8,83</m:t>
                  </m:r>
                </m:sup>
              </m:sSup>
            </m:den>
          </m:f>
        </m:oMath>
      </m:oMathPara>
    </w:p>
    <w:p w:rsidR="004A7E27" w:rsidRPr="004A7E27" w:rsidRDefault="004A7E27" w:rsidP="004F0DEC">
      <w:pPr>
        <w:pStyle w:val="a1"/>
      </w:pPr>
      <w:r>
        <w:rPr>
          <w:noProof/>
          <w:color w:val="FF0000"/>
          <w:sz w:val="2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29CE332" wp14:editId="37C4E64E">
                <wp:simplePos x="0" y="0"/>
                <wp:positionH relativeFrom="column">
                  <wp:posOffset>2633345</wp:posOffset>
                </wp:positionH>
                <wp:positionV relativeFrom="paragraph">
                  <wp:posOffset>-2072005</wp:posOffset>
                </wp:positionV>
                <wp:extent cx="327660" cy="4572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7E27" w:rsidRPr="004A7E27" w:rsidRDefault="004A7E27">
                            <w:r w:rsidRPr="004A7E27">
                              <w:rPr>
                                <w:noProof/>
                                <w:sz w:val="4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CE332" id="Text Box 10" o:spid="_x0000_s1028" type="#_x0000_t202" style="position:absolute;left:0;text-align:left;margin-left:207.35pt;margin-top:-163.15pt;width:25.8pt;height:36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" filled="f" stroked="f" strokeweight=".5pt">
                <v:textbox>
                  <w:txbxContent>
                    <w:p w:rsidR="004A7E27" w:rsidRPr="004A7E27" w:rsidRDefault="004A7E27">
                      <w:r w:rsidRPr="004A7E27">
                        <w:rPr>
                          <w:noProof/>
                          <w:sz w:val="4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  <w:sz w:val="22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65CE5EEF" wp14:editId="391CD1CA">
                <wp:simplePos x="0" y="0"/>
                <wp:positionH relativeFrom="column">
                  <wp:posOffset>2919425</wp:posOffset>
                </wp:positionH>
                <wp:positionV relativeFrom="paragraph">
                  <wp:posOffset>-2071853</wp:posOffset>
                </wp:positionV>
                <wp:extent cx="327660" cy="4572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1E8" w:rsidRPr="004A7E27" w:rsidRDefault="000B41E8">
                            <w:r w:rsidRPr="004A7E27">
                              <w:rPr>
                                <w:noProof/>
                                <w:sz w:val="4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E5EEF" id="Text Box 7" o:spid="_x0000_s1029" type="#_x0000_t202" style="position:absolute;left:0;text-align:left;margin-left:229.9pt;margin-top:-163.15pt;width:25.8pt;height:36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" filled="f" stroked="f" strokeweight=".5pt">
                <v:textbox>
                  <w:txbxContent>
                    <w:p w:rsidR="000B41E8" w:rsidRPr="004A7E27" w:rsidRDefault="000B41E8">
                      <w:r w:rsidRPr="004A7E27">
                        <w:rPr>
                          <w:noProof/>
                          <w:sz w:val="4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D32F0">
        <w:t>Поставяме точка н</w:t>
      </w:r>
      <w:r w:rsidRPr="004A7E27">
        <w:t xml:space="preserve">ад цифрите, от които сме си взели </w:t>
      </w:r>
      <w:r w:rsidR="00AD32F0">
        <w:t>1 за извършване на изваждането в разряда отдясно.</w:t>
      </w:r>
    </w:p>
    <w:p w:rsidR="004A7E27" w:rsidRDefault="00E50B5E" w:rsidP="004F0DEC">
      <w:pPr>
        <w:pStyle w:val="a1"/>
      </w:pPr>
      <w:r>
        <w:t xml:space="preserve">Извършваме проверка, като съберем получената разлика с умалителя. Ако получим дроб, равна на умаляемото, означава, че сме извършили пресмятанията правилно. </w:t>
      </w:r>
    </w:p>
    <w:p w:rsidR="00274685" w:rsidRDefault="00854167" w:rsidP="004F0DEC">
      <w:pPr>
        <w:pStyle w:val="a1"/>
      </w:pPr>
      <m:oMathPara>
        <m:oMath>
          <m:f>
            <m:fPr>
              <m:ctrlPr>
                <w:rPr>
                  <w:rFonts w:ascii="Cambria Math" w:hAnsi="Cambria Math"/>
                  <w:i/>
                  <w:sz w:val="9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9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96"/>
                    </w:rPr>
                    <m:t>+</m:t>
                  </m:r>
                </m:e>
                <m:sub>
                  <m:r>
                    <w:rPr>
                      <w:rFonts w:ascii="Cambria Math" w:hAnsi="Cambria Math"/>
                      <w:sz w:val="96"/>
                    </w:rPr>
                    <m:t>18,50</m:t>
                  </m:r>
                </m:sub>
                <m:sup>
                  <m:r>
                    <w:rPr>
                      <w:rFonts w:ascii="Cambria Math" w:hAnsi="Cambria Math"/>
                      <w:color w:val="FFFFFF" w:themeColor="background1"/>
                      <w:sz w:val="96"/>
                    </w:rPr>
                    <m:t>0</m:t>
                  </m:r>
                  <m:r>
                    <w:rPr>
                      <w:rFonts w:ascii="Cambria Math" w:hAnsi="Cambria Math"/>
                      <w:sz w:val="96"/>
                    </w:rPr>
                    <m:t>8,83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96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FFFF" w:themeColor="background1"/>
                      <w:sz w:val="96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sz w:val="96"/>
                    </w:rPr>
                    <m:t>27,33</m:t>
                  </m:r>
                </m:sup>
              </m:sSup>
            </m:den>
          </m:f>
        </m:oMath>
      </m:oMathPara>
      <w:bookmarkStart w:id="0" w:name="_GoBack"/>
      <w:bookmarkEnd w:id="0"/>
    </w:p>
    <w:sectPr w:rsidR="00274685" w:rsidSect="00EE1ABD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2410" w:right="1417" w:bottom="1417" w:left="1417" w:header="708" w:footer="4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646E" w:rsidRDefault="00B2646E" w:rsidP="006276F2">
      <w:r>
        <w:separator/>
      </w:r>
    </w:p>
  </w:endnote>
  <w:endnote w:type="continuationSeparator" w:id="0">
    <w:p w:rsidR="00B2646E" w:rsidRDefault="00B2646E" w:rsidP="00627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1ABD" w:rsidRDefault="00EE1ABD" w:rsidP="00EE1ABD">
    <w:pPr>
      <w:pStyle w:val="NormalWeb"/>
      <w:spacing w:before="0" w:beforeAutospacing="0" w:after="0" w:afterAutospacing="0" w:line="216" w:lineRule="auto"/>
      <w:jc w:val="center"/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</w:pP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 xml:space="preserve">Автор: Димитър </w:t>
    </w:r>
    <w:r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 xml:space="preserve">Колев, </w:t>
    </w: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>6 клас</w:t>
    </w:r>
    <w:r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>,</w:t>
    </w:r>
  </w:p>
  <w:p w:rsidR="00EE1ABD" w:rsidRPr="00EE1ABD" w:rsidRDefault="00EE1ABD" w:rsidP="00EE1ABD">
    <w:pPr>
      <w:pStyle w:val="NormalWeb"/>
      <w:spacing w:before="0" w:beforeAutospacing="0" w:after="0" w:afterAutospacing="0" w:line="216" w:lineRule="auto"/>
      <w:jc w:val="center"/>
      <w:rPr>
        <w:sz w:val="6"/>
      </w:rPr>
    </w:pP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>ОУ</w:t>
    </w: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  <w:lang w:val="en-US"/>
      </w:rPr>
      <w:t xml:space="preserve"> </w:t>
    </w: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>“Иван Вазов“, гр. Смолян</w:t>
    </w:r>
  </w:p>
  <w:p w:rsidR="00EE1ABD" w:rsidRDefault="00EE1ABD">
    <w:pPr>
      <w:pStyle w:val="Footer"/>
    </w:pPr>
    <w:r w:rsidRPr="00EE1ABD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9F87917" wp14:editId="4C4A4DA2">
              <wp:simplePos x="0" y="0"/>
              <wp:positionH relativeFrom="column">
                <wp:posOffset>297815</wp:posOffset>
              </wp:positionH>
              <wp:positionV relativeFrom="paragraph">
                <wp:posOffset>-5902325</wp:posOffset>
              </wp:positionV>
              <wp:extent cx="5287645" cy="457200"/>
              <wp:effectExtent l="0" t="0" r="0" b="0"/>
              <wp:wrapNone/>
              <wp:docPr id="3" name="Subtitle 2"/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Grp="1"/>
                    </wps:cNvSpPr>
                    <wps:spPr>
                      <a:xfrm>
                        <a:off x="0" y="0"/>
                        <a:ext cx="5287645" cy="4572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E1ABD" w:rsidRPr="00EE1ABD" w:rsidRDefault="00EE1ABD" w:rsidP="00EE1ABD">
                          <w:pPr>
                            <w:pStyle w:val="NormalWeb"/>
                            <w:spacing w:before="0" w:beforeAutospacing="0" w:after="0" w:afterAutospacing="0" w:line="216" w:lineRule="auto"/>
                            <w:jc w:val="center"/>
                            <w:rPr>
                              <w:sz w:val="6"/>
                            </w:rPr>
                          </w:pPr>
                        </w:p>
                      </w:txbxContent>
                    </wps:txbx>
                    <wps:bodyPr vert="horz" wrap="square" lIns="91440" tIns="45720" rIns="91440" bIns="4572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F87917" id="_x0000_t202" coordsize="21600,21600" o:spt="202" path="m,l,21600r21600,l21600,xe">
              <v:stroke joinstyle="miter"/>
              <v:path gradientshapeok="t" o:connecttype="rect"/>
            </v:shapetype>
            <v:shape id="Subtitle 2" o:spid="_x0000_s1032" type="#_x0000_t202" style="position:absolute;left:0;text-align:left;margin-left:23.45pt;margin-top:-464.75pt;width:416.35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" filled="f" stroked="f">
              <v:path arrowok="t"/>
              <o:lock v:ext="edit" grouping="t"/>
              <v:textbox>
                <w:txbxContent>
                  <w:p w:rsidR="00EE1ABD" w:rsidRPr="00EE1ABD" w:rsidRDefault="00EE1ABD" w:rsidP="00EE1ABD">
                    <w:pPr>
                      <w:pStyle w:val="NormalWeb"/>
                      <w:spacing w:before="0" w:beforeAutospacing="0" w:after="0" w:afterAutospacing="0" w:line="216" w:lineRule="auto"/>
                      <w:jc w:val="center"/>
                      <w:rPr>
                        <w:sz w:val="6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646E" w:rsidRDefault="00B2646E" w:rsidP="006276F2">
      <w:r>
        <w:separator/>
      </w:r>
    </w:p>
  </w:footnote>
  <w:footnote w:type="continuationSeparator" w:id="0">
    <w:p w:rsidR="00B2646E" w:rsidRDefault="00B2646E" w:rsidP="006276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6F2" w:rsidRDefault="006276F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6F2" w:rsidRDefault="00EE1ABD" w:rsidP="006276F2">
    <w:pPr>
      <w:pStyle w:val="Header"/>
      <w:jc w:val="center"/>
    </w:pPr>
    <w:r w:rsidRPr="006276F2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1D0E283" wp14:editId="458E7B94">
              <wp:simplePos x="0" y="0"/>
              <wp:positionH relativeFrom="column">
                <wp:posOffset>-938530</wp:posOffset>
              </wp:positionH>
              <wp:positionV relativeFrom="paragraph">
                <wp:posOffset>324485</wp:posOffset>
              </wp:positionV>
              <wp:extent cx="7814310" cy="645795"/>
              <wp:effectExtent l="0" t="0" r="0" b="0"/>
              <wp:wrapNone/>
              <wp:docPr id="5" name="Текстово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814310" cy="64579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6276F2" w:rsidRPr="006276F2" w:rsidRDefault="006276F2" w:rsidP="006276F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6"/>
                            </w:rPr>
                          </w:pPr>
                          <w:r w:rsidRPr="006276F2">
                            <w:rPr>
                              <w:rFonts w:asciiTheme="minorHAnsi" w:hAnsi="Calibri" w:cstheme="minorBidi"/>
                              <w:i/>
                              <w:iCs/>
                              <w:color w:val="632423" w:themeColor="accent2" w:themeShade="80"/>
                              <w:spacing w:val="10"/>
                              <w:kern w:val="24"/>
                              <w:sz w:val="44"/>
                              <w:szCs w:val="72"/>
                            </w:rPr>
                            <w:t>за пети клас</w:t>
                          </w:r>
                        </w:p>
                      </w:txbxContent>
                    </wps:txbx>
                    <wps:bodyPr wrap="square" rtlCol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1D0E283" id="_x0000_t202" coordsize="21600,21600" o:spt="202" path="m,l,21600r21600,l21600,xe">
              <v:stroke joinstyle="miter"/>
              <v:path gradientshapeok="t" o:connecttype="rect"/>
            </v:shapetype>
            <v:shape id="Текстово поле 4" o:spid="_x0000_s1030" type="#_x0000_t202" style="position:absolute;left:0;text-align:left;margin-left:-73.9pt;margin-top:25.55pt;width:615.3pt;height:50.8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" filled="f" stroked="f">
              <v:textbox style="mso-fit-shape-to-text:t">
                <w:txbxContent>
                  <w:p w:rsidR="006276F2" w:rsidRPr="006276F2" w:rsidRDefault="006276F2" w:rsidP="006276F2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16"/>
                      </w:rPr>
                    </w:pPr>
                    <w:r w:rsidRPr="006276F2">
                      <w:rPr>
                        <w:rFonts w:asciiTheme="minorHAnsi" w:hAnsi="Calibri" w:cstheme="minorBidi"/>
                        <w:i/>
                        <w:iCs/>
                        <w:color w:val="632423" w:themeColor="accent2" w:themeShade="80"/>
                        <w:spacing w:val="10"/>
                        <w:kern w:val="24"/>
                        <w:sz w:val="44"/>
                        <w:szCs w:val="72"/>
                      </w:rPr>
                      <w:t>за пети клас</w:t>
                    </w:r>
                  </w:p>
                </w:txbxContent>
              </v:textbox>
            </v:shape>
          </w:pict>
        </mc:Fallback>
      </mc:AlternateContent>
    </w:r>
    <w:r w:rsidRPr="006276F2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27BB42" wp14:editId="3D4778F7">
              <wp:simplePos x="0" y="0"/>
              <wp:positionH relativeFrom="column">
                <wp:posOffset>-893445</wp:posOffset>
              </wp:positionH>
              <wp:positionV relativeFrom="paragraph">
                <wp:posOffset>-181610</wp:posOffset>
              </wp:positionV>
              <wp:extent cx="7766050" cy="516255"/>
              <wp:effectExtent l="0" t="0" r="0" b="0"/>
              <wp:wrapNone/>
              <wp:docPr id="2" name="Title 1"/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Grp="1"/>
                    </wps:cNvSpPr>
                    <wps:spPr>
                      <a:xfrm>
                        <a:off x="0" y="0"/>
                        <a:ext cx="7766050" cy="5162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276F2" w:rsidRPr="006276F2" w:rsidRDefault="006276F2" w:rsidP="006276F2">
                          <w:pPr>
                            <w:pStyle w:val="NormalWeb"/>
                            <w:spacing w:before="0" w:beforeAutospacing="0" w:after="0" w:afterAutospacing="0" w:line="216" w:lineRule="auto"/>
                            <w:jc w:val="center"/>
                            <w:rPr>
                              <w:sz w:val="8"/>
                              <w14:props3d w14:extrusionH="0" w14:contourW="25400" w14:prstMaterial="matte">
                                <w14:bevelT w14:w="25400" w14:h="55880" w14:prst="artDeco"/>
                                <w14:contourClr>
                                  <w14:schemeClr w14:val="accent2">
                                    <w14:tint w14:val="20000"/>
                                  </w14:schemeClr>
                                </w14:contourClr>
                              </w14:props3d>
                            </w:rPr>
                          </w:pPr>
                          <w:r w:rsidRPr="006276F2">
                            <w:rPr>
                              <w:rFonts w:asciiTheme="majorHAnsi" w:eastAsiaTheme="majorEastAsia" w:hAnsi="Cambria" w:cstheme="majorBidi"/>
                              <w:b/>
                              <w:bCs/>
                              <w:color w:val="E0322D"/>
                              <w:spacing w:val="10"/>
                              <w:kern w:val="24"/>
                              <w:sz w:val="44"/>
                              <w:szCs w:val="176"/>
                              <w14:shadow w14:blurRad="76200" w14:dist="50800" w14:dir="5400000" w14:sx="100000" w14:sy="100000" w14:kx="0" w14:ky="0" w14:algn="tl">
                                <w14:srgbClr w14:val="000000">
                                  <w14:alpha w14:val="35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25000">
                                      <w14:schemeClr w14:val="accent2">
                                        <w14:satMod w14:val="155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shade w14:val="45000"/>
                                        <w14:satMod w14:val="165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0" w14:contourW="25400" w14:prstMaterial="matte">
                                <w14:bevelT w14:w="25400" w14:h="55880" w14:prst="artDeco"/>
                                <w14:contourClr>
                                  <w14:schemeClr w14:val="accent2">
                                    <w14:tint w14:val="20000"/>
                                  </w14:schemeClr>
                                </w14:contourClr>
                              </w14:props3d>
                            </w:rPr>
                            <w:t>Математически подсказвач</w:t>
                          </w:r>
                        </w:p>
                      </w:txbxContent>
                    </wps:txbx>
                    <wps:bodyPr vert="horz" wrap="square" lIns="91440" tIns="45720" rIns="91440" bIns="45720" rtlCol="0" anchor="ctr">
                      <a:noAutofit/>
                      <a:scene3d>
                        <a:camera prst="orthographicFront"/>
                        <a:lightRig rig="soft" dir="tl">
                          <a:rot lat="0" lon="0" rev="0"/>
                        </a:lightRig>
                      </a:scene3d>
                      <a:sp3d contourW="25400" prstMaterial="matte">
                        <a:bevelT w="25400" h="55880" prst="artDeco"/>
                        <a:contourClr>
                          <a:schemeClr val="accent2">
                            <a:tint val="20000"/>
                          </a:schemeClr>
                        </a:contourClr>
                      </a:sp3d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27BB42" id="Title 1" o:spid="_x0000_s1031" type="#_x0000_t202" style="position:absolute;left:0;text-align:left;margin-left:-70.35pt;margin-top:-14.3pt;width:611.5pt;height:4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" filled="f" stroked="f">
              <v:path arrowok="t"/>
              <o:lock v:ext="edit" grouping="t"/>
              <v:textbox>
                <w:txbxContent>
                  <w:p w:rsidR="006276F2" w:rsidRPr="006276F2" w:rsidRDefault="006276F2" w:rsidP="006276F2">
                    <w:pPr>
                      <w:pStyle w:val="NormalWeb"/>
                      <w:spacing w:before="0" w:beforeAutospacing="0" w:after="0" w:afterAutospacing="0" w:line="216" w:lineRule="auto"/>
                      <w:jc w:val="center"/>
                      <w:rPr>
                        <w:sz w:val="8"/>
                        <w14:props3d w14:extrusionH="0" w14:contourW="25400" w14:prstMaterial="matte">
                          <w14:bevelT w14:w="25400" w14:h="55880" w14:prst="artDeco"/>
                          <w14:contourClr>
                            <w14:schemeClr w14:val="accent2">
                              <w14:tint w14:val="20000"/>
                            </w14:schemeClr>
                          </w14:contourClr>
                        </w14:props3d>
                      </w:rPr>
                    </w:pPr>
                    <w:r w:rsidRPr="006276F2">
                      <w:rPr>
                        <w:rFonts w:asciiTheme="majorHAnsi" w:eastAsiaTheme="majorEastAsia" w:hAnsi="Cambria" w:cstheme="majorBidi"/>
                        <w:b/>
                        <w:bCs/>
                        <w:color w:val="E0322D"/>
                        <w:spacing w:val="10"/>
                        <w:kern w:val="24"/>
                        <w:sz w:val="44"/>
                        <w:szCs w:val="176"/>
                        <w14:shadow w14:blurRad="76200" w14:dist="50800" w14:dir="5400000" w14:sx="100000" w14:sy="100000" w14:kx="0" w14:ky="0" w14:algn="tl">
                          <w14:srgbClr w14:val="000000">
                            <w14:alpha w14:val="35000"/>
                          </w14:srgbClr>
                        </w14:shadow>
                        <w14:textFill>
                          <w14:gradFill>
                            <w14:gsLst>
                              <w14:gs w14:pos="25000">
                                <w14:schemeClr w14:val="accent2">
                                  <w14:satMod w14:val="155000"/>
                                </w14:schemeClr>
                              </w14:gs>
                              <w14:gs w14:pos="100000">
                                <w14:schemeClr w14:val="accent2">
                                  <w14:shade w14:val="45000"/>
                                  <w14:satMod w14:val="165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  <w14:props3d w14:extrusionH="0" w14:contourW="25400" w14:prstMaterial="matte">
                          <w14:bevelT w14:w="25400" w14:h="55880" w14:prst="artDeco"/>
                          <w14:contourClr>
                            <w14:schemeClr w14:val="accent2">
                              <w14:tint w14:val="20000"/>
                            </w14:schemeClr>
                          </w14:contourClr>
                        </w14:props3d>
                      </w:rPr>
                      <w:t>Математически подсказвач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6F2" w:rsidRDefault="006276F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B56DDE"/>
    <w:multiLevelType w:val="hybridMultilevel"/>
    <w:tmpl w:val="BCE429D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E75DDC"/>
    <w:multiLevelType w:val="hybridMultilevel"/>
    <w:tmpl w:val="837CCA36"/>
    <w:lvl w:ilvl="0" w:tplc="3836BB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ocumentProtection w:edit="readOnly" w:enforcement="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9EC"/>
    <w:rsid w:val="000601F1"/>
    <w:rsid w:val="000B41E8"/>
    <w:rsid w:val="000E6E7E"/>
    <w:rsid w:val="0017209D"/>
    <w:rsid w:val="00274685"/>
    <w:rsid w:val="002E41FA"/>
    <w:rsid w:val="00306830"/>
    <w:rsid w:val="00420226"/>
    <w:rsid w:val="004869EC"/>
    <w:rsid w:val="004A7E27"/>
    <w:rsid w:val="004B0D83"/>
    <w:rsid w:val="004D4143"/>
    <w:rsid w:val="004F033F"/>
    <w:rsid w:val="004F0DEC"/>
    <w:rsid w:val="005C6315"/>
    <w:rsid w:val="005E260A"/>
    <w:rsid w:val="006276F2"/>
    <w:rsid w:val="00645F6D"/>
    <w:rsid w:val="006E08C2"/>
    <w:rsid w:val="0072744D"/>
    <w:rsid w:val="00752E89"/>
    <w:rsid w:val="0076462D"/>
    <w:rsid w:val="0079649A"/>
    <w:rsid w:val="007F4B8F"/>
    <w:rsid w:val="00854167"/>
    <w:rsid w:val="0094435F"/>
    <w:rsid w:val="00994FC0"/>
    <w:rsid w:val="00996965"/>
    <w:rsid w:val="00A079EC"/>
    <w:rsid w:val="00A22219"/>
    <w:rsid w:val="00A84EF2"/>
    <w:rsid w:val="00AC2895"/>
    <w:rsid w:val="00AD32F0"/>
    <w:rsid w:val="00AF3462"/>
    <w:rsid w:val="00B2197E"/>
    <w:rsid w:val="00B2646E"/>
    <w:rsid w:val="00B27283"/>
    <w:rsid w:val="00B83B95"/>
    <w:rsid w:val="00BC3BEB"/>
    <w:rsid w:val="00C01377"/>
    <w:rsid w:val="00C52BCD"/>
    <w:rsid w:val="00C64229"/>
    <w:rsid w:val="00C70C80"/>
    <w:rsid w:val="00D36554"/>
    <w:rsid w:val="00E254A6"/>
    <w:rsid w:val="00E50B5E"/>
    <w:rsid w:val="00E742E0"/>
    <w:rsid w:val="00EE1ABD"/>
    <w:rsid w:val="00F2202D"/>
    <w:rsid w:val="00F33699"/>
    <w:rsid w:val="00F67F11"/>
    <w:rsid w:val="00FD1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docId w15:val="{D4B27785-5C67-4194-B656-3BF1DE472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6830"/>
    <w:pPr>
      <w:jc w:val="both"/>
    </w:pPr>
    <w:rPr>
      <w:rFonts w:ascii="Arial" w:hAnsi="Arial"/>
      <w:lang w:val="bg-BG"/>
    </w:rPr>
  </w:style>
  <w:style w:type="paragraph" w:styleId="Heading1">
    <w:name w:val="heading 1"/>
    <w:basedOn w:val="Normal"/>
    <w:next w:val="Normal"/>
    <w:link w:val="Heading1Char"/>
    <w:qFormat/>
    <w:rsid w:val="004869EC"/>
    <w:pPr>
      <w:keepNext/>
      <w:ind w:hanging="360"/>
      <w:jc w:val="center"/>
      <w:outlineLvl w:val="0"/>
    </w:pPr>
    <w:rPr>
      <w:rFonts w:ascii="Times New Roman" w:eastAsia="Times New Roman" w:hAnsi="Times New Roman"/>
      <w:b/>
      <w:bCs/>
      <w:sz w:val="32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869EC"/>
    <w:rPr>
      <w:rFonts w:ascii="Times New Roman" w:eastAsia="Times New Roman" w:hAnsi="Times New Roman"/>
      <w:b/>
      <w:bCs/>
      <w:sz w:val="32"/>
      <w:szCs w:val="24"/>
    </w:rPr>
  </w:style>
  <w:style w:type="paragraph" w:styleId="ListParagraph">
    <w:name w:val="List Paragraph"/>
    <w:basedOn w:val="Normal"/>
    <w:uiPriority w:val="34"/>
    <w:qFormat/>
    <w:rsid w:val="004869EC"/>
    <w:pPr>
      <w:contextualSpacing/>
    </w:pPr>
    <w:rPr>
      <w:rFonts w:eastAsia="Times New Roman"/>
    </w:rPr>
  </w:style>
  <w:style w:type="paragraph" w:customStyle="1" w:styleId="a">
    <w:name w:val="параграфен стил"/>
    <w:basedOn w:val="Normal"/>
    <w:link w:val="a0"/>
    <w:qFormat/>
    <w:rsid w:val="00BC3BEB"/>
    <w:pPr>
      <w:spacing w:line="360" w:lineRule="auto"/>
      <w:ind w:firstLine="720"/>
    </w:pPr>
  </w:style>
  <w:style w:type="character" w:customStyle="1" w:styleId="a0">
    <w:name w:val="параграфен стил Знак"/>
    <w:basedOn w:val="DefaultParagraphFont"/>
    <w:link w:val="a"/>
    <w:rsid w:val="00BC3BEB"/>
    <w:rPr>
      <w:rFonts w:ascii="Arial" w:hAnsi="Arial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276F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76F2"/>
    <w:rPr>
      <w:rFonts w:ascii="Arial" w:hAnsi="Arial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6276F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76F2"/>
    <w:rPr>
      <w:rFonts w:ascii="Arial" w:hAnsi="Arial"/>
      <w:lang w:val="bg-BG"/>
    </w:rPr>
  </w:style>
  <w:style w:type="paragraph" w:styleId="NormalWeb">
    <w:name w:val="Normal (Web)"/>
    <w:basedOn w:val="Normal"/>
    <w:uiPriority w:val="99"/>
    <w:semiHidden/>
    <w:unhideWhenUsed/>
    <w:rsid w:val="006276F2"/>
    <w:pPr>
      <w:spacing w:before="100" w:beforeAutospacing="1" w:after="100" w:afterAutospacing="1"/>
      <w:jc w:val="left"/>
    </w:pPr>
    <w:rPr>
      <w:rFonts w:ascii="Times New Roman" w:eastAsiaTheme="minorEastAsia" w:hAnsi="Times New Roman"/>
      <w:sz w:val="24"/>
      <w:szCs w:val="24"/>
      <w:lang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1A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ABD"/>
    <w:rPr>
      <w:rFonts w:ascii="Tahoma" w:hAnsi="Tahoma" w:cs="Tahoma"/>
      <w:sz w:val="16"/>
      <w:szCs w:val="16"/>
      <w:lang w:val="bg-BG"/>
    </w:rPr>
  </w:style>
  <w:style w:type="paragraph" w:customStyle="1" w:styleId="a1">
    <w:name w:val="Стил за параграфи"/>
    <w:basedOn w:val="Normal"/>
    <w:link w:val="a2"/>
    <w:qFormat/>
    <w:rsid w:val="004D4143"/>
    <w:pPr>
      <w:spacing w:before="100" w:beforeAutospacing="1" w:after="100" w:afterAutospacing="1"/>
    </w:pPr>
    <w:rPr>
      <w:rFonts w:ascii="Calibri" w:eastAsia="Times New Roman" w:hAnsi="Calibri"/>
      <w:sz w:val="28"/>
      <w:szCs w:val="24"/>
      <w:lang w:eastAsia="bg-BG"/>
    </w:rPr>
  </w:style>
  <w:style w:type="character" w:customStyle="1" w:styleId="a2">
    <w:name w:val="Стил за параграфи Знак"/>
    <w:basedOn w:val="DefaultParagraphFont"/>
    <w:link w:val="a1"/>
    <w:rsid w:val="004D4143"/>
    <w:rPr>
      <w:rFonts w:eastAsia="Times New Roman"/>
      <w:sz w:val="28"/>
      <w:szCs w:val="24"/>
      <w:lang w:val="bg-BG" w:eastAsia="bg-BG"/>
    </w:rPr>
  </w:style>
  <w:style w:type="paragraph" w:customStyle="1" w:styleId="1">
    <w:name w:val="Стил за параграфи1"/>
    <w:basedOn w:val="a1"/>
    <w:link w:val="10"/>
    <w:qFormat/>
    <w:rsid w:val="004D4143"/>
  </w:style>
  <w:style w:type="character" w:customStyle="1" w:styleId="10">
    <w:name w:val="Стил за параграфи1 Знак"/>
    <w:basedOn w:val="a2"/>
    <w:link w:val="1"/>
    <w:rsid w:val="004D4143"/>
    <w:rPr>
      <w:rFonts w:eastAsia="Times New Roman"/>
      <w:sz w:val="28"/>
      <w:szCs w:val="24"/>
      <w:lang w:val="bg-BG" w:eastAsia="bg-BG"/>
    </w:rPr>
  </w:style>
  <w:style w:type="paragraph" w:styleId="Title">
    <w:name w:val="Title"/>
    <w:basedOn w:val="Normal"/>
    <w:next w:val="Normal"/>
    <w:link w:val="TitleChar"/>
    <w:uiPriority w:val="10"/>
    <w:qFormat/>
    <w:rsid w:val="004F0DEC"/>
    <w:pPr>
      <w:pBdr>
        <w:bottom w:val="single" w:sz="8" w:space="4" w:color="4F81BD" w:themeColor="accent1"/>
      </w:pBdr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0D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bg-BG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DEC"/>
    <w:pPr>
      <w:numPr>
        <w:ilvl w:val="1"/>
      </w:numPr>
      <w:spacing w:after="160" w:line="256" w:lineRule="auto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0DE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bg-BG"/>
    </w:rPr>
  </w:style>
  <w:style w:type="character" w:styleId="PlaceholderText">
    <w:name w:val="Placeholder Text"/>
    <w:basedOn w:val="DefaultParagraphFont"/>
    <w:uiPriority w:val="99"/>
    <w:semiHidden/>
    <w:rsid w:val="00A079EC"/>
    <w:rPr>
      <w:color w:val="808080"/>
    </w:rPr>
  </w:style>
  <w:style w:type="table" w:styleId="TableGrid">
    <w:name w:val="Table Grid"/>
    <w:basedOn w:val="TableNormal"/>
    <w:uiPriority w:val="59"/>
    <w:rsid w:val="00B83B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podskazwa4-19022015\pishtovi\pisht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pishtov.dotx</Template>
  <TotalTime>275</TotalTime>
  <Pages>2</Pages>
  <Words>232</Words>
  <Characters>1325</Characters>
  <Application>Microsoft Office Word</Application>
  <DocSecurity>8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Димитър Колев</dc:creator>
  <cp:lastModifiedBy>Димитър Колев</cp:lastModifiedBy>
  <cp:revision>25</cp:revision>
  <dcterms:created xsi:type="dcterms:W3CDTF">2015-02-04T05:42:00Z</dcterms:created>
  <dcterms:modified xsi:type="dcterms:W3CDTF">2015-03-01T07:35:00Z</dcterms:modified>
</cp:coreProperties>
</file>