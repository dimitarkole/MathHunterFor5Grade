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Pr="00BF279D" w:rsidRDefault="00075C18" w:rsidP="00BF279D">
      <w:pPr>
        <w:pStyle w:val="Title"/>
        <w:pBdr>
          <w:bottom w:val="single" w:sz="8" w:space="4" w:color="4F81BD" w:themeColor="accent1"/>
        </w:pBdr>
        <w:spacing w:after="300"/>
        <w:jc w:val="left"/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</w:pPr>
      <w:bookmarkStart w:id="0" w:name="_GoBack"/>
      <w:bookmarkEnd w:id="0"/>
      <w:r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  <w:t>Събиране и изваждане на</w:t>
      </w:r>
      <w:r w:rsidR="00724927" w:rsidRPr="00BF279D">
        <w:rPr>
          <w:rFonts w:eastAsia="Times New Roman"/>
          <w:color w:val="17365D" w:themeColor="text2" w:themeShade="BF"/>
          <w:spacing w:val="5"/>
          <w:sz w:val="52"/>
          <w:szCs w:val="52"/>
          <w:lang w:eastAsia="bg-BG"/>
        </w:rPr>
        <w:t xml:space="preserve"> обикновени дроби</w:t>
      </w:r>
    </w:p>
    <w:p w:rsidR="00BF279D" w:rsidRPr="009C6A11" w:rsidRDefault="009C6A11" w:rsidP="009C6A11">
      <w:pPr>
        <w:pStyle w:val="Heading4"/>
        <w:rPr>
          <w:sz w:val="32"/>
        </w:rPr>
      </w:pPr>
      <w:r w:rsidRPr="009C6A11">
        <w:rPr>
          <w:sz w:val="32"/>
        </w:rPr>
        <w:t>С</w:t>
      </w:r>
      <w:r w:rsidR="00420B1A">
        <w:rPr>
          <w:sz w:val="32"/>
        </w:rPr>
        <w:t>ъбиране и изваждане на дроби с</w:t>
      </w:r>
      <w:r w:rsidRPr="009C6A11">
        <w:rPr>
          <w:sz w:val="32"/>
        </w:rPr>
        <w:t xml:space="preserve"> еднакви знаменатели</w:t>
      </w:r>
    </w:p>
    <w:tbl>
      <w:tblPr>
        <w:tblStyle w:val="TableGrid"/>
        <w:tblpPr w:leftFromText="141" w:rightFromText="141" w:vertAnchor="text" w:horzAnchor="margin" w:tblpY="422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20B1A" w:rsidTr="00420B1A">
        <w:trPr>
          <w:trHeight w:val="567"/>
        </w:trPr>
        <w:tc>
          <w:tcPr>
            <w:tcW w:w="567" w:type="dxa"/>
            <w:shd w:val="clear" w:color="auto" w:fill="FF000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FF000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FF000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FF0000"/>
          </w:tcPr>
          <w:p w:rsidR="00420B1A" w:rsidRDefault="00420B1A" w:rsidP="00420B1A">
            <w:pPr>
              <w:pStyle w:val="a1"/>
            </w:pPr>
          </w:p>
        </w:tc>
      </w:tr>
      <w:tr w:rsidR="00420B1A" w:rsidTr="00420B1A">
        <w:trPr>
          <w:trHeight w:val="567"/>
        </w:trPr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  <w:r>
              <w:t xml:space="preserve"> </w:t>
            </w:r>
          </w:p>
        </w:tc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</w:tr>
      <w:tr w:rsidR="00420B1A" w:rsidTr="00420B1A">
        <w:trPr>
          <w:trHeight w:val="567"/>
        </w:trPr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</w:tr>
      <w:tr w:rsidR="00420B1A" w:rsidTr="00420B1A">
        <w:trPr>
          <w:trHeight w:val="567"/>
        </w:trPr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  <w:shd w:val="clear" w:color="auto" w:fill="00B050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  <w:tc>
          <w:tcPr>
            <w:tcW w:w="567" w:type="dxa"/>
          </w:tcPr>
          <w:p w:rsidR="00420B1A" w:rsidRDefault="00420B1A" w:rsidP="00420B1A">
            <w:pPr>
              <w:pStyle w:val="a1"/>
            </w:pPr>
          </w:p>
        </w:tc>
      </w:tr>
    </w:tbl>
    <w:p w:rsidR="00420B1A" w:rsidRDefault="00420B1A" w:rsidP="00420B1A">
      <w:pPr>
        <w:pStyle w:val="a1"/>
      </w:pPr>
    </w:p>
    <w:p w:rsidR="00420B1A" w:rsidRDefault="00420B1A" w:rsidP="00420B1A">
      <w:pPr>
        <w:pStyle w:val="a1"/>
      </w:pPr>
      <w:r>
        <w:t xml:space="preserve">На показаната фигура с червено са оцветени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от целия квадрат, а със зелено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. Каква  част от фигурата е оцветени? Целия квадрат е разделен на 16 равни части. От тях цветни са 10 – 4 червени и 6 зелени. Следователно оцветената част можем да означим 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420B1A" w:rsidRDefault="00420B1A" w:rsidP="00724927">
      <w:pPr>
        <w:pStyle w:val="a1"/>
      </w:pPr>
      <w:r>
        <w:t>Сборът на две дроби с ра</w:t>
      </w:r>
      <w:r w:rsidR="005A03A4">
        <w:t>в</w:t>
      </w:r>
      <w:r>
        <w:t>ни знаменатели е дроб със същия знаменател и числител, равен на сбор</w:t>
      </w:r>
      <w:r w:rsidR="005A03A4">
        <w:t>а от числителите на двете дроби:</w:t>
      </w:r>
    </w:p>
    <w:p w:rsidR="00420B1A" w:rsidRPr="005A03A4" w:rsidRDefault="00420B1A" w:rsidP="00724927">
      <w:pPr>
        <w:pStyle w:val="a1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5A03A4" w:rsidRDefault="005A03A4" w:rsidP="005A03A4">
      <w:pPr>
        <w:pStyle w:val="a1"/>
      </w:pPr>
      <w:r>
        <w:t>Разликата на две дроби с равни знаменатели е дроб със същия знаменател и числител, равен на разликата на числителите на двете дроби:</w:t>
      </w:r>
    </w:p>
    <w:p w:rsidR="005A03A4" w:rsidRDefault="005A03A4" w:rsidP="005A03A4">
      <w:pPr>
        <w:pStyle w:val="a1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EF543F" w:rsidRDefault="00EF543F" w:rsidP="009C6A11">
      <w:pPr>
        <w:pStyle w:val="Heading4"/>
        <w:rPr>
          <w:sz w:val="32"/>
        </w:rPr>
      </w:pPr>
    </w:p>
    <w:p w:rsidR="009C6A11" w:rsidRPr="009C6A11" w:rsidRDefault="005A03A4" w:rsidP="009C6A11">
      <w:pPr>
        <w:pStyle w:val="Heading4"/>
        <w:rPr>
          <w:sz w:val="32"/>
        </w:rPr>
      </w:pPr>
      <w:r w:rsidRPr="009C6A11">
        <w:rPr>
          <w:sz w:val="32"/>
        </w:rPr>
        <w:t>С</w:t>
      </w:r>
      <w:r>
        <w:rPr>
          <w:sz w:val="32"/>
        </w:rPr>
        <w:t>ъбиране и изваждане на дроби с</w:t>
      </w:r>
      <w:r w:rsidR="009C6A11" w:rsidRPr="009C6A11">
        <w:rPr>
          <w:sz w:val="32"/>
        </w:rPr>
        <w:t xml:space="preserve"> </w:t>
      </w:r>
      <w:r w:rsidR="003A0B62">
        <w:rPr>
          <w:sz w:val="32"/>
        </w:rPr>
        <w:t>различни</w:t>
      </w:r>
      <w:r w:rsidR="009C6A11" w:rsidRPr="009C6A11">
        <w:rPr>
          <w:sz w:val="32"/>
        </w:rPr>
        <w:t xml:space="preserve"> знаменатели</w:t>
      </w:r>
    </w:p>
    <w:p w:rsidR="005A03A4" w:rsidRPr="005A03A4" w:rsidRDefault="009C6A11" w:rsidP="009C6A11">
      <w:pPr>
        <w:pStyle w:val="a1"/>
      </w:pPr>
      <w:r>
        <w:t xml:space="preserve">Дроби с различни знаменатели </w:t>
      </w:r>
      <w:r w:rsidR="005A03A4">
        <w:t>събираме и изваждаме</w:t>
      </w:r>
      <w:r>
        <w:t xml:space="preserve"> като ги приведем към общ знаменател. </w:t>
      </w:r>
      <w:r w:rsidR="005A03A4">
        <w:t xml:space="preserve">Например: да намерим сбора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A03A4">
        <w:t xml:space="preserve">. Първо ще приведем дробите към общ знаменател. Намираме, че най-малкото общо кратно на 4 и 5 е 20. </w:t>
      </w:r>
      <w:r w:rsidR="005A03A4" w:rsidRPr="005A03A4">
        <w:rPr>
          <w:i/>
        </w:rPr>
        <w:t>НОК(5;4)=20</w:t>
      </w:r>
      <w:r w:rsidR="005A03A4">
        <w:rPr>
          <w:i/>
        </w:rPr>
        <w:t xml:space="preserve">. </w:t>
      </w:r>
      <w:r w:rsidR="005A03A4" w:rsidRPr="005A03A4">
        <w:t>Разширяваме първата дроб с допълнителен</w:t>
      </w:r>
      <w:r w:rsidR="005A03A4">
        <w:t xml:space="preserve"> множ</w:t>
      </w:r>
      <w:r w:rsidR="007A2D3F">
        <w:t>ител 4, а втората с 5 и извършваме операциите:</w:t>
      </w:r>
    </w:p>
    <w:p w:rsidR="007A2D3F" w:rsidRPr="007A2D3F" w:rsidRDefault="003A6C08" w:rsidP="009C6A11">
      <w:pPr>
        <w:pStyle w:val="a1"/>
        <w:rPr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</w:rPr>
                <m:t>20</m:t>
              </m:r>
            </m:den>
          </m:f>
          <m: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</w:rPr>
                <m:t>20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13</m:t>
              </m:r>
            </m:num>
            <m:den>
              <m:r>
                <w:rPr>
                  <w:rFonts w:ascii="Cambria Math" w:hAnsi="Cambria Math"/>
                  <w:sz w:val="36"/>
                </w:rPr>
                <m:t>20</m:t>
              </m:r>
            </m:den>
          </m:f>
        </m:oMath>
      </m:oMathPara>
    </w:p>
    <w:p w:rsidR="00EF61D4" w:rsidRDefault="00EF61D4" w:rsidP="009C6A11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860A4" wp14:editId="4C403B95">
                <wp:simplePos x="0" y="0"/>
                <wp:positionH relativeFrom="column">
                  <wp:posOffset>117158</wp:posOffset>
                </wp:positionH>
                <wp:positionV relativeFrom="paragraph">
                  <wp:posOffset>135889</wp:posOffset>
                </wp:positionV>
                <wp:extent cx="409575" cy="285751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860A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.25pt;margin-top:10.7pt;width:32.2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" fillcolor="white [3201]" stroked="f" strokeweight=".5pt">
                <v:textbox>
                  <w:txbxContent>
                    <w:p w:rsidR="00EF61D4" w:rsidRPr="00EF61D4" w:rsidRDefault="00EF6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AB252" wp14:editId="01D7E2E9">
                <wp:simplePos x="0" y="0"/>
                <wp:positionH relativeFrom="column">
                  <wp:posOffset>73977</wp:posOffset>
                </wp:positionH>
                <wp:positionV relativeFrom="paragraph">
                  <wp:posOffset>-386715</wp:posOffset>
                </wp:positionV>
                <wp:extent cx="285750" cy="786445"/>
                <wp:effectExtent l="0" t="254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5750" cy="78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>
                            <w:pPr>
                              <w:rPr>
                                <w:sz w:val="96"/>
                                <w:szCs w:val="56"/>
                                <w:lang w:val="en-US"/>
                              </w:rPr>
                            </w:pPr>
                            <w:r w:rsidRPr="00EF61D4">
                              <w:rPr>
                                <w:sz w:val="96"/>
                                <w:szCs w:val="56"/>
                                <w:lang w:val="en-US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B252" id="Text Box 1" o:spid="_x0000_s1027" type="#_x0000_t202" style="position:absolute;left:0;text-align:left;margin-left:5.8pt;margin-top:-30.45pt;width:22.5pt;height:61.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" fillcolor="white [3201]" stroked="f" strokeweight=".5pt">
                <v:textbox>
                  <w:txbxContent>
                    <w:p w:rsidR="00EF61D4" w:rsidRPr="00EF61D4" w:rsidRDefault="00EF61D4">
                      <w:pPr>
                        <w:rPr>
                          <w:sz w:val="96"/>
                          <w:szCs w:val="56"/>
                          <w:lang w:val="en-US"/>
                        </w:rPr>
                      </w:pPr>
                      <w:r w:rsidRPr="00EF61D4">
                        <w:rPr>
                          <w:sz w:val="96"/>
                          <w:szCs w:val="56"/>
                          <w:lang w:val="en-US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8C66E" wp14:editId="0151563D">
                <wp:simplePos x="0" y="0"/>
                <wp:positionH relativeFrom="column">
                  <wp:posOffset>-105410</wp:posOffset>
                </wp:positionH>
                <wp:positionV relativeFrom="paragraph">
                  <wp:posOffset>-891540</wp:posOffset>
                </wp:positionV>
                <wp:extent cx="330200" cy="304800"/>
                <wp:effectExtent l="0" t="0" r="0" b="0"/>
                <wp:wrapNone/>
                <wp:docPr id="6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D3F" w:rsidRDefault="007A2D3F" w:rsidP="007A2D3F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C66E" id="Текстово поле 1" o:spid="_x0000_s1028" type="#_x0000_t202" style="position:absolute;left:0;text-align:left;margin-left:-8.3pt;margin-top:-70.2pt;width:2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" filled="f" stroked="f" strokeweight=".5pt">
                <v:textbox>
                  <w:txbxContent>
                    <w:p w:rsidR="007A2D3F" w:rsidRDefault="007A2D3F" w:rsidP="007A2D3F">
                      <w:pPr>
                        <w:jc w:val="center"/>
                      </w:pPr>
                      <w:r w:rsidRPr="005D0862">
                        <w:t>͜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1856" wp14:editId="6FC05B3B">
                <wp:simplePos x="0" y="0"/>
                <wp:positionH relativeFrom="column">
                  <wp:posOffset>282575</wp:posOffset>
                </wp:positionH>
                <wp:positionV relativeFrom="paragraph">
                  <wp:posOffset>-904875</wp:posOffset>
                </wp:positionV>
                <wp:extent cx="330200" cy="304800"/>
                <wp:effectExtent l="0" t="0" r="0" b="0"/>
                <wp:wrapNone/>
                <wp:docPr id="4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D3F" w:rsidRDefault="007A2D3F" w:rsidP="007A2D3F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1856" id="_x0000_s1029" type="#_x0000_t202" style="position:absolute;left:0;text-align:left;margin-left:22.25pt;margin-top:-71.25pt;width:2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" filled="f" stroked="f" strokeweight=".5pt">
                <v:textbox>
                  <w:txbxContent>
                    <w:p w:rsidR="007A2D3F" w:rsidRDefault="007A2D3F" w:rsidP="007A2D3F">
                      <w:pPr>
                        <w:jc w:val="center"/>
                      </w:pPr>
                      <w:r w:rsidRPr="005D0862">
                        <w:t>͜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F61D4" w:rsidRPr="00EF543F" w:rsidRDefault="007A2D3F" w:rsidP="009C6A11">
      <w:pPr>
        <w:pStyle w:val="a1"/>
      </w:pPr>
      <w:r>
        <w:t xml:space="preserve">Нека разгледаме още един сбор: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 xml:space="preserve">. Не бихме могли без пресмятане, веднага да кажем колко е НОК(70;25), а то вероятно ще е доста голямо число. Веднага обаче забелязваме, че и двете дроби са </w:t>
      </w:r>
      <w:proofErr w:type="spellStart"/>
      <w:r>
        <w:t>съкратими</w:t>
      </w:r>
      <w:proofErr w:type="spellEnd"/>
      <w:r>
        <w:t xml:space="preserve">. Първата ще съкратим на 7, а втората на 5. </w:t>
      </w:r>
      <w:r w:rsidR="00EF61D4">
        <w:t>Сега вече търсим НОК(10;5), за което без затруднение казваме, че е 10</w:t>
      </w:r>
      <w:r w:rsidR="00EF543F">
        <w:rPr>
          <w:lang w:val="en-US"/>
        </w:rPr>
        <w:t xml:space="preserve">. </w:t>
      </w:r>
      <w:r w:rsidR="00EF543F">
        <w:t xml:space="preserve">Разширяваме дробта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EF543F">
        <w:t xml:space="preserve"> с допълнителен множител 2 и извършваме събирането вече на дроби с еднакви знаменатели:</w:t>
      </w:r>
    </w:p>
    <w:p w:rsidR="007A2D3F" w:rsidRDefault="00EF61D4" w:rsidP="009C6A11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D0A7F" wp14:editId="48789270">
                <wp:simplePos x="0" y="0"/>
                <wp:positionH relativeFrom="column">
                  <wp:posOffset>116840</wp:posOffset>
                </wp:positionH>
                <wp:positionV relativeFrom="paragraph">
                  <wp:posOffset>140335</wp:posOffset>
                </wp:positionV>
                <wp:extent cx="409575" cy="285751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 w:rsidP="00EF6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D0A7F" id="Text Box 20" o:spid="_x0000_s1030" type="#_x0000_t202" style="position:absolute;left:0;text-align:left;margin-left:9.2pt;margin-top:11.05pt;width:32.2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" fillcolor="white [3201]" stroked="f" strokeweight=".5pt">
                <v:textbox>
                  <w:txbxContent>
                    <w:p w:rsidR="00EF61D4" w:rsidRPr="00EF61D4" w:rsidRDefault="00EF61D4" w:rsidP="00EF6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CF03D" wp14:editId="1FD93B7D">
                <wp:simplePos x="0" y="0"/>
                <wp:positionH relativeFrom="column">
                  <wp:posOffset>557530</wp:posOffset>
                </wp:positionH>
                <wp:positionV relativeFrom="paragraph">
                  <wp:posOffset>1007110</wp:posOffset>
                </wp:positionV>
                <wp:extent cx="409575" cy="285751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 w:rsidP="00EF6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CF03D" id="Text Box 22" o:spid="_x0000_s1031" type="#_x0000_t202" style="position:absolute;left:0;text-align:left;margin-left:43.9pt;margin-top:79.3pt;width:32.2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" fillcolor="white [3201]" stroked="f" strokeweight=".5pt">
                <v:textbox>
                  <w:txbxContent>
                    <w:p w:rsidR="00EF61D4" w:rsidRPr="00EF61D4" w:rsidRDefault="00EF61D4" w:rsidP="00EF6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BF064" wp14:editId="09D21F32">
                <wp:simplePos x="0" y="0"/>
                <wp:positionH relativeFrom="column">
                  <wp:posOffset>638493</wp:posOffset>
                </wp:positionH>
                <wp:positionV relativeFrom="paragraph">
                  <wp:posOffset>140335</wp:posOffset>
                </wp:positionV>
                <wp:extent cx="409575" cy="285751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 w:rsidP="00EF6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BF064" id="Text Box 21" o:spid="_x0000_s1032" type="#_x0000_t202" style="position:absolute;left:0;text-align:left;margin-left:50.3pt;margin-top:11.05pt;width:32.25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" fillcolor="white [3201]" stroked="f" strokeweight=".5pt">
                <v:textbox>
                  <w:txbxContent>
                    <w:p w:rsidR="00EF61D4" w:rsidRPr="00EF61D4" w:rsidRDefault="00EF61D4" w:rsidP="00EF6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C254C" wp14:editId="15EFCB4C">
                <wp:simplePos x="0" y="0"/>
                <wp:positionH relativeFrom="column">
                  <wp:posOffset>31115</wp:posOffset>
                </wp:positionH>
                <wp:positionV relativeFrom="paragraph">
                  <wp:posOffset>997902</wp:posOffset>
                </wp:positionV>
                <wp:extent cx="409575" cy="285751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 w:rsidP="00EF6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C254C" id="Text Box 19" o:spid="_x0000_s1033" type="#_x0000_t202" style="position:absolute;left:0;text-align:left;margin-left:2.45pt;margin-top:78.55pt;width:32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" fillcolor="white [3201]" stroked="f" strokeweight=".5pt">
                <v:textbox>
                  <w:txbxContent>
                    <w:p w:rsidR="00EF61D4" w:rsidRPr="00EF61D4" w:rsidRDefault="00EF61D4" w:rsidP="00EF6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6F1A9" wp14:editId="4181AC13">
                <wp:simplePos x="0" y="0"/>
                <wp:positionH relativeFrom="column">
                  <wp:posOffset>551180</wp:posOffset>
                </wp:positionH>
                <wp:positionV relativeFrom="paragraph">
                  <wp:posOffset>650875</wp:posOffset>
                </wp:positionV>
                <wp:extent cx="206375" cy="352425"/>
                <wp:effectExtent l="0" t="0" r="2222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5041E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51.25pt" to="5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319EA" wp14:editId="3FF5E4A6">
                <wp:simplePos x="0" y="0"/>
                <wp:positionH relativeFrom="column">
                  <wp:posOffset>541655</wp:posOffset>
                </wp:positionH>
                <wp:positionV relativeFrom="paragraph">
                  <wp:posOffset>355600</wp:posOffset>
                </wp:positionV>
                <wp:extent cx="206375" cy="352425"/>
                <wp:effectExtent l="0" t="0" r="2222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20A2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28pt" to="58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18873" wp14:editId="6DEC7CF1">
                <wp:simplePos x="0" y="0"/>
                <wp:positionH relativeFrom="column">
                  <wp:posOffset>14605</wp:posOffset>
                </wp:positionH>
                <wp:positionV relativeFrom="paragraph">
                  <wp:posOffset>708025</wp:posOffset>
                </wp:positionV>
                <wp:extent cx="206375" cy="352425"/>
                <wp:effectExtent l="0" t="0" r="2222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A6CE3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5.75pt" to="17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2093C" wp14:editId="2BA91AFD">
                <wp:simplePos x="0" y="0"/>
                <wp:positionH relativeFrom="column">
                  <wp:posOffset>14605</wp:posOffset>
                </wp:positionH>
                <wp:positionV relativeFrom="paragraph">
                  <wp:posOffset>307975</wp:posOffset>
                </wp:positionV>
                <wp:extent cx="206375" cy="352425"/>
                <wp:effectExtent l="0" t="0" r="222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6D703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4.25pt" to="17.4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D2DBC" wp14:editId="0A504643">
                <wp:simplePos x="0" y="0"/>
                <wp:positionH relativeFrom="column">
                  <wp:posOffset>1229360</wp:posOffset>
                </wp:positionH>
                <wp:positionV relativeFrom="paragraph">
                  <wp:posOffset>760095</wp:posOffset>
                </wp:positionV>
                <wp:extent cx="285750" cy="786445"/>
                <wp:effectExtent l="0" t="254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5750" cy="78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 w:rsidP="00EF61D4">
                            <w:pPr>
                              <w:rPr>
                                <w:sz w:val="96"/>
                                <w:szCs w:val="56"/>
                                <w:lang w:val="en-US"/>
                              </w:rPr>
                            </w:pPr>
                            <w:r w:rsidRPr="00EF61D4">
                              <w:rPr>
                                <w:sz w:val="96"/>
                                <w:szCs w:val="56"/>
                                <w:lang w:val="en-US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2DBC" id="Text Box 14" o:spid="_x0000_s1034" type="#_x0000_t202" style="position:absolute;left:0;text-align:left;margin-left:96.8pt;margin-top:59.85pt;width:22.5pt;height:61.9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" fillcolor="white [3201]" stroked="f" strokeweight=".5pt">
                <v:textbox>
                  <w:txbxContent>
                    <w:p w:rsidR="00EF61D4" w:rsidRPr="00EF61D4" w:rsidRDefault="00EF61D4" w:rsidP="00EF61D4">
                      <w:pPr>
                        <w:rPr>
                          <w:sz w:val="96"/>
                          <w:szCs w:val="56"/>
                          <w:lang w:val="en-US"/>
                        </w:rPr>
                      </w:pPr>
                      <w:r w:rsidRPr="00EF61D4">
                        <w:rPr>
                          <w:sz w:val="96"/>
                          <w:szCs w:val="56"/>
                          <w:lang w:val="en-US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43E53" wp14:editId="6BF7C2A7">
                <wp:simplePos x="0" y="0"/>
                <wp:positionH relativeFrom="column">
                  <wp:posOffset>1549400</wp:posOffset>
                </wp:positionH>
                <wp:positionV relativeFrom="paragraph">
                  <wp:posOffset>194945</wp:posOffset>
                </wp:positionV>
                <wp:extent cx="330200" cy="304800"/>
                <wp:effectExtent l="0" t="0" r="0" b="0"/>
                <wp:wrapNone/>
                <wp:docPr id="1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Default="00EF61D4" w:rsidP="00EF61D4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3E53" id="_x0000_s1035" type="#_x0000_t202" style="position:absolute;left:0;text-align:left;margin-left:122pt;margin-top:15.35pt;width:26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" filled="f" stroked="f" strokeweight=".5pt">
                <v:textbox>
                  <w:txbxContent>
                    <w:p w:rsidR="00EF61D4" w:rsidRDefault="00EF61D4" w:rsidP="00EF61D4">
                      <w:pPr>
                        <w:jc w:val="center"/>
                      </w:pPr>
                      <w:r w:rsidRPr="005D0862">
                        <w:t>͜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F61D4" w:rsidRPr="007A2D3F" w:rsidRDefault="003A6C08" w:rsidP="00EF61D4">
      <w:pPr>
        <w:pStyle w:val="a1"/>
        <w:rPr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49</m:t>
              </m:r>
            </m:num>
            <m:den>
              <m:r>
                <w:rPr>
                  <w:rFonts w:ascii="Cambria Math" w:hAnsi="Cambria Math"/>
                  <w:sz w:val="36"/>
                </w:rPr>
                <m:t>70</m:t>
              </m:r>
            </m:den>
          </m:f>
          <m: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</w:rPr>
                <m:t>25</m:t>
              </m:r>
            </m:den>
          </m:f>
          <m:r>
            <w:rPr>
              <w:rFonts w:ascii="Cambria Math" w:hAnsi="Cambria Math"/>
              <w:sz w:val="36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7</m:t>
              </m:r>
            </m:num>
            <m:den>
              <m:r>
                <w:rPr>
                  <w:rFonts w:ascii="Cambria Math" w:hAnsi="Cambria Math"/>
                  <w:sz w:val="36"/>
                </w:rPr>
                <m:t>10</m:t>
              </m:r>
            </m:den>
          </m:f>
          <m: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7</m:t>
              </m:r>
            </m:num>
            <m:den>
              <m:r>
                <w:rPr>
                  <w:rFonts w:ascii="Cambria Math" w:hAnsi="Cambria Math"/>
                  <w:sz w:val="36"/>
                </w:rPr>
                <m:t>10</m:t>
              </m:r>
            </m:den>
          </m:f>
          <m: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</w:rPr>
                <m:t>10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9</m:t>
              </m:r>
            </m:num>
            <m:den>
              <m:r>
                <w:rPr>
                  <w:rFonts w:ascii="Cambria Math" w:hAnsi="Cambria Math"/>
                  <w:sz w:val="36"/>
                </w:rPr>
                <m:t>10</m:t>
              </m:r>
            </m:den>
          </m:f>
        </m:oMath>
      </m:oMathPara>
    </w:p>
    <w:p w:rsidR="00EF61D4" w:rsidRDefault="00EF61D4" w:rsidP="00EF61D4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0BFE7" wp14:editId="100ED5BD">
                <wp:simplePos x="0" y="0"/>
                <wp:positionH relativeFrom="column">
                  <wp:posOffset>1221740</wp:posOffset>
                </wp:positionH>
                <wp:positionV relativeFrom="paragraph">
                  <wp:posOffset>135255</wp:posOffset>
                </wp:positionV>
                <wp:extent cx="409575" cy="285751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1D4" w:rsidRPr="00EF61D4" w:rsidRDefault="00EF61D4" w:rsidP="00EF6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0BFE7" id="Text Box 9" o:spid="_x0000_s1036" type="#_x0000_t202" style="position:absolute;left:0;text-align:left;margin-left:96.2pt;margin-top:10.65pt;width:32.2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" fillcolor="white [3201]" stroked="f" strokeweight=".5pt">
                <v:textbox>
                  <w:txbxContent>
                    <w:p w:rsidR="00EF61D4" w:rsidRPr="00EF61D4" w:rsidRDefault="00EF61D4" w:rsidP="00EF6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EF61D4" w:rsidRDefault="00EF61D4" w:rsidP="00EF61D4"/>
    <w:p w:rsidR="00EF61D4" w:rsidRDefault="00EF61D4" w:rsidP="00EF61D4"/>
    <w:p w:rsidR="00C062FF" w:rsidRDefault="00C062FF" w:rsidP="00C062FF">
      <w:pPr>
        <w:pStyle w:val="Heading4"/>
        <w:rPr>
          <w:sz w:val="32"/>
        </w:rPr>
      </w:pPr>
      <w:r>
        <w:rPr>
          <w:sz w:val="32"/>
        </w:rPr>
        <w:t>Смесени числа</w:t>
      </w:r>
    </w:p>
    <w:p w:rsidR="00C062FF" w:rsidRDefault="00C062FF" w:rsidP="00C062FF"/>
    <w:p w:rsidR="00C062FF" w:rsidRDefault="00C062FF" w:rsidP="00C062FF">
      <w:pPr>
        <w:pStyle w:val="a1"/>
      </w:pPr>
      <w:r>
        <w:t xml:space="preserve">Когато имаме сбор от вида </w:t>
      </w:r>
      <m:oMath>
        <m:r>
          <w:rPr>
            <w:rFonts w:ascii="Cambria Math" w:hAnsi="Cambria Math"/>
          </w:rPr>
          <m:t>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2783">
        <w:t>;</w:t>
      </w:r>
      <w:r w:rsidR="00BB2783">
        <w:tab/>
        <w:t xml:space="preserve"> </w:t>
      </w:r>
      <m:oMath>
        <m:r>
          <w:rPr>
            <w:rFonts w:ascii="Cambria Math" w:hAnsi="Cambria Math"/>
          </w:rPr>
          <m:t>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47</m:t>
            </m:r>
          </m:den>
        </m:f>
      </m:oMath>
      <w:r w:rsidR="00BB2783">
        <w:t>;</w:t>
      </w:r>
      <w:r w:rsidR="00BB2783" w:rsidRPr="00BB2783">
        <w:t xml:space="preserve"> </w:t>
      </w:r>
      <w:r w:rsidR="00BB2783">
        <w:tab/>
        <w:t xml:space="preserve">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BB2783">
        <w:t xml:space="preserve">; и др., при които едното събираемо е естествено число, а другото е правилна дроб, обикновено се записват без знака „+“ и се наричат смесени числа. </w:t>
      </w:r>
    </w:p>
    <w:p w:rsidR="005D5131" w:rsidRDefault="005D5131" w:rsidP="00C062FF">
      <w:pPr>
        <w:pStyle w:val="a1"/>
      </w:pPr>
      <w:r>
        <w:t>Четем така:</w:t>
      </w:r>
    </w:p>
    <w:p w:rsidR="005D5131" w:rsidRPr="00C062FF" w:rsidRDefault="005D5131" w:rsidP="00C062FF">
      <w:pPr>
        <w:pStyle w:val="a1"/>
      </w:pPr>
      <m:oMath>
        <m:r>
          <w:rPr>
            <w:rFonts w:ascii="Cambria Math" w:hAnsi="Cambria Math"/>
          </w:rPr>
          <m:t xml:space="preserve"> 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=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- три цяло и една четвърт</w:t>
      </w:r>
    </w:p>
    <w:p w:rsidR="00EF61D4" w:rsidRDefault="005D5131" w:rsidP="00EF61D4">
      <w:pPr>
        <w:pStyle w:val="a1"/>
      </w:pPr>
      <m:oMath>
        <m:r>
          <w:rPr>
            <w:rFonts w:ascii="Cambria Math" w:hAnsi="Cambria Math"/>
          </w:rPr>
          <m:t>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47</m:t>
            </m:r>
          </m:den>
        </m:f>
      </m:oMath>
      <w:r>
        <w:t>=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47</m:t>
            </m:r>
          </m:den>
        </m:f>
      </m:oMath>
      <w:r>
        <w:t xml:space="preserve"> – пет цяло и три четиридесет и седми</w:t>
      </w:r>
    </w:p>
    <w:p w:rsidR="007A2D3F" w:rsidRDefault="005D5131" w:rsidP="009C6A11">
      <w:pPr>
        <w:pStyle w:val="a1"/>
      </w:pP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=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– едно цяло и девет десети</w:t>
      </w:r>
    </w:p>
    <w:p w:rsidR="005D5131" w:rsidRDefault="005D5131">
      <w:pPr>
        <w:pStyle w:val="a1"/>
      </w:pPr>
      <w:r>
        <w:lastRenderedPageBreak/>
        <w:t xml:space="preserve">Записът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е неправилен, защото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е неправилна дроб.</w:t>
      </w:r>
    </w:p>
    <w:p w:rsidR="005D5131" w:rsidRDefault="00075C18">
      <w:pPr>
        <w:pStyle w:val="a1"/>
      </w:pPr>
      <w:r>
        <w:rPr>
          <w:rFonts w:ascii="Cambria Math" w:hAnsi="Cambria Math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054B1" wp14:editId="21DDBBE8">
                <wp:simplePos x="0" y="0"/>
                <wp:positionH relativeFrom="column">
                  <wp:posOffset>1206500</wp:posOffset>
                </wp:positionH>
                <wp:positionV relativeFrom="paragraph">
                  <wp:posOffset>400050</wp:posOffset>
                </wp:positionV>
                <wp:extent cx="330200" cy="304800"/>
                <wp:effectExtent l="0" t="0" r="0" b="0"/>
                <wp:wrapNone/>
                <wp:docPr id="23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18" w:rsidRDefault="00075C18" w:rsidP="00075C18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54B1" id="_x0000_s1037" type="#_x0000_t202" style="position:absolute;left:0;text-align:left;margin-left:95pt;margin-top:31.5pt;width:2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" filled="f" stroked="f" strokeweight=".5pt">
                <v:textbox>
                  <w:txbxContent>
                    <w:p w:rsidR="00075C18" w:rsidRDefault="00075C18" w:rsidP="00075C18">
                      <w:pPr>
                        <w:jc w:val="center"/>
                      </w:pPr>
                      <w:r w:rsidRPr="005D0862">
                        <w:t>͜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D5131">
        <w:t>Всяко смесено число може да се представи като неправилна дроб като се извърши събирането. Пример:</w:t>
      </w:r>
    </w:p>
    <w:p w:rsidR="005D5131" w:rsidRPr="00075C18" w:rsidRDefault="005D5131">
      <w:pPr>
        <w:pStyle w:val="a1"/>
        <w:rPr>
          <w:sz w:val="32"/>
        </w:rPr>
      </w:pPr>
      <m:oMath>
        <m:r>
          <w:rPr>
            <w:rFonts w:ascii="Cambria Math" w:hAnsi="Cambria Math"/>
            <w:sz w:val="32"/>
          </w:rPr>
          <m:t>3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>= 3+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=</m:t>
        </m:r>
      </m:oMath>
      <w:r w:rsidRPr="00075C18">
        <w:rPr>
          <w:sz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1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=</m:t>
        </m:r>
      </m:oMath>
      <w:r w:rsidRPr="00075C18">
        <w:rPr>
          <w:sz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5D5131" w:rsidRDefault="00075C18">
      <w:pPr>
        <w:pStyle w:val="a1"/>
      </w:pPr>
      <w:r>
        <w:t xml:space="preserve">Представяме 3 като обикновена дроб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 w:rsidRPr="00D11045">
        <w:t>, разширяваме я</w:t>
      </w:r>
      <w:r w:rsidR="00D11045">
        <w:t xml:space="preserve"> с</w:t>
      </w:r>
      <w:r w:rsidRPr="00D11045">
        <w:t xml:space="preserve"> допълнителен множител 4 и стигаме до събиране на дроби с еднакви знаменатели.</w:t>
      </w:r>
    </w:p>
    <w:p w:rsidR="00D11045" w:rsidRPr="002C4C49" w:rsidRDefault="00D11045">
      <w:pPr>
        <w:pStyle w:val="a1"/>
        <w:rPr>
          <w:sz w:val="24"/>
        </w:rPr>
      </w:pPr>
      <w:r>
        <w:t xml:space="preserve">Всяка неправилна дроб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lang w:val="en-US"/>
        </w:rPr>
        <w:t xml:space="preserve">, </w:t>
      </w:r>
      <w:r>
        <w:t xml:space="preserve">може да се представи като </w:t>
      </w:r>
      <w:r w:rsidR="002C4C49">
        <w:t xml:space="preserve">смесена дроб от вида </w:t>
      </w: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2C4C49">
        <w:rPr>
          <w:lang w:val="en-US"/>
        </w:rPr>
        <w:t xml:space="preserve">, </w:t>
      </w:r>
      <w:r w:rsidR="002C4C49">
        <w:t xml:space="preserve">където </w:t>
      </w:r>
      <w:r w:rsidR="002C4C49" w:rsidRPr="002C4C49">
        <w:rPr>
          <w:b/>
          <w:i/>
          <w:lang w:val="en-US"/>
        </w:rPr>
        <w:t>c</w:t>
      </w:r>
      <w:r w:rsidR="002C4C49">
        <w:rPr>
          <w:lang w:val="en-US"/>
        </w:rPr>
        <w:t xml:space="preserve"> e </w:t>
      </w:r>
      <w:r w:rsidR="002C4C49">
        <w:t xml:space="preserve">частното при делени на </w:t>
      </w:r>
      <w:r w:rsidR="002C4C49" w:rsidRPr="002C4C49">
        <w:rPr>
          <w:b/>
          <w:i/>
        </w:rPr>
        <w:t>а</w:t>
      </w:r>
      <w:r w:rsidR="002C4C49">
        <w:t xml:space="preserve"> с </w:t>
      </w:r>
      <w:r w:rsidR="002C4C49" w:rsidRPr="002C4C49">
        <w:rPr>
          <w:b/>
          <w:i/>
          <w:lang w:val="en-US"/>
        </w:rPr>
        <w:t>b</w:t>
      </w:r>
      <w:r w:rsidR="002C4C49">
        <w:t xml:space="preserve">, а </w:t>
      </w:r>
      <w:r w:rsidR="002C4C49" w:rsidRPr="002C4C49">
        <w:rPr>
          <w:b/>
          <w:i/>
          <w:lang w:val="en-US"/>
        </w:rPr>
        <w:t>d</w:t>
      </w:r>
      <w:r w:rsidR="002C4C49">
        <w:rPr>
          <w:lang w:val="en-US"/>
        </w:rPr>
        <w:t xml:space="preserve"> </w:t>
      </w:r>
      <w:r w:rsidR="002C4C49">
        <w:t xml:space="preserve"> е остатък при това деление. Например: за дробта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23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 w:rsidR="002C4C49">
        <w:rPr>
          <w:sz w:val="32"/>
        </w:rPr>
        <w:t xml:space="preserve">. </w:t>
      </w:r>
      <w:r w:rsidR="002C4C49" w:rsidRPr="002C4C49">
        <w:t xml:space="preserve">Делим 23 на 5. Получаваме частно 4 и остатък 3. Тогава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2C4C49" w:rsidRPr="002C4C49">
        <w:t xml:space="preserve"> =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075C18" w:rsidRDefault="00075C18">
      <w:pPr>
        <w:pStyle w:val="a1"/>
      </w:pPr>
    </w:p>
    <w:sectPr w:rsidR="00075C18" w:rsidSect="00EE1AB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927" w:rsidRDefault="00724927" w:rsidP="006276F2">
      <w:r>
        <w:separator/>
      </w:r>
    </w:p>
  </w:endnote>
  <w:endnote w:type="continuationSeparator" w:id="0">
    <w:p w:rsidR="00724927" w:rsidRDefault="00724927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40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927" w:rsidRDefault="00724927" w:rsidP="006276F2">
      <w:r>
        <w:separator/>
      </w:r>
    </w:p>
  </w:footnote>
  <w:footnote w:type="continuationSeparator" w:id="0">
    <w:p w:rsidR="00724927" w:rsidRDefault="00724927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8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39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readOnly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27"/>
    <w:rsid w:val="00075C18"/>
    <w:rsid w:val="002C4C49"/>
    <w:rsid w:val="00306830"/>
    <w:rsid w:val="003A0B62"/>
    <w:rsid w:val="003A6C08"/>
    <w:rsid w:val="00420B1A"/>
    <w:rsid w:val="00471728"/>
    <w:rsid w:val="004869EC"/>
    <w:rsid w:val="004B0D83"/>
    <w:rsid w:val="004B128F"/>
    <w:rsid w:val="004D4143"/>
    <w:rsid w:val="005A03A4"/>
    <w:rsid w:val="005D5131"/>
    <w:rsid w:val="006276F2"/>
    <w:rsid w:val="00645F6D"/>
    <w:rsid w:val="00724927"/>
    <w:rsid w:val="0076462D"/>
    <w:rsid w:val="007A2D3F"/>
    <w:rsid w:val="007F4B8F"/>
    <w:rsid w:val="0094435F"/>
    <w:rsid w:val="009C6A11"/>
    <w:rsid w:val="00A102D9"/>
    <w:rsid w:val="00BB2783"/>
    <w:rsid w:val="00BC3BEB"/>
    <w:rsid w:val="00BF279D"/>
    <w:rsid w:val="00C062FF"/>
    <w:rsid w:val="00D014E5"/>
    <w:rsid w:val="00D11045"/>
    <w:rsid w:val="00E742E0"/>
    <w:rsid w:val="00EE1ABD"/>
    <w:rsid w:val="00EF543F"/>
    <w:rsid w:val="00EF61D4"/>
    <w:rsid w:val="00F33699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63A75094-9064-4EDF-9F58-37D73E79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A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table" w:styleId="TableGrid">
    <w:name w:val="Table Grid"/>
    <w:basedOn w:val="TableNormal"/>
    <w:uiPriority w:val="59"/>
    <w:rsid w:val="00724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27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F279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BF27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9D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styleId="PlaceholderText">
    <w:name w:val="Placeholder Text"/>
    <w:basedOn w:val="DefaultParagraphFont"/>
    <w:uiPriority w:val="99"/>
    <w:semiHidden/>
    <w:rsid w:val="00BF279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9C6A11"/>
    <w:rPr>
      <w:rFonts w:asciiTheme="majorHAnsi" w:eastAsiaTheme="majorEastAsia" w:hAnsiTheme="majorHAnsi" w:cstheme="majorBidi"/>
      <w:i/>
      <w:iCs/>
      <w:color w:val="365F91" w:themeColor="accent1" w:themeShade="BF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15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Димитър Колев</dc:creator>
  <cp:lastModifiedBy>Димитър Колев</cp:lastModifiedBy>
  <cp:revision>6</cp:revision>
  <cp:lastPrinted>2015-02-02T16:32:00Z</cp:lastPrinted>
  <dcterms:created xsi:type="dcterms:W3CDTF">2015-02-02T13:15:00Z</dcterms:created>
  <dcterms:modified xsi:type="dcterms:W3CDTF">2015-02-02T16:33:00Z</dcterms:modified>
</cp:coreProperties>
</file>