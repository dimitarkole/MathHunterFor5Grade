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B42" w:rsidRPr="008C06D2" w:rsidRDefault="008952D8" w:rsidP="00410276">
      <w:pPr>
        <w:pStyle w:val="af1"/>
      </w:pPr>
      <w:r>
        <w:t>Куб</w:t>
      </w:r>
    </w:p>
    <w:p w:rsidR="00E406EC" w:rsidRPr="00E406EC" w:rsidRDefault="00E406EC" w:rsidP="00302D43">
      <w:pPr>
        <w:pStyle w:val="11"/>
        <w:rPr>
          <w:rStyle w:val="af5"/>
          <w:sz w:val="32"/>
        </w:rPr>
      </w:pPr>
      <w:r w:rsidRPr="00E406EC">
        <w:rPr>
          <w:rStyle w:val="af5"/>
          <w:sz w:val="32"/>
        </w:rPr>
        <w:t>Същност</w:t>
      </w:r>
    </w:p>
    <w:p w:rsidR="008952D8" w:rsidRPr="009B120F" w:rsidRDefault="008952D8" w:rsidP="008952D8">
      <w:pPr>
        <w:pStyle w:val="ad"/>
      </w:pPr>
      <w:r w:rsidRPr="009B120F">
        <w:t>Куб</w:t>
      </w:r>
      <w:r>
        <w:t>ът</w:t>
      </w:r>
      <w:r w:rsidRPr="009B120F">
        <w:t xml:space="preserve"> е </w:t>
      </w:r>
      <w:r>
        <w:t>геометрично тяло, кое</w:t>
      </w:r>
      <w:r w:rsidRPr="009B120F">
        <w:t>то има:</w:t>
      </w:r>
    </w:p>
    <w:p w:rsidR="008952D8" w:rsidRPr="008300AD" w:rsidRDefault="008952D8" w:rsidP="008952D8">
      <w:pPr>
        <w:pStyle w:val="ad"/>
        <w:numPr>
          <w:ilvl w:val="0"/>
          <w:numId w:val="7"/>
        </w:numPr>
        <w:contextualSpacing/>
        <w:rPr>
          <w:szCs w:val="28"/>
        </w:rPr>
      </w:pPr>
      <w:r w:rsidRPr="008300AD">
        <w:rPr>
          <w:szCs w:val="28"/>
        </w:rPr>
        <w:t>шест еднакви стени с формата на квадрат;</w:t>
      </w:r>
    </w:p>
    <w:p w:rsidR="008952D8" w:rsidRPr="008300AD" w:rsidRDefault="008952D8" w:rsidP="008952D8">
      <w:pPr>
        <w:pStyle w:val="ad"/>
        <w:numPr>
          <w:ilvl w:val="0"/>
          <w:numId w:val="7"/>
        </w:numPr>
        <w:contextualSpacing/>
        <w:rPr>
          <w:szCs w:val="28"/>
        </w:rPr>
      </w:pPr>
      <w:r w:rsidRPr="008300AD">
        <w:rPr>
          <w:szCs w:val="28"/>
        </w:rPr>
        <w:t>дванадесет ръба с еднаква дължина</w:t>
      </w:r>
    </w:p>
    <w:p w:rsidR="008952D8" w:rsidRPr="008300AD" w:rsidRDefault="008952D8" w:rsidP="008952D8">
      <w:pPr>
        <w:pStyle w:val="ad"/>
        <w:numPr>
          <w:ilvl w:val="0"/>
          <w:numId w:val="7"/>
        </w:numPr>
        <w:contextualSpacing/>
        <w:rPr>
          <w:szCs w:val="28"/>
        </w:rPr>
      </w:pPr>
      <w:r w:rsidRPr="008300AD">
        <w:rPr>
          <w:szCs w:val="28"/>
        </w:rPr>
        <w:t>осем върха, във всеки от които се срещат по три от стените и ръбовете на куба.</w:t>
      </w:r>
    </w:p>
    <w:p w:rsidR="008952D8" w:rsidRDefault="008952D8" w:rsidP="008952D8">
      <w:pPr>
        <w:pStyle w:val="ad"/>
      </w:pPr>
      <w:r>
        <w:t>Ако разрежем куб по ръбовете и го разгънем, ще получим фигура кръст</w:t>
      </w:r>
      <w:r w:rsidR="008300AD">
        <w:rPr>
          <w:lang w:val="en-US"/>
        </w:rPr>
        <w:t xml:space="preserve">, </w:t>
      </w:r>
      <w:r>
        <w:t xml:space="preserve"> съставена от шест еднакви квадрата. Тази фигура се нарича развивка на куба. </w:t>
      </w:r>
    </w:p>
    <w:p w:rsidR="008300AD" w:rsidRPr="009B120F" w:rsidRDefault="008300AD" w:rsidP="008952D8">
      <w:pPr>
        <w:pStyle w:val="ad"/>
      </w:pPr>
      <w:r>
        <w:rPr>
          <w:noProof/>
        </w:rPr>
        <w:drawing>
          <wp:inline distT="0" distB="0" distL="0" distR="0" wp14:anchorId="2EFCA335" wp14:editId="2D0DEA91">
            <wp:extent cx="5972810" cy="20237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C211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93" w:rsidRPr="00E406EC" w:rsidRDefault="00E406EC" w:rsidP="00410276">
      <w:pPr>
        <w:pStyle w:val="ad"/>
        <w:rPr>
          <w:rStyle w:val="af5"/>
          <w:sz w:val="32"/>
        </w:rPr>
      </w:pPr>
      <w:r w:rsidRPr="00E406EC">
        <w:rPr>
          <w:rStyle w:val="af5"/>
          <w:sz w:val="32"/>
        </w:rPr>
        <w:t>Обем</w:t>
      </w:r>
    </w:p>
    <w:p w:rsidR="008952D8" w:rsidRDefault="008952D8" w:rsidP="008952D8">
      <w:pPr>
        <w:pStyle w:val="ad"/>
      </w:pPr>
      <w:r>
        <w:t>Обемът е мярка за сравняване на големината на телата. Измерва се в кубични единици:</w:t>
      </w:r>
    </w:p>
    <w:p w:rsidR="008952D8" w:rsidRPr="008952D8" w:rsidRDefault="008952D8" w:rsidP="008952D8">
      <w:pPr>
        <w:pStyle w:val="ad"/>
        <w:numPr>
          <w:ilvl w:val="0"/>
          <w:numId w:val="7"/>
        </w:numPr>
        <w:contextualSpacing/>
        <w:rPr>
          <w:sz w:val="26"/>
          <w:szCs w:val="26"/>
        </w:rPr>
      </w:pPr>
      <w:r w:rsidRPr="008952D8">
        <w:rPr>
          <w:sz w:val="26"/>
          <w:szCs w:val="26"/>
        </w:rPr>
        <w:t xml:space="preserve">един кубичен сантиметър </w:t>
      </w:r>
      <w:r w:rsidR="008300AD">
        <w:rPr>
          <w:sz w:val="26"/>
          <w:szCs w:val="26"/>
          <w:lang w:val="en-US"/>
        </w:rPr>
        <w:t>(</w:t>
      </w:r>
      <w:r w:rsidR="008300AD" w:rsidRPr="008952D8">
        <w:rPr>
          <w:sz w:val="26"/>
          <w:szCs w:val="26"/>
        </w:rPr>
        <w:t>1 куб. см.</w:t>
      </w:r>
      <w:r w:rsidR="008300AD">
        <w:rPr>
          <w:sz w:val="26"/>
          <w:szCs w:val="26"/>
          <w:lang w:val="en-US"/>
        </w:rPr>
        <w:t>)</w:t>
      </w:r>
      <w:r w:rsidR="008300AD" w:rsidRPr="008952D8">
        <w:rPr>
          <w:sz w:val="26"/>
          <w:szCs w:val="26"/>
        </w:rPr>
        <w:t xml:space="preserve"> </w:t>
      </w:r>
      <w:r w:rsidRPr="008952D8">
        <w:rPr>
          <w:sz w:val="26"/>
          <w:szCs w:val="26"/>
        </w:rPr>
        <w:t xml:space="preserve">е обемът на куб с ръб 1 см. </w:t>
      </w:r>
    </w:p>
    <w:p w:rsidR="008952D8" w:rsidRPr="008952D8" w:rsidRDefault="008952D8" w:rsidP="008952D8">
      <w:pPr>
        <w:pStyle w:val="ad"/>
        <w:numPr>
          <w:ilvl w:val="0"/>
          <w:numId w:val="7"/>
        </w:numPr>
        <w:contextualSpacing/>
        <w:rPr>
          <w:sz w:val="26"/>
          <w:szCs w:val="26"/>
        </w:rPr>
      </w:pPr>
      <w:r w:rsidRPr="008952D8">
        <w:rPr>
          <w:sz w:val="26"/>
          <w:szCs w:val="26"/>
        </w:rPr>
        <w:t xml:space="preserve">един кубичен дециметър </w:t>
      </w:r>
      <w:r w:rsidR="008300AD">
        <w:rPr>
          <w:sz w:val="26"/>
          <w:szCs w:val="26"/>
          <w:lang w:val="en-US"/>
        </w:rPr>
        <w:t>(</w:t>
      </w:r>
      <w:r w:rsidR="008300AD" w:rsidRPr="008952D8">
        <w:rPr>
          <w:sz w:val="26"/>
          <w:szCs w:val="26"/>
        </w:rPr>
        <w:t>1 куб. дм.</w:t>
      </w:r>
      <w:r w:rsidR="008300AD">
        <w:rPr>
          <w:sz w:val="26"/>
          <w:szCs w:val="26"/>
          <w:lang w:val="en-US"/>
        </w:rPr>
        <w:t>)</w:t>
      </w:r>
      <w:r w:rsidR="008300AD" w:rsidRPr="008952D8">
        <w:rPr>
          <w:sz w:val="26"/>
          <w:szCs w:val="26"/>
        </w:rPr>
        <w:t xml:space="preserve"> </w:t>
      </w:r>
      <w:r w:rsidR="008300AD">
        <w:rPr>
          <w:sz w:val="26"/>
          <w:szCs w:val="26"/>
        </w:rPr>
        <w:t xml:space="preserve">е обемът на куб с ръб 1 дм. </w:t>
      </w:r>
      <w:r w:rsidRPr="008952D8">
        <w:rPr>
          <w:sz w:val="26"/>
          <w:szCs w:val="26"/>
        </w:rPr>
        <w:t xml:space="preserve"> </w:t>
      </w:r>
    </w:p>
    <w:p w:rsidR="009D3FFA" w:rsidRDefault="005B1558" w:rsidP="009D3FFA">
      <w:pPr>
        <w:pStyle w:val="ad"/>
        <w:numPr>
          <w:ilvl w:val="0"/>
          <w:numId w:val="7"/>
        </w:num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0F55EF" wp14:editId="1A6097A8">
            <wp:simplePos x="0" y="0"/>
            <wp:positionH relativeFrom="column">
              <wp:posOffset>-637263</wp:posOffset>
            </wp:positionH>
            <wp:positionV relativeFrom="paragraph">
              <wp:posOffset>-216314</wp:posOffset>
            </wp:positionV>
            <wp:extent cx="1414780" cy="12484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CED96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2D8" w:rsidRPr="008952D8">
        <w:rPr>
          <w:sz w:val="26"/>
          <w:szCs w:val="26"/>
        </w:rPr>
        <w:t xml:space="preserve">един кубичен </w:t>
      </w:r>
      <w:bookmarkStart w:id="0" w:name="_GoBack"/>
      <w:bookmarkEnd w:id="0"/>
      <w:r w:rsidR="008952D8" w:rsidRPr="008952D8">
        <w:rPr>
          <w:sz w:val="26"/>
          <w:szCs w:val="26"/>
        </w:rPr>
        <w:t xml:space="preserve">метър </w:t>
      </w:r>
      <w:r w:rsidR="008300AD">
        <w:rPr>
          <w:sz w:val="26"/>
          <w:szCs w:val="26"/>
          <w:lang w:val="en-US"/>
        </w:rPr>
        <w:t>(</w:t>
      </w:r>
      <w:r w:rsidR="008300AD" w:rsidRPr="008952D8">
        <w:rPr>
          <w:sz w:val="26"/>
          <w:szCs w:val="26"/>
        </w:rPr>
        <w:t>1 куб. м.</w:t>
      </w:r>
      <w:r w:rsidR="008300AD">
        <w:rPr>
          <w:sz w:val="26"/>
          <w:szCs w:val="26"/>
          <w:lang w:val="en-US"/>
        </w:rPr>
        <w:t>)</w:t>
      </w:r>
      <w:r w:rsidR="008300AD" w:rsidRPr="008952D8">
        <w:rPr>
          <w:sz w:val="26"/>
          <w:szCs w:val="26"/>
        </w:rPr>
        <w:t xml:space="preserve"> </w:t>
      </w:r>
      <w:r w:rsidR="008952D8" w:rsidRPr="008952D8">
        <w:rPr>
          <w:sz w:val="26"/>
          <w:szCs w:val="26"/>
        </w:rPr>
        <w:t xml:space="preserve">е обемът на куб с ръб 1 м. </w:t>
      </w:r>
    </w:p>
    <w:p w:rsidR="009D3FFA" w:rsidRDefault="008952D8" w:rsidP="009D3FFA">
      <w:pPr>
        <w:pStyle w:val="ad"/>
        <w:rPr>
          <w:lang w:val="en-US"/>
        </w:rPr>
      </w:pPr>
      <w:r w:rsidRPr="008952D8">
        <w:rPr>
          <w:sz w:val="26"/>
          <w:szCs w:val="26"/>
        </w:rPr>
        <w:t xml:space="preserve"> </w:t>
      </w:r>
      <w:r w:rsidR="009D3FFA">
        <w:t>При измерване на течности се използва мярката литър – 1 л=1 куб.</w:t>
      </w:r>
      <w:r w:rsidR="009D3FFA">
        <w:rPr>
          <w:lang w:val="en-US"/>
        </w:rPr>
        <w:t xml:space="preserve"> </w:t>
      </w:r>
      <w:r w:rsidR="009D3FFA">
        <w:t xml:space="preserve">дм., т. е течност един литър е тази, която изпълва куб с ръб 1 </w:t>
      </w:r>
      <w:r w:rsidR="009D3FFA">
        <w:lastRenderedPageBreak/>
        <w:t>дм.</w:t>
      </w:r>
    </w:p>
    <w:p w:rsidR="008952D8" w:rsidRDefault="008952D8" w:rsidP="008952D8">
      <w:pPr>
        <w:pStyle w:val="ad"/>
        <w:spacing w:before="360" w:beforeAutospacing="0"/>
      </w:pPr>
      <w:r>
        <w:t>Обемът на едно тяло показва колко единични куба се съдържат в него. Например</w:t>
      </w:r>
      <w:r w:rsidR="00200C59">
        <w:rPr>
          <w:lang w:val="en-US"/>
        </w:rPr>
        <w:t>,</w:t>
      </w:r>
      <w:r>
        <w:t xml:space="preserve"> да намерим обема на куб с ръб 3 см. Можем да го разделим на </w:t>
      </w:r>
      <w:r w:rsidR="008300AD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A7BEC0" wp14:editId="474D8CDD">
                <wp:simplePos x="0" y="0"/>
                <wp:positionH relativeFrom="column">
                  <wp:posOffset>101600</wp:posOffset>
                </wp:positionH>
                <wp:positionV relativeFrom="paragraph">
                  <wp:posOffset>-258445</wp:posOffset>
                </wp:positionV>
                <wp:extent cx="930275" cy="1077595"/>
                <wp:effectExtent l="0" t="0" r="22225" b="27305"/>
                <wp:wrapSquare wrapText="bothSides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0275" cy="1077595"/>
                          <a:chOff x="0" y="0"/>
                          <a:chExt cx="832485" cy="107820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716890"/>
                            <a:ext cx="832485" cy="361315"/>
                            <a:chOff x="0" y="0"/>
                            <a:chExt cx="832513" cy="361590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832513" cy="361590"/>
                              <a:chOff x="0" y="0"/>
                              <a:chExt cx="832513" cy="361590"/>
                            </a:xfrm>
                          </wpg:grpSpPr>
                          <wps:wsp>
                            <wps:cNvPr id="30" name="Cube 30"/>
                            <wps:cNvSpPr/>
                            <wps:spPr>
                              <a:xfrm>
                                <a:off x="136478" y="0"/>
                                <a:ext cx="272415" cy="23876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be 31"/>
                            <wps:cNvSpPr/>
                            <wps:spPr>
                              <a:xfrm>
                                <a:off x="341194" y="0"/>
                                <a:ext cx="272955" cy="238836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be 32"/>
                            <wps:cNvSpPr/>
                            <wps:spPr>
                              <a:xfrm>
                                <a:off x="559558" y="0"/>
                                <a:ext cx="272955" cy="238836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Cube 33"/>
                            <wps:cNvSpPr/>
                            <wps:spPr>
                              <a:xfrm>
                                <a:off x="68239" y="61415"/>
                                <a:ext cx="272415" cy="23876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Cube 34"/>
                            <wps:cNvSpPr/>
                            <wps:spPr>
                              <a:xfrm>
                                <a:off x="272955" y="61415"/>
                                <a:ext cx="272415" cy="23876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be 35"/>
                            <wps:cNvSpPr/>
                            <wps:spPr>
                              <a:xfrm>
                                <a:off x="491319" y="61415"/>
                                <a:ext cx="272415" cy="23876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Cube 36"/>
                            <wps:cNvSpPr/>
                            <wps:spPr>
                              <a:xfrm>
                                <a:off x="0" y="122830"/>
                                <a:ext cx="272415" cy="23876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Cube 37"/>
                            <wps:cNvSpPr/>
                            <wps:spPr>
                              <a:xfrm>
                                <a:off x="204717" y="122830"/>
                                <a:ext cx="272415" cy="23876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Cube 38"/>
                          <wps:cNvSpPr/>
                          <wps:spPr>
                            <a:xfrm>
                              <a:off x="423081" y="122830"/>
                              <a:ext cx="272415" cy="23876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0" y="534010"/>
                            <a:ext cx="832485" cy="361315"/>
                            <a:chOff x="0" y="0"/>
                            <a:chExt cx="832513" cy="361590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0" y="0"/>
                              <a:ext cx="832513" cy="361590"/>
                              <a:chOff x="0" y="0"/>
                              <a:chExt cx="832513" cy="361590"/>
                            </a:xfrm>
                          </wpg:grpSpPr>
                          <wps:wsp>
                            <wps:cNvPr id="8" name="Cube 8"/>
                            <wps:cNvSpPr/>
                            <wps:spPr>
                              <a:xfrm>
                                <a:off x="136478" y="0"/>
                                <a:ext cx="272415" cy="23876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Cube 9"/>
                            <wps:cNvSpPr/>
                            <wps:spPr>
                              <a:xfrm>
                                <a:off x="341194" y="0"/>
                                <a:ext cx="272955" cy="238836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Cube 10"/>
                            <wps:cNvSpPr/>
                            <wps:spPr>
                              <a:xfrm>
                                <a:off x="559558" y="0"/>
                                <a:ext cx="272955" cy="238836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ube 11"/>
                            <wps:cNvSpPr/>
                            <wps:spPr>
                              <a:xfrm>
                                <a:off x="68239" y="61415"/>
                                <a:ext cx="272415" cy="23876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Cube 23"/>
                            <wps:cNvSpPr/>
                            <wps:spPr>
                              <a:xfrm>
                                <a:off x="272955" y="61415"/>
                                <a:ext cx="272415" cy="23876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Cube 24"/>
                            <wps:cNvSpPr/>
                            <wps:spPr>
                              <a:xfrm>
                                <a:off x="491319" y="61415"/>
                                <a:ext cx="272415" cy="23876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Cube 25"/>
                            <wps:cNvSpPr/>
                            <wps:spPr>
                              <a:xfrm>
                                <a:off x="0" y="122830"/>
                                <a:ext cx="272415" cy="23876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ube 26"/>
                            <wps:cNvSpPr/>
                            <wps:spPr>
                              <a:xfrm>
                                <a:off x="204717" y="122830"/>
                                <a:ext cx="272415" cy="23876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Cube 27"/>
                          <wps:cNvSpPr/>
                          <wps:spPr>
                            <a:xfrm>
                              <a:off x="423081" y="122830"/>
                              <a:ext cx="272415" cy="23876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832485" cy="361315"/>
                            <a:chOff x="0" y="0"/>
                            <a:chExt cx="832513" cy="361590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832513" cy="361590"/>
                              <a:chOff x="0" y="0"/>
                              <a:chExt cx="832513" cy="361590"/>
                            </a:xfrm>
                          </wpg:grpSpPr>
                          <wps:wsp>
                            <wps:cNvPr id="14" name="Cube 14"/>
                            <wps:cNvSpPr/>
                            <wps:spPr>
                              <a:xfrm>
                                <a:off x="136478" y="0"/>
                                <a:ext cx="272415" cy="23876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Cube 15"/>
                            <wps:cNvSpPr/>
                            <wps:spPr>
                              <a:xfrm>
                                <a:off x="341194" y="0"/>
                                <a:ext cx="272955" cy="238836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be 16"/>
                            <wps:cNvSpPr/>
                            <wps:spPr>
                              <a:xfrm>
                                <a:off x="559558" y="0"/>
                                <a:ext cx="272955" cy="238836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be 17"/>
                            <wps:cNvSpPr/>
                            <wps:spPr>
                              <a:xfrm rot="180379">
                                <a:off x="68239" y="61415"/>
                                <a:ext cx="272415" cy="23876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Cube 18"/>
                            <wps:cNvSpPr/>
                            <wps:spPr>
                              <a:xfrm>
                                <a:off x="272955" y="61415"/>
                                <a:ext cx="272415" cy="23876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Cube 19"/>
                            <wps:cNvSpPr/>
                            <wps:spPr>
                              <a:xfrm>
                                <a:off x="491319" y="61415"/>
                                <a:ext cx="272415" cy="23876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be 20"/>
                            <wps:cNvSpPr/>
                            <wps:spPr>
                              <a:xfrm>
                                <a:off x="0" y="122830"/>
                                <a:ext cx="272415" cy="23876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Cube 21"/>
                            <wps:cNvSpPr/>
                            <wps:spPr>
                              <a:xfrm>
                                <a:off x="204717" y="122830"/>
                                <a:ext cx="272415" cy="23876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Cube 22"/>
                          <wps:cNvSpPr/>
                          <wps:spPr>
                            <a:xfrm>
                              <a:off x="423081" y="122830"/>
                              <a:ext cx="272415" cy="23876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0225E539" id="Group 39" o:spid="_x0000_s1026" style="position:absolute;margin-left:8pt;margin-top:-20.35pt;width:73.25pt;height:84.85pt;z-index:251658240;mso-width-relative:margin" coordsize="8324,10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">
                <v:group id="Group 28" o:spid="_x0000_s1027" style="position:absolute;top:7168;width:8324;height:3614" coordsize="8325,3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Group 29" o:spid="_x0000_s1028" style="position:absolute;width:8325;height:3615" coordsize="8325,3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type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30" o:spid="_x0000_s1029" type="#_x0000_t16" style="position:absolute;left:1364;width:2724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5/r8A&#10;AADbAAAADwAAAGRycy9kb3ducmV2LnhtbERPTYvCMBC9C/sfwix4kTVVUdZqFBEFT4LVHrwNzdgW&#10;m0lpoq3/3hwEj4/3vVx3phJPalxpWcFoGIEgzqwuOVdwOe///kE4j6yxskwKXuRgvfrpLTHWtuUT&#10;PROfixDCLkYFhfd1LKXLCjLohrYmDtzNNgZ9gE0udYNtCDeVHEfRTBosOTQUWNO2oOyePIyC43Rw&#10;PlyrSxq1Ts5H912K/pgq1f/tNgsQnjr/FX/cB61gEtaHL+EH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UDn+vwAAANsAAAAPAAAAAAAAAAAAAAAAAJgCAABkcnMvZG93bnJl&#10;di54bWxQSwUGAAAAAAQABAD1AAAAhAMAAAAA&#10;" fillcolor="#4f81bd [3204]" strokecolor="#243f60 [1604]" strokeweight="2pt"/>
                    <v:shape id="Cube 31" o:spid="_x0000_s1030" type="#_x0000_t16" style="position:absolute;left:3411;width:2730;height:2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ycZcMA&#10;AADbAAAADwAAAGRycy9kb3ducmV2LnhtbESPT4vCMBTE7wt+h/AEL4umVVzWahQRBU+Cf3rw9mie&#10;bbF5KU209dsbYWGPw8z8hlmsOlOJJzWutKwgHkUgiDOrS84VXM674S8I55E1VpZJwYscrJa9rwUm&#10;2rZ8pOfJ5yJA2CWooPC+TqR0WUEG3cjWxMG72cagD7LJpW6wDXBTyXEU/UiDJYeFAmvaFJTdTw+j&#10;4DD9Pu+v1SWNWidn8X2boj+kSg363XoOwlPn/8N/7b1WMInh8yX8AL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ycZcMAAADbAAAADwAAAAAAAAAAAAAAAACYAgAAZHJzL2Rv&#10;d25yZXYueG1sUEsFBgAAAAAEAAQA9QAAAIgDAAAAAA==&#10;" fillcolor="#4f81bd [3204]" strokecolor="#243f60 [1604]" strokeweight="2pt"/>
                    <v:shape id="Cube 32" o:spid="_x0000_s1031" type="#_x0000_t16" style="position:absolute;left:5595;width:2730;height:2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4CEsMA&#10;AADbAAAADwAAAGRycy9kb3ducmV2LnhtbESPzarCMBSE94LvEI7gRjRVUby9RhFRcCX408XdHZpz&#10;22JzUppo69sbQXA5zMw3zHLdmlI8qHaFZQXjUQSCOLW64EzB9bIfLkA4j6yxtEwKnuRgvep2lhhr&#10;2/CJHmefiQBhF6OC3PsqltKlORl0I1sRB+/f1gZ9kHUmdY1NgJtSTqJoLg0WHBZyrGibU3o7342C&#10;42xwOfyV1yRqnPwZ33YJ+mOiVL/Xbn5BeGr9N/xpH7SC6QTeX8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4CEsMAAADbAAAADwAAAAAAAAAAAAAAAACYAgAAZHJzL2Rv&#10;d25yZXYueG1sUEsFBgAAAAAEAAQA9QAAAIgDAAAAAA==&#10;" fillcolor="#4f81bd [3204]" strokecolor="#243f60 [1604]" strokeweight="2pt"/>
                    <v:shape id="Cube 33" o:spid="_x0000_s1032" type="#_x0000_t16" style="position:absolute;left:682;top:614;width:2724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nicQA&#10;AADbAAAADwAAAGRycy9kb3ducmV2LnhtbESPQWvCQBSE7wX/w/IEL0U3MVRs6ioiCjkJVXPo7ZF9&#10;TYLZtyG7JvHfdwuFHoeZ+YbZ7EbTiJ46V1tWEC8iEMSF1TWXCm7X03wNwnlkjY1lUvAkB7vt5GWD&#10;qbYDf1J/8aUIEHYpKqi8b1MpXVGRQbewLXHwvm1n0AfZlVJ3OAS4aeQyilbSYM1hocKWDhUV98vD&#10;KDi/vV6zr+aWR4OT7/H9mKM/50rNpuP+A4Sn0f+H/9qZVpAk8Psl/A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Cp4nEAAAA2wAAAA8AAAAAAAAAAAAAAAAAmAIAAGRycy9k&#10;b3ducmV2LnhtbFBLBQYAAAAABAAEAPUAAACJAwAAAAA=&#10;" fillcolor="#4f81bd [3204]" strokecolor="#243f60 [1604]" strokeweight="2pt"/>
                    <v:shape id="Cube 34" o:spid="_x0000_s1033" type="#_x0000_t16" style="position:absolute;left:2729;top:614;width:2724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s//cUA&#10;AADbAAAADwAAAGRycy9kb3ducmV2LnhtbESPQWvCQBSE7wX/w/KEXkQ3aVU0dQ2ltOBJMJqDt0f2&#10;NQnuvg3ZrUn/fbdQ6HGYmW+YXT5aI+7U+9axgnSRgCCunG65VnA5f8w3IHxA1mgck4Jv8pDvJw87&#10;zLQb+ET3ItQiQthnqKAJocuk9FVDFv3CdcTR+3S9xRBlX0vd4xDh1sinJFlLiy3HhQY7emuouhVf&#10;VsFxNTsfruZSJoOX2/T2XmI4lko9TsfXFxCBxvAf/msftILnJfx+iT9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az/9xQAAANsAAAAPAAAAAAAAAAAAAAAAAJgCAABkcnMv&#10;ZG93bnJldi54bWxQSwUGAAAAAAQABAD1AAAAigMAAAAA&#10;" fillcolor="#4f81bd [3204]" strokecolor="#243f60 [1604]" strokeweight="2pt"/>
                    <v:shape id="Cube 35" o:spid="_x0000_s1034" type="#_x0000_t16" style="position:absolute;left:4913;top:614;width:2724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eaZsMA&#10;AADbAAAADwAAAGRycy9kb3ducmV2LnhtbESPQYvCMBSE78L+h/AW9iJr6oqy1kYRUfAkrNqDt0fz&#10;bEubl9JEW/+9EYQ9DjPzDZOselOLO7WutKxgPIpAEGdWl5wrOJ92378gnEfWWFsmBQ9ysFp+DBKM&#10;te34j+5Hn4sAYRejgsL7JpbSZQUZdCPbEAfvaluDPsg2l7rFLsBNLX+iaCYNlhwWCmxoU1BWHW9G&#10;wWE6PO0v9TmNOifn42qboj+kSn199usFCE+9/w+/23utYDKF15fw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eaZsMAAADbAAAADwAAAAAAAAAAAAAAAACYAgAAZHJzL2Rv&#10;d25yZXYueG1sUEsFBgAAAAAEAAQA9QAAAIgDAAAAAA==&#10;" fillcolor="#4f81bd [3204]" strokecolor="#243f60 [1604]" strokeweight="2pt"/>
                    <v:shape id="Cube 36" o:spid="_x0000_s1035" type="#_x0000_t16" style="position:absolute;top:1228;width:2724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UEEcUA&#10;AADbAAAADwAAAGRycy9kb3ducmV2LnhtbESPT2vCQBTE74V+h+UVvJS6iaLY1DUUUchJ8E8OvT2y&#10;r0kw+zZk1yR+e1co9DjMzG+YdTqaRvTUudqygngagSAurK65VHA57z9WIJxH1thYJgV3cpBuXl/W&#10;mGg78JH6ky9FgLBLUEHlfZtI6YqKDLqpbYmD92s7gz7IrpS6wyHATSNnUbSUBmsOCxW2tK2ouJ5u&#10;RsFh8X7OfppLHg1OfsbXXY7+kCs1eRu/v0B4Gv1/+K+daQXzJTy/hB8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9QQRxQAAANsAAAAPAAAAAAAAAAAAAAAAAJgCAABkcnMv&#10;ZG93bnJldi54bWxQSwUGAAAAAAQABAD1AAAAigMAAAAA&#10;" fillcolor="#4f81bd [3204]" strokecolor="#243f60 [1604]" strokeweight="2pt"/>
                    <v:shape id="Cube 37" o:spid="_x0000_s1036" type="#_x0000_t16" style="position:absolute;left:2047;top:1228;width:2724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mhisUA&#10;AADbAAAADwAAAGRycy9kb3ducmV2LnhtbESPzWrDMBCE74W8g9hALyGR3ZI/N4oppYWcAnHiQ26L&#10;tbVNpJWx1Nh9+6pQ6HGYmW+YXT5aI+7U+9axgnSRgCCunG65VnA5f8w3IHxA1mgck4Jv8pDvJw87&#10;zLQb+ET3ItQiQthnqKAJocuk9FVDFv3CdcTR+3S9xRBlX0vd4xDh1sinJFlJiy3HhQY7emuouhVf&#10;VsFxOTsfruZSJoOX2/T2XmI4lko9TsfXFxCBxvAf/msftILnNfx+iT9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uaGKxQAAANsAAAAPAAAAAAAAAAAAAAAAAJgCAABkcnMv&#10;ZG93bnJldi54bWxQSwUGAAAAAAQABAD1AAAAigMAAAAA&#10;" fillcolor="#4f81bd [3204]" strokecolor="#243f60 [1604]" strokeweight="2pt"/>
                  </v:group>
                  <v:shape id="Cube 38" o:spid="_x0000_s1037" type="#_x0000_t16" style="position:absolute;left:4230;top:1228;width:2724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Y1+L8A&#10;AADbAAAADwAAAGRycy9kb3ducmV2LnhtbERPTYvCMBC9C/sfwix4kTVVUdZqFBEFT4LVHrwNzdgW&#10;m0lpoq3/3hwEj4/3vVx3phJPalxpWcFoGIEgzqwuOVdwOe///kE4j6yxskwKXuRgvfrpLTHWtuUT&#10;PROfixDCLkYFhfd1LKXLCjLohrYmDtzNNgZ9gE0udYNtCDeVHEfRTBosOTQUWNO2oOyePIyC43Rw&#10;PlyrSxq1Ts5H912K/pgq1f/tNgsQnjr/FX/cB61gEsaGL+EH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JjX4vwAAANsAAAAPAAAAAAAAAAAAAAAAAJgCAABkcnMvZG93bnJl&#10;di54bWxQSwUGAAAAAAQABAD1AAAAhAMAAAAA&#10;" fillcolor="#4f81bd [3204]" strokecolor="#243f60 [1604]" strokeweight="2pt"/>
                </v:group>
                <v:group id="Group 6" o:spid="_x0000_s1038" style="position:absolute;top:5340;width:8324;height:3613" coordsize="8325,3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Group 7" o:spid="_x0000_s1039" style="position:absolute;width:8325;height:3615" coordsize="8325,3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Cube 8" o:spid="_x0000_s1040" type="#_x0000_t16" style="position:absolute;left:1364;width:2724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1r70A&#10;AADaAAAADwAAAGRycy9kb3ducmV2LnhtbERPuwrCMBTdBf8hXMFFNFVQtBpFRMFJ8NHB7dJc22Jz&#10;U5po69+bQXA8nPdq05pSvKl2hWUF41EEgji1uuBMwe16GM5BOI+ssbRMCj7kYLPudlYYa9vwmd4X&#10;n4kQwi5GBbn3VSylS3My6Ea2Ig7cw9YGfYB1JnWNTQg3pZxE0UwaLDg05FjRLqf0eXkZBafp4Hq8&#10;l7ckapxcjJ/7BP0pUarfa7dLEJ5a/xf/3EetIGwNV8INkO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Ci1r70AAADaAAAADwAAAAAAAAAAAAAAAACYAgAAZHJzL2Rvd25yZXYu&#10;eG1sUEsFBgAAAAAEAAQA9QAAAIIDAAAAAA==&#10;" fillcolor="#4f81bd [3204]" strokecolor="#243f60 [1604]" strokeweight="2pt"/>
                    <v:shape id="Cube 9" o:spid="_x0000_s1041" type="#_x0000_t16" style="position:absolute;left:3411;width:2730;height:2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QQNMIA&#10;AADaAAAADwAAAGRycy9kb3ducmV2LnhtbESPQYvCMBSE74L/ITxhL6KpCytaTUVEwZOwag/eHs2z&#10;LW1eShNt/fdmYcHjMDPfMOtNb2rxpNaVlhXMphEI4szqknMF18thsgDhPLLG2jIpeJGDTTIcrDHW&#10;tuNfep59LgKEXYwKCu+bWEqXFWTQTW1DHLy7bQ36INtc6ha7ADe1/I6iuTRYclgosKFdQVl1fhgF&#10;p5/x5Xirr2nUObmcVfsU/SlV6mvUb1cgPPX+E/5vH7WCJfxdCTd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ZBA0wgAAANoAAAAPAAAAAAAAAAAAAAAAAJgCAABkcnMvZG93&#10;bnJldi54bWxQSwUGAAAAAAQABAD1AAAAhwMAAAAA&#10;" fillcolor="#4f81bd [3204]" strokecolor="#243f60 [1604]" strokeweight="2pt"/>
                    <v:shape id="Cube 10" o:spid="_x0000_s1042" type="#_x0000_t16" style="position:absolute;left:5595;width:2730;height:2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VlnsQA&#10;AADbAAAADwAAAGRycy9kb3ducmV2LnhtbESPT4vCQAzF74LfYYjgRdapgrJbHWVZFDwJ/ulhb6ET&#10;22InUzqjrd/eHBb2lvBe3vtlve1drZ7Uhsqzgdk0AUWce1txYeB62X98ggoR2WLtmQy8KMB2Mxys&#10;MbW+4xM9z7FQEsIhRQNljE2qdchLchimviEW7eZbh1HWttC2xU7CXa3nSbLUDiuWhhIb+ikpv58f&#10;zsBxMbkcfutrlnRBf83uuwzjMTNmPOq/V6Ai9fHf/Hd9sIIv9PKLDKA3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lZZ7EAAAA2wAAAA8AAAAAAAAAAAAAAAAAmAIAAGRycy9k&#10;b3ducmV2LnhtbFBLBQYAAAAABAAEAPUAAACJAwAAAAA=&#10;" fillcolor="#4f81bd [3204]" strokecolor="#243f60 [1604]" strokeweight="2pt"/>
                    <v:shape id="Cube 11" o:spid="_x0000_s1043" type="#_x0000_t16" style="position:absolute;left:682;top:614;width:2724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nABcAA&#10;AADbAAAADwAAAGRycy9kb3ducmV2LnhtbERPy6rCMBDdC/5DGMGNaFrhXrQaRUTBleCjC3dDM7bF&#10;ZlKaaOvfmwvC3c3hPGe57kwlXtS40rKCeBKBIM6sLjlXcL3sxzMQziNrrCyTgjc5WK/6vSUm2rZ8&#10;otfZ5yKEsEtQQeF9nUjpsoIMuomtiQN3t41BH2CTS91gG8JNJadR9CsNlhwaCqxpW1D2OD+NguPP&#10;6HK4Vdc0ap2cx49div6YKjUcdJsFCE+d/xd/3Qcd5sfw90s4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nABcAAAADbAAAADwAAAAAAAAAAAAAAAACYAgAAZHJzL2Rvd25y&#10;ZXYueG1sUEsFBgAAAAAEAAQA9QAAAIUDAAAAAA==&#10;" fillcolor="#4f81bd [3204]" strokecolor="#243f60 [1604]" strokeweight="2pt"/>
                    <v:shape id="Cube 23" o:spid="_x0000_s1044" type="#_x0000_t16" style="position:absolute;left:2729;top:614;width:2724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sxVMMA&#10;AADbAAAADwAAAGRycy9kb3ducmV2LnhtbESPzarCMBSE94LvEI7gRjRVUby9RhFRcCX408XdHZpz&#10;22JzUppo69sbQXA5zMw3zHLdmlI8qHaFZQXjUQSCOLW64EzB9bIfLkA4j6yxtEwKnuRgvep2lhhr&#10;2/CJHmefiQBhF6OC3PsqltKlORl0I1sRB+/f1gZ9kHUmdY1NgJtSTqJoLg0WHBZyrGibU3o7342C&#10;42xwOfyV1yRqnPwZ33YJ+mOiVL/Xbn5BeGr9N/xpH7SCyRTeX8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sxVMMAAADbAAAADwAAAAAAAAAAAAAAAACYAgAAZHJzL2Rv&#10;d25yZXYueG1sUEsFBgAAAAAEAAQA9QAAAIgDAAAAAA==&#10;" fillcolor="#4f81bd [3204]" strokecolor="#243f60 [1604]" strokeweight="2pt"/>
                    <v:shape id="Cube 24" o:spid="_x0000_s1045" type="#_x0000_t16" style="position:absolute;left:4913;top:614;width:2724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KpIMMA&#10;AADbAAAADwAAAGRycy9kb3ducmV2LnhtbESPzarCMBSE94LvEI7gRjRVVLy9RhFRcCX408XdHZpz&#10;22JzUppo69sbQXA5zMw3zHLdmlI8qHaFZQXjUQSCOLW64EzB9bIfLkA4j6yxtEwKnuRgvep2lhhr&#10;2/CJHmefiQBhF6OC3PsqltKlORl0I1sRB+/f1gZ9kHUmdY1NgJtSTqJoLg0WHBZyrGibU3o7342C&#10;42xwOfyV1yRqnPwZ33YJ+mOiVL/Xbn5BeGr9N/xpH7SCyRTeX8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KpIMMAAADbAAAADwAAAAAAAAAAAAAAAACYAgAAZHJzL2Rv&#10;d25yZXYueG1sUEsFBgAAAAAEAAQA9QAAAIgDAAAAAA==&#10;" fillcolor="#4f81bd [3204]" strokecolor="#243f60 [1604]" strokeweight="2pt"/>
                    <v:shape id="Cube 25" o:spid="_x0000_s1046" type="#_x0000_t16" style="position:absolute;top:1228;width:2724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4Mu8IA&#10;AADbAAAADwAAAGRycy9kb3ducmV2LnhtbESPQYvCMBSE74L/ITzBi6ypgqJdo4goeBK09uDt0Tzb&#10;YvNSmmjrv98sCB6HmfmGWW06U4kXNa60rGAyjkAQZ1aXnCu4JoefBQjnkTVWlknBmxxs1v3eCmNt&#10;Wz7T6+JzESDsYlRQeF/HUrqsIINubGvi4N1tY9AH2eRSN9gGuKnkNIrm0mDJYaHAmnYFZY/L0yg4&#10;zUbJ8VZd06h1cjl57FP0p1Sp4aDb/oLw1Plv+NM+agXTGfx/C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/gy7wgAAANsAAAAPAAAAAAAAAAAAAAAAAJgCAABkcnMvZG93&#10;bnJldi54bWxQSwUGAAAAAAQABAD1AAAAhwMAAAAA&#10;" fillcolor="#4f81bd [3204]" strokecolor="#243f60 [1604]" strokeweight="2pt"/>
                    <v:shape id="Cube 26" o:spid="_x0000_s1047" type="#_x0000_t16" style="position:absolute;left:2047;top:1228;width:2724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ySzMQA&#10;AADbAAAADwAAAGRycy9kb3ducmV2LnhtbESPQWvCQBSE70L/w/IKvUjdGKho6ipFFHIKmJiDt0f2&#10;NQlm34bsatJ/3y0UPA4z8w2z3U+mEw8aXGtZwXIRgSCurG65VnApTu9rEM4ja+wsk4IfcrDfvcy2&#10;mGg78pkeua9FgLBLUEHjfZ9I6aqGDLqF7YmD920Hgz7IoZZ6wDHATSfjKFpJgy2HhQZ7OjRU3fK7&#10;UZB9zIv02l3KaHRys7wdS/RZqdTb6/T1CcLT5J/h/3aqFcQr+PsSf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skszEAAAA2wAAAA8AAAAAAAAAAAAAAAAAmAIAAGRycy9k&#10;b3ducmV2LnhtbFBLBQYAAAAABAAEAPUAAACJAwAAAAA=&#10;" fillcolor="#4f81bd [3204]" strokecolor="#243f60 [1604]" strokeweight="2pt"/>
                  </v:group>
                  <v:shape id="Cube 27" o:spid="_x0000_s1048" type="#_x0000_t16" style="position:absolute;left:4230;top:1228;width:2724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A3V8MA&#10;AADbAAAADwAAAGRycy9kb3ducmV2LnhtbESPS6vCMBSE94L/IRzBjWiq4OP2GkVEwZXgo4u7OzTn&#10;tsXmpDTR1n9vBMHlMDPfMMt1a0rxoNoVlhWMRxEI4tTqgjMF18t+uADhPLLG0jIpeJKD9arbWWKs&#10;bcMnepx9JgKEXYwKcu+rWEqX5mTQjWxFHLx/Wxv0QdaZ1DU2AW5KOYmimTRYcFjIsaJtTuntfDcK&#10;jtPB5fBXXpOocfJnfNsl6I+JUv1eu/kF4an13/CnfdAKJnN4fw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A3V8MAAADbAAAADwAAAAAAAAAAAAAAAACYAgAAZHJzL2Rv&#10;d25yZXYueG1sUEsFBgAAAAAEAAQA9QAAAIgDAAAAAA==&#10;" fillcolor="#4f81bd [3204]" strokecolor="#243f60 [1604]" strokeweight="2pt"/>
                </v:group>
                <v:group id="Group 12" o:spid="_x0000_s1049" style="position:absolute;width:8324;height:3613" coordsize="8325,3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Group 13" o:spid="_x0000_s1050" style="position:absolute;width:8325;height:3615" coordsize="8325,3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Cube 14" o:spid="_x0000_s1051" type="#_x0000_t16" style="position:absolute;left:1364;width:2724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5jncEA&#10;AADbAAAADwAAAGRycy9kb3ducmV2LnhtbERPS4vCMBC+C/6HMAteZE2VVbTbKLIoeBJ89LC3oRnb&#10;0mZSmqyt/94sCN7m43tOsulNLe7UutKygukkAkGcWV1yruB62X8uQTiPrLG2TAoe5GCzHg4SjLXt&#10;+ET3s89FCGEXo4LC+yaW0mUFGXQT2xAH7mZbgz7ANpe6xS6Em1rOomghDZYcGgps6KegrDr/GQXH&#10;+fhy+K2vadQ5uZpWuxT9MVVq9NFvv0F46v1b/HIfdJj/Bf+/h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eY53BAAAA2wAAAA8AAAAAAAAAAAAAAAAAmAIAAGRycy9kb3du&#10;cmV2LnhtbFBLBQYAAAAABAAEAPUAAACGAwAAAAA=&#10;" fillcolor="#4f81bd [3204]" strokecolor="#243f60 [1604]" strokeweight="2pt"/>
                    <v:shape id="Cube 15" o:spid="_x0000_s1052" type="#_x0000_t16" style="position:absolute;left:3411;width:2730;height:2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LGBsIA&#10;AADbAAAADwAAAGRycy9kb3ducmV2LnhtbERPPWvDMBDdC/0P4gpZSiMn4NA6VkIpDWQK1I6Hbod1&#10;sYytk7HU2Pn3VaGQ7R7v8/L9bHtxpdG3jhWslgkI4trplhsF5/Lw8grCB2SNvWNScCMP+93jQ46Z&#10;dhN/0bUIjYgh7DNUYEIYMil9bciiX7qBOHIXN1oMEY6N1CNOMdz2cp0kG2mx5dhgcKAPQ3VX/FgF&#10;p/S5PH735yqZvHxbdZ8VhlOl1OJpft+CCDSHu/jffdRxfgp/v8Q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sYGwgAAANsAAAAPAAAAAAAAAAAAAAAAAJgCAABkcnMvZG93&#10;bnJldi54bWxQSwUGAAAAAAQABAD1AAAAhwMAAAAA&#10;" fillcolor="#4f81bd [3204]" strokecolor="#243f60 [1604]" strokeweight="2pt"/>
                    <v:shape id="Cube 16" o:spid="_x0000_s1053" type="#_x0000_t16" style="position:absolute;left:5595;width:2730;height:2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BYccAA&#10;AADbAAAADwAAAGRycy9kb3ducmV2LnhtbERPTYvCMBC9C/6HMIIX0dSFFa1GEXHBk6C1B29DM7bF&#10;ZlKaaOu/3wiCt3m8z1ltOlOJJzWutKxgOolAEGdWl5wruCR/4zkI55E1VpZJwYscbNb93gpjbVs+&#10;0fPscxFC2MWooPC+jqV0WUEG3cTWxIG72cagD7DJpW6wDeGmkj9RNJMGSw4NBda0Kyi7nx9GwfF3&#10;lByu1SWNWicX0/s+RX9MlRoOuu0ShKfOf8Uf90GH+TN4/xIO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BYccAAAADbAAAADwAAAAAAAAAAAAAAAACYAgAAZHJzL2Rvd25y&#10;ZXYueG1sUEsFBgAAAAAEAAQA9QAAAIUDAAAAAA==&#10;" fillcolor="#4f81bd [3204]" strokecolor="#243f60 [1604]" strokeweight="2pt"/>
                    <v:shape id="Cube 17" o:spid="_x0000_s1054" type="#_x0000_t16" style="position:absolute;left:682;top:614;width:2724;height:2387;rotation:1970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vrgsYA&#10;AADbAAAADwAAAGRycy9kb3ducmV2LnhtbESPT2vCQBDF7wW/wzJCL6IbLdQYXUWFQg9tof5BvA3Z&#10;MQlmZ8PuauK37xYKvc3w3rzfm8WqM7W4k/OVZQXjUQKCOLe64kLBYf82TEH4gKyxtkwKHuRhtew9&#10;LTDTtuVvuu9CIWII+wwVlCE0mZQ+L8mgH9mGOGoX6wyGuLpCaodtDDe1nCTJqzRYcSSU2NC2pPy6&#10;u5kI8R8bexoc3eeZ0nbwMrulxeNLqed+t56DCNSFf/Pf9buO9afw+0sc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vrgsYAAADbAAAADwAAAAAAAAAAAAAAAACYAgAAZHJz&#10;L2Rvd25yZXYueG1sUEsFBgAAAAAEAAQA9QAAAIsDAAAAAA==&#10;" fillcolor="#4f81bd [3204]" strokecolor="#243f60 [1604]" strokeweight="2pt"/>
                    <v:shape id="Cube 18" o:spid="_x0000_s1055" type="#_x0000_t16" style="position:absolute;left:2729;top:614;width:2724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NpmMQA&#10;AADbAAAADwAAAGRycy9kb3ducmV2LnhtbESPT4vCQAzF74LfYYjgRdapgrJbHWVZFDwJ/ulhb6ET&#10;22InUzqjrd/eHBb2lvBe3vtlve1drZ7Uhsqzgdk0AUWce1txYeB62X98ggoR2WLtmQy8KMB2Mxys&#10;MbW+4xM9z7FQEsIhRQNljE2qdchLchimviEW7eZbh1HWttC2xU7CXa3nSbLUDiuWhhIb+ikpv58f&#10;zsBxMbkcfutrlnRBf83uuwzjMTNmPOq/V6Ai9fHf/Hd9sIIvsPKLDKA3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TaZjEAAAA2wAAAA8AAAAAAAAAAAAAAAAAmAIAAGRycy9k&#10;b3ducmV2LnhtbFBLBQYAAAAABAAEAPUAAACJAwAAAAA=&#10;" fillcolor="#4f81bd [3204]" strokecolor="#243f60 [1604]" strokeweight="2pt"/>
                    <v:shape id="Cube 19" o:spid="_x0000_s1056" type="#_x0000_t16" style="position:absolute;left:4913;top:614;width:2724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/MA8IA&#10;AADbAAAADwAAAGRycy9kb3ducmV2LnhtbERPTWvCQBC9F/wPywheSt1EsNTUNUhR8BQwMYfehuyY&#10;BLOzIbs16b/vCkJv83ifs00n04k7Da61rCBeRiCIK6tbrhVciuPbBwjnkTV2lknBLzlId7OXLSba&#10;jnyme+5rEULYJaig8b5PpHRVQwbd0vbEgbvawaAPcKilHnAM4aaTqyh6lwZbDg0N9vTVUHXLf4yC&#10;bP1anL67SxmNTm7i26FEn5VKLebT/hOEp8n/i5/ukw7zN/D4JRw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38wDwgAAANsAAAAPAAAAAAAAAAAAAAAAAJgCAABkcnMvZG93&#10;bnJldi54bWxQSwUGAAAAAAQABAD1AAAAhwMAAAAA&#10;" fillcolor="#4f81bd [3204]" strokecolor="#243f60 [1604]" strokeweight="2pt"/>
                    <v:shape id="Cube 20" o:spid="_x0000_s1057" type="#_x0000_t16" style="position:absolute;top:1228;width:2724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vI70A&#10;AADbAAAADwAAAGRycy9kb3ducmV2LnhtbERPuwrCMBTdBf8hXMFFNFVQtBpFRMFJ8NHB7dJc22Jz&#10;U5po69+bQXA8nPdq05pSvKl2hWUF41EEgji1uuBMwe16GM5BOI+ssbRMCj7kYLPudlYYa9vwmd4X&#10;n4kQwi5GBbn3VSylS3My6Ea2Ig7cw9YGfYB1JnWNTQg3pZxE0UwaLDg05FjRLqf0eXkZBafp4Hq8&#10;l7ckapxcjJ/7BP0pUarfa7dLEJ5a/xf/3EetYBLWhy/hB8j1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YmvI70AAADbAAAADwAAAAAAAAAAAAAAAACYAgAAZHJzL2Rvd25yZXYu&#10;eG1sUEsFBgAAAAAEAAQA9QAAAIIDAAAAAA==&#10;" fillcolor="#4f81bd [3204]" strokecolor="#243f60 [1604]" strokeweight="2pt"/>
                    <v:shape id="Cube 21" o:spid="_x0000_s1058" type="#_x0000_t16" style="position:absolute;left:2047;top:1228;width:2724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UKuMQA&#10;AADbAAAADwAAAGRycy9kb3ducmV2LnhtbESPT4vCMBTE74LfITzBi6xphV3cairLouBJ8E8P3h7N&#10;sy1tXkoTbf32ZkHY4zAzv2HWm8E04kGdqywriOcRCOLc6ooLBZfz7mMJwnlkjY1lUvAkB5t0PFpj&#10;om3PR3qcfCEChF2CCkrv20RKl5dk0M1tSxy8m+0M+iC7QuoO+wA3jVxE0Zc0WHFYKLGl35Ly+nQ3&#10;Cg6fs/P+2lyyqHfyO663GfpDptR0MvysQHga/H/43d5rBYsY/r6EH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FCrjEAAAA2wAAAA8AAAAAAAAAAAAAAAAAmAIAAGRycy9k&#10;b3ducmV2LnhtbFBLBQYAAAAABAAEAPUAAACJAwAAAAA=&#10;" fillcolor="#4f81bd [3204]" strokecolor="#243f60 [1604]" strokeweight="2pt"/>
                  </v:group>
                  <v:shape id="Cube 22" o:spid="_x0000_s1059" type="#_x0000_t16" style="position:absolute;left:4230;top:1228;width:2724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eUz8QA&#10;AADbAAAADwAAAGRycy9kb3ducmV2LnhtbESPT4vCMBTE7wv7HcJb8LJoakFZu6YiouBJ8E8Pe3s0&#10;b9vS5qU00dZvbwTB4zAzv2GWq8E04kadqywrmE4iEMS51RUXCi7n3fgHhPPIGhvLpOBODlbp58cS&#10;E217PtLt5AsRIOwSVFB63yZSurwkg25iW+Lg/dvOoA+yK6TusA9w08g4iubSYMVhocSWNiXl9elq&#10;FBxm3+f9X3PJot7JxbTeZugPmVKjr2H9C8LT4N/hV3uvFcQxPL+EHy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XlM/EAAAA2wAAAA8AAAAAAAAAAAAAAAAAmAIAAGRycy9k&#10;b3ducmV2LnhtbFBLBQYAAAAABAAEAPUAAACJAwAAAAA=&#10;" fillcolor="#4f81bd [3204]" strokecolor="#243f60 [1604]" strokeweight="2pt"/>
                </v:group>
                <w10:wrap type="square"/>
              </v:group>
            </w:pict>
          </mc:Fallback>
        </mc:AlternateContent>
      </w:r>
      <w:r>
        <w:t>три слоя единични кубчета. Всеки от слоевете има по 9 куба (3</w:t>
      </w:r>
      <w:r w:rsidR="008300AD">
        <w:rPr>
          <w:lang w:val="en-US"/>
        </w:rPr>
        <w:t>*</w:t>
      </w:r>
      <w:r>
        <w:t>3). Така общо за целият куб единичните кубчета са 3</w:t>
      </w:r>
      <w:r w:rsidR="008300AD">
        <w:rPr>
          <w:lang w:val="en-US"/>
        </w:rPr>
        <w:t>*</w:t>
      </w:r>
      <w:r>
        <w:t>(3</w:t>
      </w:r>
      <w:r w:rsidR="008300AD">
        <w:rPr>
          <w:lang w:val="en-US"/>
        </w:rPr>
        <w:t>*</w:t>
      </w:r>
      <w:r>
        <w:t>3)=27.</w:t>
      </w:r>
    </w:p>
    <w:p w:rsidR="008952D8" w:rsidRDefault="008952D8" w:rsidP="008952D8">
      <w:pPr>
        <w:pStyle w:val="ad"/>
      </w:pPr>
      <w:r>
        <w:t xml:space="preserve">За </w:t>
      </w:r>
      <w:r w:rsidRPr="008952D8">
        <w:t>произволен</w:t>
      </w:r>
      <w:r>
        <w:t xml:space="preserve"> куб</w:t>
      </w:r>
      <w:r w:rsidR="008300AD">
        <w:rPr>
          <w:lang w:val="en-US"/>
        </w:rPr>
        <w:t xml:space="preserve"> </w:t>
      </w:r>
      <w:r w:rsidR="008300AD">
        <w:t>с</w:t>
      </w:r>
      <w:r w:rsidR="009D3FFA">
        <w:t xml:space="preserve"> ръб </w:t>
      </w:r>
      <w:r w:rsidR="009D3FFA" w:rsidRPr="009D3FFA">
        <w:rPr>
          <w:b/>
          <w:i/>
          <w:lang w:val="en-US"/>
        </w:rPr>
        <w:t>a</w:t>
      </w:r>
      <w:r>
        <w:t>, обемът се означава с V и се намира по формулата V=a*a*a.</w:t>
      </w:r>
    </w:p>
    <w:p w:rsidR="00E406EC" w:rsidRPr="005B370C" w:rsidRDefault="005B370C" w:rsidP="00410276">
      <w:pPr>
        <w:pStyle w:val="ad"/>
        <w:rPr>
          <w:rStyle w:val="af5"/>
          <w:sz w:val="32"/>
        </w:rPr>
      </w:pPr>
      <w:r w:rsidRPr="005B370C">
        <w:rPr>
          <w:rStyle w:val="af5"/>
          <w:sz w:val="32"/>
        </w:rPr>
        <w:t>Лице на повърхнина</w:t>
      </w:r>
    </w:p>
    <w:p w:rsidR="008952D8" w:rsidRDefault="008952D8" w:rsidP="002829E4">
      <w:pPr>
        <w:pStyle w:val="ad"/>
      </w:pPr>
      <w:r>
        <w:t xml:space="preserve">Стените на куба образуват повърхнината на куба. Тъй като стените са 6 еднакви квадрата, то лицето на повърхнината на куба е равно на 6 пъти лицето на единия от квадратите, т.е намира се по формулата S=6*a*a, където </w:t>
      </w:r>
      <w:r w:rsidRPr="005B1558">
        <w:rPr>
          <w:b/>
          <w:i/>
        </w:rPr>
        <w:t>a</w:t>
      </w:r>
      <w:r>
        <w:t xml:space="preserve"> е дължината на ръб</w:t>
      </w:r>
      <w:r w:rsidR="002829E4">
        <w:t>а</w:t>
      </w:r>
      <w:r>
        <w:t xml:space="preserve"> на куба.</w:t>
      </w:r>
      <w:r w:rsidRPr="008952D8">
        <w:rPr>
          <w:rFonts w:cstheme="minorHAnsi"/>
        </w:rPr>
        <w:t xml:space="preserve"> </w:t>
      </w:r>
    </w:p>
    <w:p w:rsidR="008952D8" w:rsidRPr="00E406EC" w:rsidRDefault="008952D8">
      <w:pPr>
        <w:pStyle w:val="ad"/>
        <w:rPr>
          <w:rFonts w:asciiTheme="minorHAnsi" w:hAnsiTheme="minorHAnsi" w:cstheme="minorHAnsi"/>
          <w:sz w:val="24"/>
        </w:rPr>
      </w:pPr>
    </w:p>
    <w:sectPr w:rsidR="008952D8" w:rsidRPr="00E406EC" w:rsidSect="00EE1ABD">
      <w:headerReference w:type="default" r:id="rId10"/>
      <w:footerReference w:type="default" r:id="rId11"/>
      <w:pgSz w:w="12240" w:h="15840"/>
      <w:pgMar w:top="2410" w:right="1417" w:bottom="1417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CE0" w:rsidRDefault="00627CE0" w:rsidP="006276F2">
      <w:r>
        <w:separator/>
      </w:r>
    </w:p>
  </w:endnote>
  <w:endnote w:type="continuationSeparator" w:id="0">
    <w:p w:rsidR="00627CE0" w:rsidRDefault="00627CE0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ABD" w:rsidRDefault="00EE1ABD" w:rsidP="00EE1ABD">
    <w:pPr>
      <w:pStyle w:val="aa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Default="00EE1ABD" w:rsidP="005B370C">
    <w:pPr>
      <w:pStyle w:val="aa"/>
      <w:spacing w:before="0" w:beforeAutospacing="0" w:after="0" w:afterAutospacing="0" w:line="216" w:lineRule="auto"/>
      <w:jc w:val="center"/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  <w:r w:rsidRPr="00EE1ABD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BBE1C6A" wp14:editId="47550F16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aa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BBE1C6A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28" type="#_x0000_t202" style="position:absolute;left:0;text-align:left;margin-left:23.45pt;margin-top:-464.75pt;width:416.35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CE0" w:rsidRDefault="00627CE0" w:rsidP="006276F2">
      <w:r>
        <w:separator/>
      </w:r>
    </w:p>
  </w:footnote>
  <w:footnote w:type="continuationSeparator" w:id="0">
    <w:p w:rsidR="00627CE0" w:rsidRDefault="00627CE0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6F2" w:rsidRDefault="00EE1ABD" w:rsidP="006276F2">
    <w:pPr>
      <w:pStyle w:val="a6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F1B277" wp14:editId="0A584897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aa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23F1B277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26" type="#_x0000_t202" style="position:absolute;left:0;text-align:left;margin-left:-73.9pt;margin-top:25.55pt;width:615.3pt;height:5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7E575A9" wp14:editId="38DFC610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aa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7E575A9" id="Title 1" o:spid="_x0000_s1027" type="#_x0000_t202" style="position:absolute;left:0;text-align:left;margin-left:-70.35pt;margin-top:-14.3pt;width:611.5pt;height:40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D6D8E"/>
    <w:multiLevelType w:val="hybridMultilevel"/>
    <w:tmpl w:val="ED72B5BE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97C84"/>
    <w:multiLevelType w:val="hybridMultilevel"/>
    <w:tmpl w:val="0C486176"/>
    <w:lvl w:ilvl="0" w:tplc="B2E45F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8352E"/>
    <w:multiLevelType w:val="multilevel"/>
    <w:tmpl w:val="A564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955685"/>
    <w:multiLevelType w:val="hybridMultilevel"/>
    <w:tmpl w:val="9684C96C"/>
    <w:lvl w:ilvl="0" w:tplc="C8BA254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AB"/>
    <w:rsid w:val="00001AA3"/>
    <w:rsid w:val="001426CF"/>
    <w:rsid w:val="00162DA1"/>
    <w:rsid w:val="00200C59"/>
    <w:rsid w:val="00207E9C"/>
    <w:rsid w:val="002829E4"/>
    <w:rsid w:val="00291086"/>
    <w:rsid w:val="00297F62"/>
    <w:rsid w:val="002D4C27"/>
    <w:rsid w:val="00302D43"/>
    <w:rsid w:val="00306830"/>
    <w:rsid w:val="003E6B42"/>
    <w:rsid w:val="00410276"/>
    <w:rsid w:val="004869EC"/>
    <w:rsid w:val="004B0D83"/>
    <w:rsid w:val="004D4143"/>
    <w:rsid w:val="005539E0"/>
    <w:rsid w:val="005B1558"/>
    <w:rsid w:val="005B370C"/>
    <w:rsid w:val="006212AB"/>
    <w:rsid w:val="006276F2"/>
    <w:rsid w:val="00627CE0"/>
    <w:rsid w:val="00645F6D"/>
    <w:rsid w:val="00732DDC"/>
    <w:rsid w:val="0076462D"/>
    <w:rsid w:val="00774E14"/>
    <w:rsid w:val="007F4B8F"/>
    <w:rsid w:val="008300AD"/>
    <w:rsid w:val="0086780E"/>
    <w:rsid w:val="008952D8"/>
    <w:rsid w:val="008B778A"/>
    <w:rsid w:val="008C06D2"/>
    <w:rsid w:val="008C1093"/>
    <w:rsid w:val="0094435F"/>
    <w:rsid w:val="00992957"/>
    <w:rsid w:val="009A0251"/>
    <w:rsid w:val="009D3FFA"/>
    <w:rsid w:val="00A4561A"/>
    <w:rsid w:val="00AD337C"/>
    <w:rsid w:val="00B4676A"/>
    <w:rsid w:val="00BC3BEB"/>
    <w:rsid w:val="00BD4E6A"/>
    <w:rsid w:val="00D1420F"/>
    <w:rsid w:val="00D52A71"/>
    <w:rsid w:val="00D56086"/>
    <w:rsid w:val="00D77ABD"/>
    <w:rsid w:val="00D92214"/>
    <w:rsid w:val="00DE790B"/>
    <w:rsid w:val="00E406EC"/>
    <w:rsid w:val="00E742E0"/>
    <w:rsid w:val="00EE1ABD"/>
    <w:rsid w:val="00F3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2AB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1">
    <w:name w:val="heading 1"/>
    <w:basedOn w:val="a"/>
    <w:next w:val="a"/>
    <w:link w:val="10"/>
    <w:qFormat/>
    <w:rsid w:val="004869EC"/>
    <w:pPr>
      <w:keepNext/>
      <w:spacing w:after="0" w:line="240" w:lineRule="auto"/>
      <w:ind w:hanging="36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a3">
    <w:name w:val="List Paragraph"/>
    <w:basedOn w:val="a"/>
    <w:uiPriority w:val="34"/>
    <w:qFormat/>
    <w:rsid w:val="004869EC"/>
    <w:pPr>
      <w:spacing w:after="0" w:line="240" w:lineRule="auto"/>
      <w:contextualSpacing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4">
    <w:name w:val="параграфен стил"/>
    <w:basedOn w:val="a"/>
    <w:link w:val="a5"/>
    <w:qFormat/>
    <w:rsid w:val="00BC3BEB"/>
    <w:pPr>
      <w:spacing w:after="0" w:line="360" w:lineRule="auto"/>
      <w:ind w:firstLine="720"/>
      <w:jc w:val="both"/>
    </w:pPr>
    <w:rPr>
      <w:rFonts w:ascii="Arial" w:eastAsia="Calibri" w:hAnsi="Arial" w:cs="Times New Roman"/>
      <w:sz w:val="20"/>
      <w:szCs w:val="20"/>
    </w:rPr>
  </w:style>
  <w:style w:type="character" w:customStyle="1" w:styleId="a5">
    <w:name w:val="параграфен стил Знак"/>
    <w:basedOn w:val="a0"/>
    <w:link w:val="a4"/>
    <w:rsid w:val="00BC3BEB"/>
    <w:rPr>
      <w:rFonts w:ascii="Arial" w:hAnsi="Arial"/>
      <w:lang w:val="bg-BG"/>
    </w:rPr>
  </w:style>
  <w:style w:type="paragraph" w:styleId="a6">
    <w:name w:val="header"/>
    <w:basedOn w:val="a"/>
    <w:link w:val="a7"/>
    <w:uiPriority w:val="99"/>
    <w:unhideWhenUsed/>
    <w:rsid w:val="006276F2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Calibri" w:hAnsi="Arial" w:cs="Times New Roman"/>
      <w:sz w:val="20"/>
      <w:szCs w:val="20"/>
    </w:rPr>
  </w:style>
  <w:style w:type="character" w:customStyle="1" w:styleId="a7">
    <w:name w:val="Горен колонтитул Знак"/>
    <w:basedOn w:val="a0"/>
    <w:link w:val="a6"/>
    <w:uiPriority w:val="99"/>
    <w:rsid w:val="006276F2"/>
    <w:rPr>
      <w:rFonts w:ascii="Arial" w:hAnsi="Arial"/>
      <w:lang w:val="bg-BG"/>
    </w:rPr>
  </w:style>
  <w:style w:type="paragraph" w:styleId="a8">
    <w:name w:val="footer"/>
    <w:basedOn w:val="a"/>
    <w:link w:val="a9"/>
    <w:uiPriority w:val="99"/>
    <w:unhideWhenUsed/>
    <w:rsid w:val="006276F2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Calibri" w:hAnsi="Arial" w:cs="Times New Roman"/>
      <w:sz w:val="20"/>
      <w:szCs w:val="20"/>
    </w:rPr>
  </w:style>
  <w:style w:type="character" w:customStyle="1" w:styleId="a9">
    <w:name w:val="Долен колонтитул Знак"/>
    <w:basedOn w:val="a0"/>
    <w:link w:val="a8"/>
    <w:uiPriority w:val="99"/>
    <w:rsid w:val="006276F2"/>
    <w:rPr>
      <w:rFonts w:ascii="Arial" w:hAnsi="Arial"/>
      <w:lang w:val="bg-BG"/>
    </w:rPr>
  </w:style>
  <w:style w:type="paragraph" w:styleId="aa">
    <w:name w:val="Normal (Web)"/>
    <w:basedOn w:val="a"/>
    <w:uiPriority w:val="99"/>
    <w:unhideWhenUsed/>
    <w:rsid w:val="006276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ab">
    <w:name w:val="Balloon Text"/>
    <w:basedOn w:val="a"/>
    <w:link w:val="ac"/>
    <w:uiPriority w:val="99"/>
    <w:semiHidden/>
    <w:unhideWhenUsed/>
    <w:rsid w:val="00EE1ABD"/>
    <w:pPr>
      <w:spacing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d">
    <w:name w:val="Стил за параграфи"/>
    <w:basedOn w:val="a"/>
    <w:link w:val="ae"/>
    <w:qFormat/>
    <w:rsid w:val="004D4143"/>
    <w:pPr>
      <w:spacing w:before="100" w:beforeAutospacing="1" w:after="100" w:afterAutospacing="1" w:line="240" w:lineRule="auto"/>
      <w:jc w:val="both"/>
    </w:pPr>
    <w:rPr>
      <w:rFonts w:ascii="Calibri" w:eastAsia="Times New Roman" w:hAnsi="Calibri" w:cs="Times New Roman"/>
      <w:sz w:val="28"/>
      <w:szCs w:val="24"/>
      <w:lang w:eastAsia="bg-BG"/>
    </w:rPr>
  </w:style>
  <w:style w:type="character" w:customStyle="1" w:styleId="ae">
    <w:name w:val="Стил за параграфи Знак"/>
    <w:basedOn w:val="a0"/>
    <w:link w:val="ad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1">
    <w:name w:val="Стил за параграфи1"/>
    <w:basedOn w:val="ad"/>
    <w:link w:val="12"/>
    <w:qFormat/>
    <w:rsid w:val="004D4143"/>
  </w:style>
  <w:style w:type="character" w:customStyle="1" w:styleId="12">
    <w:name w:val="Стил за параграфи1 Знак"/>
    <w:basedOn w:val="ae"/>
    <w:link w:val="11"/>
    <w:rsid w:val="004D4143"/>
    <w:rPr>
      <w:rFonts w:eastAsia="Times New Roman"/>
      <w:sz w:val="28"/>
      <w:szCs w:val="24"/>
      <w:lang w:val="bg-BG" w:eastAsia="bg-BG"/>
    </w:rPr>
  </w:style>
  <w:style w:type="character" w:styleId="af">
    <w:name w:val="Hyperlink"/>
    <w:basedOn w:val="a0"/>
    <w:uiPriority w:val="99"/>
    <w:unhideWhenUsed/>
    <w:rsid w:val="006212AB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6212AB"/>
    <w:rPr>
      <w:color w:val="800080" w:themeColor="followed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3E6B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Заглавие Знак"/>
    <w:basedOn w:val="a0"/>
    <w:link w:val="af1"/>
    <w:uiPriority w:val="10"/>
    <w:rsid w:val="003E6B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table" w:styleId="af3">
    <w:name w:val="Table Grid"/>
    <w:basedOn w:val="a1"/>
    <w:uiPriority w:val="59"/>
    <w:rsid w:val="00D14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291086"/>
    <w:rPr>
      <w:color w:val="808080"/>
    </w:rPr>
  </w:style>
  <w:style w:type="character" w:styleId="af5">
    <w:name w:val="Intense Emphasis"/>
    <w:basedOn w:val="a0"/>
    <w:uiPriority w:val="21"/>
    <w:qFormat/>
    <w:rsid w:val="00E406EC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2AB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1">
    <w:name w:val="heading 1"/>
    <w:basedOn w:val="a"/>
    <w:next w:val="a"/>
    <w:link w:val="10"/>
    <w:qFormat/>
    <w:rsid w:val="004869EC"/>
    <w:pPr>
      <w:keepNext/>
      <w:spacing w:after="0" w:line="240" w:lineRule="auto"/>
      <w:ind w:hanging="36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a3">
    <w:name w:val="List Paragraph"/>
    <w:basedOn w:val="a"/>
    <w:uiPriority w:val="34"/>
    <w:qFormat/>
    <w:rsid w:val="004869EC"/>
    <w:pPr>
      <w:spacing w:after="0" w:line="240" w:lineRule="auto"/>
      <w:contextualSpacing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4">
    <w:name w:val="параграфен стил"/>
    <w:basedOn w:val="a"/>
    <w:link w:val="a5"/>
    <w:qFormat/>
    <w:rsid w:val="00BC3BEB"/>
    <w:pPr>
      <w:spacing w:after="0" w:line="360" w:lineRule="auto"/>
      <w:ind w:firstLine="720"/>
      <w:jc w:val="both"/>
    </w:pPr>
    <w:rPr>
      <w:rFonts w:ascii="Arial" w:eastAsia="Calibri" w:hAnsi="Arial" w:cs="Times New Roman"/>
      <w:sz w:val="20"/>
      <w:szCs w:val="20"/>
    </w:rPr>
  </w:style>
  <w:style w:type="character" w:customStyle="1" w:styleId="a5">
    <w:name w:val="параграфен стил Знак"/>
    <w:basedOn w:val="a0"/>
    <w:link w:val="a4"/>
    <w:rsid w:val="00BC3BEB"/>
    <w:rPr>
      <w:rFonts w:ascii="Arial" w:hAnsi="Arial"/>
      <w:lang w:val="bg-BG"/>
    </w:rPr>
  </w:style>
  <w:style w:type="paragraph" w:styleId="a6">
    <w:name w:val="header"/>
    <w:basedOn w:val="a"/>
    <w:link w:val="a7"/>
    <w:uiPriority w:val="99"/>
    <w:unhideWhenUsed/>
    <w:rsid w:val="006276F2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Calibri" w:hAnsi="Arial" w:cs="Times New Roman"/>
      <w:sz w:val="20"/>
      <w:szCs w:val="20"/>
    </w:rPr>
  </w:style>
  <w:style w:type="character" w:customStyle="1" w:styleId="a7">
    <w:name w:val="Горен колонтитул Знак"/>
    <w:basedOn w:val="a0"/>
    <w:link w:val="a6"/>
    <w:uiPriority w:val="99"/>
    <w:rsid w:val="006276F2"/>
    <w:rPr>
      <w:rFonts w:ascii="Arial" w:hAnsi="Arial"/>
      <w:lang w:val="bg-BG"/>
    </w:rPr>
  </w:style>
  <w:style w:type="paragraph" w:styleId="a8">
    <w:name w:val="footer"/>
    <w:basedOn w:val="a"/>
    <w:link w:val="a9"/>
    <w:uiPriority w:val="99"/>
    <w:unhideWhenUsed/>
    <w:rsid w:val="006276F2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Calibri" w:hAnsi="Arial" w:cs="Times New Roman"/>
      <w:sz w:val="20"/>
      <w:szCs w:val="20"/>
    </w:rPr>
  </w:style>
  <w:style w:type="character" w:customStyle="1" w:styleId="a9">
    <w:name w:val="Долен колонтитул Знак"/>
    <w:basedOn w:val="a0"/>
    <w:link w:val="a8"/>
    <w:uiPriority w:val="99"/>
    <w:rsid w:val="006276F2"/>
    <w:rPr>
      <w:rFonts w:ascii="Arial" w:hAnsi="Arial"/>
      <w:lang w:val="bg-BG"/>
    </w:rPr>
  </w:style>
  <w:style w:type="paragraph" w:styleId="aa">
    <w:name w:val="Normal (Web)"/>
    <w:basedOn w:val="a"/>
    <w:uiPriority w:val="99"/>
    <w:unhideWhenUsed/>
    <w:rsid w:val="006276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ab">
    <w:name w:val="Balloon Text"/>
    <w:basedOn w:val="a"/>
    <w:link w:val="ac"/>
    <w:uiPriority w:val="99"/>
    <w:semiHidden/>
    <w:unhideWhenUsed/>
    <w:rsid w:val="00EE1ABD"/>
    <w:pPr>
      <w:spacing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d">
    <w:name w:val="Стил за параграфи"/>
    <w:basedOn w:val="a"/>
    <w:link w:val="ae"/>
    <w:qFormat/>
    <w:rsid w:val="004D4143"/>
    <w:pPr>
      <w:spacing w:before="100" w:beforeAutospacing="1" w:after="100" w:afterAutospacing="1" w:line="240" w:lineRule="auto"/>
      <w:jc w:val="both"/>
    </w:pPr>
    <w:rPr>
      <w:rFonts w:ascii="Calibri" w:eastAsia="Times New Roman" w:hAnsi="Calibri" w:cs="Times New Roman"/>
      <w:sz w:val="28"/>
      <w:szCs w:val="24"/>
      <w:lang w:eastAsia="bg-BG"/>
    </w:rPr>
  </w:style>
  <w:style w:type="character" w:customStyle="1" w:styleId="ae">
    <w:name w:val="Стил за параграфи Знак"/>
    <w:basedOn w:val="a0"/>
    <w:link w:val="ad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1">
    <w:name w:val="Стил за параграфи1"/>
    <w:basedOn w:val="ad"/>
    <w:link w:val="12"/>
    <w:qFormat/>
    <w:rsid w:val="004D4143"/>
  </w:style>
  <w:style w:type="character" w:customStyle="1" w:styleId="12">
    <w:name w:val="Стил за параграфи1 Знак"/>
    <w:basedOn w:val="ae"/>
    <w:link w:val="11"/>
    <w:rsid w:val="004D4143"/>
    <w:rPr>
      <w:rFonts w:eastAsia="Times New Roman"/>
      <w:sz w:val="28"/>
      <w:szCs w:val="24"/>
      <w:lang w:val="bg-BG" w:eastAsia="bg-BG"/>
    </w:rPr>
  </w:style>
  <w:style w:type="character" w:styleId="af">
    <w:name w:val="Hyperlink"/>
    <w:basedOn w:val="a0"/>
    <w:uiPriority w:val="99"/>
    <w:unhideWhenUsed/>
    <w:rsid w:val="006212AB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6212AB"/>
    <w:rPr>
      <w:color w:val="800080" w:themeColor="followed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3E6B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Заглавие Знак"/>
    <w:basedOn w:val="a0"/>
    <w:link w:val="af1"/>
    <w:uiPriority w:val="10"/>
    <w:rsid w:val="003E6B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table" w:styleId="af3">
    <w:name w:val="Table Grid"/>
    <w:basedOn w:val="a1"/>
    <w:uiPriority w:val="59"/>
    <w:rsid w:val="00D14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291086"/>
    <w:rPr>
      <w:color w:val="808080"/>
    </w:rPr>
  </w:style>
  <w:style w:type="character" w:styleId="af5">
    <w:name w:val="Intense Emphasis"/>
    <w:basedOn w:val="a0"/>
    <w:uiPriority w:val="21"/>
    <w:qFormat/>
    <w:rsid w:val="00E406E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744\Math5\pishtovi\pisht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pishtov</Template>
  <TotalTime>15</TotalTime>
  <Pages>2</Pages>
  <Words>205</Words>
  <Characters>1175</Characters>
  <Application>Microsoft Office Word</Application>
  <DocSecurity>8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Mima</dc:creator>
  <cp:lastModifiedBy>Димитър Колев</cp:lastModifiedBy>
  <cp:revision>5</cp:revision>
  <dcterms:created xsi:type="dcterms:W3CDTF">2015-02-01T17:08:00Z</dcterms:created>
  <dcterms:modified xsi:type="dcterms:W3CDTF">2015-03-07T13:43:00Z</dcterms:modified>
</cp:coreProperties>
</file>