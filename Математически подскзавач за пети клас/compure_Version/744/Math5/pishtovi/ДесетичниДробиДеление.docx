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DEC" w:rsidRPr="00A079EC" w:rsidRDefault="00E85865" w:rsidP="004F0DEC">
      <w:pPr>
        <w:pStyle w:val="Title"/>
        <w:rPr>
          <w:rFonts w:eastAsia="Times New Roman"/>
          <w:lang w:eastAsia="bg-BG"/>
        </w:rPr>
      </w:pPr>
      <w:r>
        <w:rPr>
          <w:rFonts w:eastAsia="Times New Roman"/>
          <w:lang w:eastAsia="bg-BG"/>
        </w:rPr>
        <w:t xml:space="preserve">Деление </w:t>
      </w:r>
      <w:r w:rsidR="00274685">
        <w:rPr>
          <w:rFonts w:eastAsia="Times New Roman"/>
          <w:lang w:eastAsia="bg-BG"/>
        </w:rPr>
        <w:t>на д</w:t>
      </w:r>
      <w:r w:rsidR="00A079EC">
        <w:rPr>
          <w:rFonts w:eastAsia="Times New Roman"/>
          <w:lang w:eastAsia="bg-BG"/>
        </w:rPr>
        <w:t xml:space="preserve">есетични дроби </w:t>
      </w:r>
    </w:p>
    <w:p w:rsidR="00A84EF2" w:rsidRPr="00A84EF2" w:rsidRDefault="00E85865" w:rsidP="00A84EF2">
      <w:pPr>
        <w:pStyle w:val="Subtitle"/>
        <w:rPr>
          <w:sz w:val="32"/>
        </w:rPr>
      </w:pPr>
      <w:r>
        <w:rPr>
          <w:sz w:val="32"/>
        </w:rPr>
        <w:t>Деление</w:t>
      </w:r>
      <w:r w:rsidR="00C7509D">
        <w:rPr>
          <w:sz w:val="32"/>
        </w:rPr>
        <w:t xml:space="preserve"> на десетична дроб с 10, 100, 1000….</w:t>
      </w:r>
    </w:p>
    <w:p w:rsidR="00274685" w:rsidRDefault="00C7509D" w:rsidP="004F0DEC">
      <w:pPr>
        <w:pStyle w:val="a1"/>
      </w:pPr>
      <w:r>
        <w:t>От връзките между разредите на числата</w:t>
      </w:r>
      <w:r w:rsidR="00E85865">
        <w:t xml:space="preserve"> и като</w:t>
      </w:r>
      <w:r>
        <w:t xml:space="preserve"> знаем, че</w:t>
      </w:r>
      <w:r w:rsidR="00E85865">
        <w:t xml:space="preserve"> делението е операция, обратна на умножението, можем да твърдим, че: </w:t>
      </w:r>
    </w:p>
    <w:p w:rsidR="00C7509D" w:rsidRPr="00D461BB" w:rsidRDefault="00C7509D" w:rsidP="004F0DEC">
      <w:pPr>
        <w:pStyle w:val="a1"/>
        <w:rPr>
          <w:lang w:val="en-US"/>
        </w:rPr>
      </w:pPr>
      <w:r w:rsidRPr="00D461BB">
        <w:t xml:space="preserve">10 десети = 1 единица </w:t>
      </w:r>
      <w:r w:rsidRPr="00D461BB">
        <w:tab/>
      </w:r>
      <w:r w:rsidRPr="00D461BB">
        <w:tab/>
        <w:t>=&gt;  10*0,1=1</w:t>
      </w:r>
      <w:r w:rsidR="007115E4" w:rsidRPr="00D461BB">
        <w:tab/>
      </w:r>
      <w:r w:rsidR="007115E4" w:rsidRPr="00D461BB">
        <w:tab/>
      </w:r>
      <w:r w:rsidR="007115E4" w:rsidRPr="00D461BB">
        <w:rPr>
          <w:lang w:val="en-US"/>
        </w:rPr>
        <w:t>=&gt;  1:</w:t>
      </w:r>
      <w:r w:rsidR="007115E4" w:rsidRPr="00D461BB">
        <w:t>10=</w:t>
      </w:r>
      <w:r w:rsidR="007115E4" w:rsidRPr="00D461BB">
        <w:rPr>
          <w:lang w:val="en-US"/>
        </w:rPr>
        <w:t>0</w:t>
      </w:r>
      <w:r w:rsidR="007115E4" w:rsidRPr="00D461BB">
        <w:t>,1</w:t>
      </w:r>
      <w:r w:rsidR="00D461BB" w:rsidRPr="00D461BB">
        <w:rPr>
          <w:lang w:val="en-US"/>
        </w:rPr>
        <w:t xml:space="preserve"> </w:t>
      </w:r>
    </w:p>
    <w:p w:rsidR="00C7509D" w:rsidRPr="00D461BB" w:rsidRDefault="00C7509D" w:rsidP="00C7509D">
      <w:pPr>
        <w:pStyle w:val="a1"/>
      </w:pPr>
      <w:r w:rsidRPr="00D461BB">
        <w:t xml:space="preserve">100 десети = 10 единици </w:t>
      </w:r>
      <w:r w:rsidRPr="00D461BB">
        <w:tab/>
        <w:t>=&gt;  10</w:t>
      </w:r>
      <w:r w:rsidR="00D461BB" w:rsidRPr="00D461BB">
        <w:rPr>
          <w:lang w:val="en-US"/>
        </w:rPr>
        <w:t>0</w:t>
      </w:r>
      <w:r w:rsidRPr="00D461BB">
        <w:t>*0,1=1</w:t>
      </w:r>
      <w:r w:rsidR="00D461BB" w:rsidRPr="00D461BB">
        <w:rPr>
          <w:lang w:val="en-US"/>
        </w:rPr>
        <w:t>0</w:t>
      </w:r>
      <w:r w:rsidR="007115E4" w:rsidRPr="00D461BB">
        <w:tab/>
      </w:r>
      <w:r w:rsidR="007115E4" w:rsidRPr="00D461BB">
        <w:tab/>
      </w:r>
      <w:r w:rsidR="007115E4" w:rsidRPr="00D461BB">
        <w:rPr>
          <w:lang w:val="en-US"/>
        </w:rPr>
        <w:t>=&gt;  1</w:t>
      </w:r>
      <w:r w:rsidR="007115E4" w:rsidRPr="00D461BB">
        <w:t>0</w:t>
      </w:r>
      <w:r w:rsidR="007115E4" w:rsidRPr="00D461BB">
        <w:rPr>
          <w:lang w:val="en-US"/>
        </w:rPr>
        <w:t>:</w:t>
      </w:r>
      <w:r w:rsidR="00D461BB" w:rsidRPr="00D461BB">
        <w:t>10</w:t>
      </w:r>
      <w:r w:rsidR="00D461BB" w:rsidRPr="00D461BB">
        <w:rPr>
          <w:lang w:val="en-US"/>
        </w:rPr>
        <w:t>0</w:t>
      </w:r>
      <w:r w:rsidR="007115E4" w:rsidRPr="00D461BB">
        <w:t>=</w:t>
      </w:r>
      <w:r w:rsidR="007115E4" w:rsidRPr="00D461BB">
        <w:rPr>
          <w:lang w:val="en-US"/>
        </w:rPr>
        <w:t>0</w:t>
      </w:r>
      <w:r w:rsidR="007115E4" w:rsidRPr="00D461BB">
        <w:t>,1</w:t>
      </w:r>
    </w:p>
    <w:p w:rsidR="003B4D81" w:rsidRDefault="00C7509D" w:rsidP="00C7509D">
      <w:pPr>
        <w:pStyle w:val="a1"/>
        <w:rPr>
          <w:u w:val="single"/>
          <w:lang w:val="en-US"/>
        </w:rPr>
      </w:pPr>
      <w:r w:rsidRPr="00D461BB">
        <w:t xml:space="preserve">10 стотни = 1 десета </w:t>
      </w:r>
      <w:r w:rsidRPr="00D461BB">
        <w:tab/>
      </w:r>
      <w:r w:rsidRPr="00D461BB">
        <w:tab/>
        <w:t>=&gt; 10*0,01=0,1</w:t>
      </w:r>
      <w:r w:rsidR="007115E4" w:rsidRPr="00D461BB">
        <w:tab/>
      </w:r>
      <w:r w:rsidR="003B4D81">
        <w:rPr>
          <w:lang w:val="en-US"/>
        </w:rPr>
        <w:tab/>
      </w:r>
      <w:r w:rsidR="007115E4" w:rsidRPr="00D461BB">
        <w:rPr>
          <w:lang w:val="en-US"/>
        </w:rPr>
        <w:t xml:space="preserve">=&gt;  </w:t>
      </w:r>
      <w:r w:rsidR="007115E4" w:rsidRPr="00D461BB">
        <w:t>0,</w:t>
      </w:r>
      <w:r w:rsidR="007115E4" w:rsidRPr="00D461BB">
        <w:rPr>
          <w:lang w:val="en-US"/>
        </w:rPr>
        <w:t>1:</w:t>
      </w:r>
      <w:r w:rsidR="007115E4" w:rsidRPr="00D461BB">
        <w:t>10=</w:t>
      </w:r>
      <w:r w:rsidR="007115E4" w:rsidRPr="00D461BB">
        <w:rPr>
          <w:lang w:val="en-US"/>
        </w:rPr>
        <w:t>0</w:t>
      </w:r>
      <w:r w:rsidR="007115E4" w:rsidRPr="00D461BB">
        <w:t>,01</w:t>
      </w:r>
    </w:p>
    <w:p w:rsidR="00C7509D" w:rsidRDefault="00C7509D" w:rsidP="00C7509D">
      <w:pPr>
        <w:pStyle w:val="a1"/>
      </w:pPr>
      <w:r>
        <w:t xml:space="preserve">100 стотни = 1 единица </w:t>
      </w:r>
      <w:r>
        <w:tab/>
      </w:r>
      <w:r>
        <w:tab/>
        <w:t>=&gt; 100*0,01=1</w:t>
      </w:r>
      <w:r w:rsidR="007115E4">
        <w:tab/>
      </w:r>
      <w:r w:rsidR="007115E4">
        <w:tab/>
      </w:r>
      <w:r w:rsidR="007115E4">
        <w:rPr>
          <w:lang w:val="en-US"/>
        </w:rPr>
        <w:t>=&gt;  1:</w:t>
      </w:r>
      <w:r w:rsidR="007115E4">
        <w:t>100=</w:t>
      </w:r>
      <w:r w:rsidR="007115E4">
        <w:rPr>
          <w:lang w:val="en-US"/>
        </w:rPr>
        <w:t>0</w:t>
      </w:r>
      <w:r w:rsidR="007115E4">
        <w:t>,01</w:t>
      </w:r>
    </w:p>
    <w:p w:rsidR="00C7509D" w:rsidRDefault="00C7509D" w:rsidP="00C7509D">
      <w:pPr>
        <w:pStyle w:val="a1"/>
      </w:pPr>
      <w:r>
        <w:t xml:space="preserve">10 хилядни = 1 стотна </w:t>
      </w:r>
      <w:r>
        <w:tab/>
      </w:r>
      <w:r>
        <w:tab/>
        <w:t>=&gt; 10*0,001=0,01</w:t>
      </w:r>
      <w:r w:rsidR="007115E4">
        <w:tab/>
      </w:r>
      <w:r w:rsidR="007115E4">
        <w:tab/>
      </w:r>
      <w:r w:rsidR="007115E4">
        <w:rPr>
          <w:lang w:val="en-US"/>
        </w:rPr>
        <w:t xml:space="preserve">=&gt;  </w:t>
      </w:r>
      <w:r w:rsidR="007115E4">
        <w:t>0,0</w:t>
      </w:r>
      <w:r w:rsidR="007115E4">
        <w:rPr>
          <w:lang w:val="en-US"/>
        </w:rPr>
        <w:t>1:</w:t>
      </w:r>
      <w:r w:rsidR="007115E4">
        <w:t>10=</w:t>
      </w:r>
      <w:r w:rsidR="007115E4">
        <w:rPr>
          <w:lang w:val="en-US"/>
        </w:rPr>
        <w:t>0</w:t>
      </w:r>
      <w:r w:rsidR="007115E4">
        <w:t>,001</w:t>
      </w:r>
    </w:p>
    <w:p w:rsidR="00C7509D" w:rsidRDefault="00C7509D" w:rsidP="00C7509D">
      <w:pPr>
        <w:pStyle w:val="a1"/>
      </w:pPr>
      <w:r>
        <w:t>100 хилядни = 1 десета</w:t>
      </w:r>
      <w:r>
        <w:tab/>
      </w:r>
      <w:r>
        <w:tab/>
        <w:t>=&gt; 100*0,001=0,1</w:t>
      </w:r>
      <w:r w:rsidR="007115E4">
        <w:tab/>
      </w:r>
      <w:r w:rsidR="007115E4">
        <w:tab/>
      </w:r>
      <w:r w:rsidR="007115E4">
        <w:rPr>
          <w:lang w:val="en-US"/>
        </w:rPr>
        <w:t xml:space="preserve">=&gt;  </w:t>
      </w:r>
      <w:r w:rsidR="007115E4">
        <w:t>0,</w:t>
      </w:r>
      <w:r w:rsidR="007115E4">
        <w:rPr>
          <w:lang w:val="en-US"/>
        </w:rPr>
        <w:t>1:</w:t>
      </w:r>
      <w:r w:rsidR="007115E4">
        <w:t>100=</w:t>
      </w:r>
      <w:r w:rsidR="007115E4">
        <w:rPr>
          <w:lang w:val="en-US"/>
        </w:rPr>
        <w:t>0</w:t>
      </w:r>
      <w:r w:rsidR="007115E4">
        <w:t>,001</w:t>
      </w:r>
    </w:p>
    <w:p w:rsidR="00E85865" w:rsidRPr="003B4D81" w:rsidRDefault="00C7509D" w:rsidP="00E85865">
      <w:pPr>
        <w:pStyle w:val="a1"/>
        <w:rPr>
          <w:lang w:val="en-US"/>
        </w:rPr>
      </w:pPr>
      <w:r>
        <w:t>1000 хилядни = 1 единица</w:t>
      </w:r>
      <w:r>
        <w:tab/>
        <w:t>=&gt; 1000*0,001=1</w:t>
      </w:r>
      <w:r w:rsidR="007115E4">
        <w:tab/>
      </w:r>
      <w:r w:rsidR="003B4D81">
        <w:rPr>
          <w:lang w:val="en-US"/>
        </w:rPr>
        <w:tab/>
      </w:r>
      <w:r w:rsidR="007115E4">
        <w:rPr>
          <w:lang w:val="en-US"/>
        </w:rPr>
        <w:t>=&gt; 1:</w:t>
      </w:r>
      <w:r w:rsidR="007115E4">
        <w:t>1000=</w:t>
      </w:r>
      <w:r w:rsidR="007115E4">
        <w:rPr>
          <w:lang w:val="en-US"/>
        </w:rPr>
        <w:t>0</w:t>
      </w:r>
      <w:r w:rsidR="007115E4">
        <w:t>,001</w:t>
      </w:r>
      <w:r w:rsidR="003B4D81" w:rsidRPr="003B4D81">
        <w:t xml:space="preserve"> </w:t>
      </w:r>
      <w:r w:rsidR="003B4D81">
        <w:t xml:space="preserve">и т.н.  </w:t>
      </w:r>
    </w:p>
    <w:p w:rsidR="00C7509D" w:rsidRDefault="00C7509D" w:rsidP="00C7509D">
      <w:pPr>
        <w:pStyle w:val="a1"/>
      </w:pPr>
      <w:r>
        <w:t xml:space="preserve">Тези примери ни убеждават в следното правило: десетична дроб </w:t>
      </w:r>
      <w:r w:rsidR="00E85865">
        <w:t>делим</w:t>
      </w:r>
      <w:r>
        <w:t xml:space="preserve"> с 10, 100, 1000,  и т.н. като преместим десетичната запетая </w:t>
      </w:r>
      <w:r w:rsidR="00E85865">
        <w:t>наляво</w:t>
      </w:r>
      <w:r>
        <w:t xml:space="preserve"> толкова раз</w:t>
      </w:r>
      <w:r w:rsidR="007A1738">
        <w:t>ре</w:t>
      </w:r>
      <w:r>
        <w:t xml:space="preserve">да, колкото нули има в </w:t>
      </w:r>
      <w:r w:rsidR="00E85865">
        <w:t>делителя</w:t>
      </w:r>
      <w:r>
        <w:t xml:space="preserve">. </w:t>
      </w:r>
    </w:p>
    <w:p w:rsidR="00CF6346" w:rsidRDefault="00E85865" w:rsidP="00C7509D">
      <w:pPr>
        <w:pStyle w:val="a1"/>
        <w:rPr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64B47A3" wp14:editId="410831E6">
                <wp:simplePos x="0" y="0"/>
                <wp:positionH relativeFrom="column">
                  <wp:posOffset>1967331</wp:posOffset>
                </wp:positionH>
                <wp:positionV relativeFrom="paragraph">
                  <wp:posOffset>221463</wp:posOffset>
                </wp:positionV>
                <wp:extent cx="168249" cy="0"/>
                <wp:effectExtent l="38100" t="76200" r="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24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0BAE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54.9pt;margin-top:17.45pt;width:13.25pt;height:0;flip:x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" strokecolor="#4579b8 [3044]">
                <v:stroke endarrow="block"/>
              </v:shape>
            </w:pict>
          </mc:Fallback>
        </mc:AlternateContent>
      </w:r>
      <w:r>
        <w:t>Например: 5</w:t>
      </w:r>
      <w:r w:rsidR="00CF6346">
        <w:t>17</w:t>
      </w:r>
      <w:r>
        <w:t>,08:</w:t>
      </w:r>
      <w:r w:rsidR="00CF6346">
        <w:t>1</w:t>
      </w:r>
      <w:r w:rsidR="00CF6346" w:rsidRPr="00CF6346">
        <w:rPr>
          <w:color w:val="FF0000"/>
        </w:rPr>
        <w:t>00</w:t>
      </w:r>
      <w:r w:rsidR="00CF6346">
        <w:t>=5</w:t>
      </w:r>
      <w:r>
        <w:t>,</w:t>
      </w:r>
      <w:r w:rsidR="00CF6346">
        <w:t>17</w:t>
      </w:r>
      <w:r w:rsidR="00CE0901">
        <w:t xml:space="preserve">08 </w:t>
      </w:r>
      <w:r w:rsidR="00CF6346">
        <w:rPr>
          <w:i/>
          <w:sz w:val="18"/>
        </w:rPr>
        <w:t xml:space="preserve"> </w:t>
      </w:r>
    </w:p>
    <w:p w:rsidR="00CF6346" w:rsidRDefault="00F848C0" w:rsidP="00CF6346">
      <w:pPr>
        <w:pStyle w:val="a1"/>
      </w:pPr>
      <w:r>
        <w:t>Когато</w:t>
      </w:r>
      <w:r w:rsidR="00CF6346">
        <w:t xml:space="preserve"> </w:t>
      </w:r>
      <w:r w:rsidR="00E85865">
        <w:t>разделим</w:t>
      </w:r>
      <w:r w:rsidR="00CF6346">
        <w:t xml:space="preserve"> 5</w:t>
      </w:r>
      <w:r w:rsidR="00E85865">
        <w:t>17</w:t>
      </w:r>
      <w:r w:rsidR="00F6160E">
        <w:t>,</w:t>
      </w:r>
      <w:r w:rsidR="00E85865">
        <w:t>8</w:t>
      </w:r>
      <w:r w:rsidR="00CF6346">
        <w:t xml:space="preserve"> със 100, </w:t>
      </w:r>
      <w:r>
        <w:t xml:space="preserve">ще получим число, което се изписва като делимото, но трябва да </w:t>
      </w:r>
      <w:r w:rsidR="00CF6346">
        <w:t>премест</w:t>
      </w:r>
      <w:r>
        <w:t>им</w:t>
      </w:r>
      <w:r w:rsidR="00CF6346">
        <w:t xml:space="preserve"> десетичната запетая две позиции по-</w:t>
      </w:r>
      <w:r w:rsidR="0072649A">
        <w:t>наляво</w:t>
      </w:r>
      <w:r w:rsidR="00CF6346">
        <w:t xml:space="preserve">, между </w:t>
      </w:r>
      <w:r w:rsidR="0072649A">
        <w:t>5</w:t>
      </w:r>
      <w:r w:rsidR="00CF6346">
        <w:t xml:space="preserve"> и </w:t>
      </w:r>
      <w:r w:rsidR="0072649A">
        <w:t>1</w:t>
      </w:r>
      <w:r w:rsidR="00CF6346">
        <w:t xml:space="preserve">, защото в </w:t>
      </w:r>
      <w:r w:rsidR="00CA51DB">
        <w:t>делителя</w:t>
      </w:r>
      <w:r w:rsidR="00CF6346">
        <w:t xml:space="preserve"> 100 има 2 нули.</w:t>
      </w:r>
    </w:p>
    <w:p w:rsidR="00CF6346" w:rsidRDefault="00CF6346" w:rsidP="00CF6346">
      <w:pPr>
        <w:pStyle w:val="a1"/>
        <w:rPr>
          <w:color w:val="FF0000"/>
        </w:rPr>
      </w:pPr>
      <w:r>
        <w:t xml:space="preserve">За да </w:t>
      </w:r>
      <w:r w:rsidR="0072649A">
        <w:t>разделим</w:t>
      </w:r>
      <w:r>
        <w:t xml:space="preserve"> 2,</w:t>
      </w:r>
      <w:r w:rsidR="0072649A">
        <w:t>4</w:t>
      </w:r>
      <w:r>
        <w:t xml:space="preserve">3 със 1000 ще трябва да преместим запетаята три позиции </w:t>
      </w:r>
      <w:r w:rsidR="0072649A">
        <w:t>наляво</w:t>
      </w:r>
      <w:r>
        <w:t xml:space="preserve">. Но в дробта имаме само </w:t>
      </w:r>
      <w:r w:rsidR="0072649A">
        <w:t>1</w:t>
      </w:r>
      <w:r>
        <w:t xml:space="preserve"> разр</w:t>
      </w:r>
      <w:r w:rsidR="007A1738">
        <w:t>ед</w:t>
      </w:r>
      <w:r w:rsidR="0072649A">
        <w:t xml:space="preserve"> наляво</w:t>
      </w:r>
      <w:r w:rsidR="007A1738">
        <w:t xml:space="preserve">, затова дописваме </w:t>
      </w:r>
      <w:r w:rsidR="0072649A">
        <w:t>отпред необходимия брой нули</w:t>
      </w:r>
      <w:r w:rsidR="007A1738">
        <w:t xml:space="preserve">: </w:t>
      </w:r>
      <w:r w:rsidR="0072649A">
        <w:tab/>
      </w:r>
      <w:r w:rsidR="007A1738">
        <w:t>2,43</w:t>
      </w:r>
      <w:r w:rsidR="0072649A">
        <w:t>:</w:t>
      </w:r>
      <w:r w:rsidR="007A1738">
        <w:t>1000=</w:t>
      </w:r>
      <w:r w:rsidR="0072649A">
        <w:t>0,00</w:t>
      </w:r>
      <w:r w:rsidR="007A1738">
        <w:t>243</w:t>
      </w:r>
    </w:p>
    <w:p w:rsidR="00F6160E" w:rsidRDefault="00F6160E">
      <w:pPr>
        <w:jc w:val="left"/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32"/>
          <w:szCs w:val="24"/>
        </w:rPr>
      </w:pPr>
      <w:r>
        <w:rPr>
          <w:sz w:val="32"/>
        </w:rPr>
        <w:br w:type="page"/>
      </w:r>
    </w:p>
    <w:p w:rsidR="007A1738" w:rsidRDefault="001A6F4E" w:rsidP="007A1738">
      <w:pPr>
        <w:pStyle w:val="Subtitle"/>
        <w:rPr>
          <w:sz w:val="32"/>
        </w:rPr>
      </w:pPr>
      <w:r>
        <w:rPr>
          <w:sz w:val="32"/>
        </w:rPr>
        <w:t>Деление</w:t>
      </w:r>
      <w:r w:rsidR="007A1738">
        <w:rPr>
          <w:sz w:val="32"/>
        </w:rPr>
        <w:t xml:space="preserve"> на десетична дроб с естествено число</w:t>
      </w:r>
    </w:p>
    <w:p w:rsidR="007A1738" w:rsidRPr="00F6160E" w:rsidRDefault="007A1738" w:rsidP="007A1738">
      <w:pPr>
        <w:pStyle w:val="a1"/>
        <w:rPr>
          <w:lang w:val="en-US"/>
        </w:rPr>
      </w:pPr>
      <w:r>
        <w:lastRenderedPageBreak/>
        <w:t xml:space="preserve">Десетична дроб </w:t>
      </w:r>
      <w:r w:rsidR="001A6F4E">
        <w:t>делим</w:t>
      </w:r>
      <w:r>
        <w:t xml:space="preserve"> с естествено число </w:t>
      </w:r>
      <w:r w:rsidR="001A6F4E">
        <w:t>по правилото за деление на естествени числа. След изчерпване на цялата част на делимото, поставяме десетична запетая в частното. Ако е необходимо в дробната част на делимото можем да дописваме нули</w:t>
      </w:r>
      <w:r w:rsidR="00F6160E">
        <w:rPr>
          <w:lang w:val="en-US"/>
        </w:rPr>
        <w:t>.</w:t>
      </w:r>
      <w:bookmarkStart w:id="0" w:name="_GoBack"/>
      <w:bookmarkEnd w:id="0"/>
    </w:p>
    <w:p w:rsidR="0033250E" w:rsidRDefault="007A1738" w:rsidP="007A1738">
      <w:pPr>
        <w:pStyle w:val="a1"/>
      </w:pPr>
      <w:r>
        <w:t xml:space="preserve">Пример: Нека </w:t>
      </w:r>
      <w:r w:rsidR="001A6F4E">
        <w:t>разделим 5,34 с 3</w:t>
      </w:r>
      <w:r>
        <w:t xml:space="preserve">: </w:t>
      </w:r>
      <w:r w:rsidR="001A6F4E">
        <w:t xml:space="preserve">започваме делението отляво надясно. </w:t>
      </w:r>
      <w:r w:rsidR="0033250E">
        <w:t xml:space="preserve">Цялата част при деление на </w:t>
      </w:r>
      <w:r w:rsidR="001A6F4E">
        <w:t>5</w:t>
      </w:r>
      <w:r w:rsidR="0033250E">
        <w:t xml:space="preserve"> с</w:t>
      </w:r>
      <w:r w:rsidR="001A6F4E">
        <w:t xml:space="preserve"> 3 е 1.</w:t>
      </w:r>
      <w:r w:rsidR="0033250E">
        <w:t xml:space="preserve"> 1 по 3 е 3. </w:t>
      </w:r>
      <w:r w:rsidR="0033250E" w:rsidRPr="008D1C92">
        <w:t xml:space="preserve">Записваме 3 под 5-цата, изваждаме. Получава се 2. </w:t>
      </w:r>
      <w:r w:rsidR="0033250E" w:rsidRPr="0079713C">
        <w:t>Трябва да свалим следващата цифра, но тя вече е от дробната част на делимото, затова първо поставяме запетая в резултата, след което сваляме цифрата 3 при двойката.</w:t>
      </w:r>
      <w:r w:rsidR="0033250E" w:rsidRPr="008D1C92">
        <w:t xml:space="preserve"> Делим 23 на</w:t>
      </w:r>
      <w:r w:rsidR="008D1C92" w:rsidRPr="008D1C92">
        <w:rPr>
          <w:lang w:val="en-US"/>
        </w:rPr>
        <w:t xml:space="preserve"> </w:t>
      </w:r>
      <w:r w:rsidR="0033250E" w:rsidRPr="008D1C92">
        <w:t>3. В резултата пишем 7, защото 7 е най-голямото цяло число, което умножено по 3 не надминава 23. 7 по 3 е 21. Записваме под 23</w:t>
      </w:r>
      <w:r w:rsidR="008D1C92" w:rsidRPr="008D1C92">
        <w:rPr>
          <w:lang w:val="en-US"/>
        </w:rPr>
        <w:t xml:space="preserve"> 21</w:t>
      </w:r>
      <w:r w:rsidR="0033250E" w:rsidRPr="008D1C92">
        <w:t xml:space="preserve"> и изваждаме. Получаваме 2. Сваляме следващата цифра, която е 4. Сега трябва да делим 24 на 3. Получава се 8. 8 по 3 е равно на 24. Записваме най-долу. Разликата  е 0. С това делението приключва. Резултат 1,78. Правим проверка като извършим умножението: 1,78*3=5,34.</w:t>
      </w:r>
    </w:p>
    <w:p w:rsidR="00F848C0" w:rsidRDefault="00213A9C" w:rsidP="00213A9C">
      <w:pPr>
        <w:pStyle w:val="a1"/>
        <w:ind w:left="1701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1345870</wp:posOffset>
                </wp:positionH>
                <wp:positionV relativeFrom="paragraph">
                  <wp:posOffset>173355</wp:posOffset>
                </wp:positionV>
                <wp:extent cx="0" cy="709574"/>
                <wp:effectExtent l="76200" t="0" r="57150" b="5270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9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EFA4F" id="Straight Arrow Connector 12" o:spid="_x0000_s1026" type="#_x0000_t32" style="position:absolute;margin-left:105.95pt;margin-top:13.65pt;width:0;height:55.8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1228624</wp:posOffset>
                </wp:positionH>
                <wp:positionV relativeFrom="paragraph">
                  <wp:posOffset>210185</wp:posOffset>
                </wp:positionV>
                <wp:extent cx="0" cy="234086"/>
                <wp:effectExtent l="76200" t="0" r="57150" b="520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0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3852F" id="Straight Arrow Connector 11" o:spid="_x0000_s1026" type="#_x0000_t32" style="position:absolute;margin-left:96.75pt;margin-top:16.55pt;width:0;height:18.4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43C2FEE" wp14:editId="7407B69E">
                <wp:simplePos x="0" y="0"/>
                <wp:positionH relativeFrom="column">
                  <wp:posOffset>964235</wp:posOffset>
                </wp:positionH>
                <wp:positionV relativeFrom="paragraph">
                  <wp:posOffset>208940</wp:posOffset>
                </wp:positionV>
                <wp:extent cx="72000" cy="0"/>
                <wp:effectExtent l="0" t="0" r="2349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CF305C" id="Straight Connector 8" o:spid="_x0000_s1026" style="position:absolute;z-index:251650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5.9pt,16.45pt" to="81.5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" strokecolor="black [3213]" strokeweight="1pt"/>
            </w:pict>
          </mc:Fallback>
        </mc:AlternateContent>
      </w:r>
      <w:r w:rsidR="00F848C0">
        <w:t>5,</w:t>
      </w:r>
      <w:r>
        <w:t>3</w:t>
      </w:r>
      <w:r w:rsidR="00F848C0">
        <w:t>4:3 =1,78</w:t>
      </w:r>
    </w:p>
    <w:p w:rsidR="00F848C0" w:rsidRDefault="00F848C0" w:rsidP="00213A9C">
      <w:pPr>
        <w:pStyle w:val="a1"/>
        <w:ind w:left="1701"/>
        <w:contextualSpacing/>
      </w:pPr>
      <w:r>
        <w:t>3</w:t>
      </w:r>
    </w:p>
    <w:p w:rsidR="00F848C0" w:rsidRDefault="00213A9C" w:rsidP="00213A9C">
      <w:pPr>
        <w:pStyle w:val="a1"/>
        <w:ind w:left="1701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A555FAA" wp14:editId="6843FBC2">
                <wp:simplePos x="0" y="0"/>
                <wp:positionH relativeFrom="column">
                  <wp:posOffset>963930</wp:posOffset>
                </wp:positionH>
                <wp:positionV relativeFrom="paragraph">
                  <wp:posOffset>213995</wp:posOffset>
                </wp:positionV>
                <wp:extent cx="71755" cy="0"/>
                <wp:effectExtent l="0" t="0" r="2349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D7C073" id="Straight Connector 9" o:spid="_x0000_s1026" style="position:absolute;z-index:25165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5.9pt,16.85pt" to="81.5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F5E5D5A" wp14:editId="423026E1">
                <wp:simplePos x="0" y="0"/>
                <wp:positionH relativeFrom="column">
                  <wp:posOffset>1075309</wp:posOffset>
                </wp:positionH>
                <wp:positionV relativeFrom="paragraph">
                  <wp:posOffset>10617</wp:posOffset>
                </wp:positionV>
                <wp:extent cx="212141" cy="0"/>
                <wp:effectExtent l="0" t="0" r="355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14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6D8DD8" id="Straight Connector 4" o:spid="_x0000_s1026" style="position:absolute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65pt,.85pt" to="101.3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" strokecolor="black [3213]" strokeweight="1pt"/>
            </w:pict>
          </mc:Fallback>
        </mc:AlternateContent>
      </w:r>
      <w:r>
        <w:t>23</w:t>
      </w:r>
    </w:p>
    <w:p w:rsidR="00213A9C" w:rsidRDefault="00213A9C" w:rsidP="00213A9C">
      <w:pPr>
        <w:pStyle w:val="a1"/>
        <w:ind w:left="1701"/>
        <w:contextualSpacing/>
      </w:pPr>
      <w:r>
        <w:t>21</w:t>
      </w:r>
    </w:p>
    <w:p w:rsidR="00213A9C" w:rsidRDefault="00213A9C" w:rsidP="00213A9C">
      <w:pPr>
        <w:pStyle w:val="a1"/>
        <w:ind w:left="1701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F497623" wp14:editId="204609B3">
                <wp:simplePos x="0" y="0"/>
                <wp:positionH relativeFrom="column">
                  <wp:posOffset>1075309</wp:posOffset>
                </wp:positionH>
                <wp:positionV relativeFrom="paragraph">
                  <wp:posOffset>15189</wp:posOffset>
                </wp:positionV>
                <wp:extent cx="321818" cy="0"/>
                <wp:effectExtent l="0" t="0" r="2159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81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AF73D8" id="Straight Connector 6" o:spid="_x0000_s1026" style="position:absolute;z-index:25164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4.65pt,1.2pt" to="110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" strokecolor="black [3213]" strokeweight="1pt"/>
            </w:pict>
          </mc:Fallback>
        </mc:AlternateContent>
      </w:r>
      <w:r>
        <w:t xml:space="preserve">  24</w:t>
      </w:r>
    </w:p>
    <w:p w:rsidR="00213A9C" w:rsidRDefault="00213A9C" w:rsidP="00213A9C">
      <w:pPr>
        <w:pStyle w:val="a1"/>
        <w:ind w:left="1701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1013D20" wp14:editId="6792D581">
                <wp:simplePos x="0" y="0"/>
                <wp:positionH relativeFrom="column">
                  <wp:posOffset>1073150</wp:posOffset>
                </wp:positionH>
                <wp:positionV relativeFrom="paragraph">
                  <wp:posOffset>8890</wp:posOffset>
                </wp:positionV>
                <wp:extent cx="71755" cy="0"/>
                <wp:effectExtent l="0" t="0" r="2349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C6CFB1" id="Straight Connector 10" o:spid="_x0000_s1026" style="position:absolute;z-index:25165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4.5pt,.7pt" to="90.1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" strokecolor="black [3213]" strokeweight="1pt"/>
            </w:pict>
          </mc:Fallback>
        </mc:AlternateContent>
      </w:r>
      <w:r>
        <w:t xml:space="preserve">  24</w:t>
      </w:r>
    </w:p>
    <w:p w:rsidR="00213A9C" w:rsidRDefault="00213A9C" w:rsidP="00213A9C">
      <w:pPr>
        <w:pStyle w:val="a1"/>
        <w:ind w:left="1701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7623D63" wp14:editId="7ED9B596">
                <wp:simplePos x="0" y="0"/>
                <wp:positionH relativeFrom="column">
                  <wp:posOffset>1184275</wp:posOffset>
                </wp:positionH>
                <wp:positionV relativeFrom="paragraph">
                  <wp:posOffset>19812</wp:posOffset>
                </wp:positionV>
                <wp:extent cx="212141" cy="0"/>
                <wp:effectExtent l="0" t="0" r="3556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14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AD5147" id="Straight Connector 7" o:spid="_x0000_s1026" style="position:absolute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25pt,1.55pt" to="109.9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" strokecolor="black [3213]" strokeweight="1pt"/>
            </w:pict>
          </mc:Fallback>
        </mc:AlternateContent>
      </w:r>
      <w:r>
        <w:t xml:space="preserve">     0</w:t>
      </w:r>
    </w:p>
    <w:p w:rsidR="00213A9C" w:rsidRDefault="00213A9C" w:rsidP="007A1738">
      <w:pPr>
        <w:pStyle w:val="a1"/>
      </w:pPr>
    </w:p>
    <w:p w:rsidR="00213A9C" w:rsidRPr="00154DED" w:rsidRDefault="005A00F3" w:rsidP="007A1738">
      <w:pPr>
        <w:pStyle w:val="a1"/>
      </w:pPr>
      <w:r w:rsidRPr="00154DED">
        <w:t xml:space="preserve">Сега нека да разделим 4,3 на 2. Отново започваме отляво надясно. 4:2 е 2. При изваждане на 4 от 4 </w:t>
      </w:r>
      <w:r w:rsidR="00154DED" w:rsidRPr="00154DED">
        <w:t>получаваме 0, но има и друга</w:t>
      </w:r>
      <w:r w:rsidRPr="00154DED">
        <w:t xml:space="preserve"> цифра в делимото. Тя обаче е след десетичната запетая, затова я сваляме надолу, но не трябва да забравяме да запишем и десетична запетая в резултата. Вече делим 3 на 2. В резултат получаваме следващата цифра 1. Умножаваме 1 по 2 и, тук долу, получаваме 2. Като извадим от 3 2 получаваме 1. Едно не се дели на 2, </w:t>
      </w:r>
      <w:r w:rsidR="00154DED" w:rsidRPr="00154DED">
        <w:t xml:space="preserve">затова в делимото дописваме 0 в </w:t>
      </w:r>
      <w:r w:rsidRPr="00154DED">
        <w:t xml:space="preserve">края на дробната част и нея ще свалим надолу, за да продължим делението. Сега вече делим 10 на 2. Получаваме 5 и с това сме намерили крайния резултат </w:t>
      </w:r>
      <w:r w:rsidR="0037498D" w:rsidRPr="00154DED">
        <w:t>–</w:t>
      </w:r>
      <w:r w:rsidRPr="00154DED">
        <w:t xml:space="preserve"> </w:t>
      </w:r>
      <w:r w:rsidR="0037498D" w:rsidRPr="00154DED">
        <w:t>2,15.</w:t>
      </w:r>
    </w:p>
    <w:p w:rsidR="0037498D" w:rsidRPr="00154DED" w:rsidRDefault="0037498D" w:rsidP="0037498D">
      <w:pPr>
        <w:pStyle w:val="a1"/>
        <w:ind w:left="1701"/>
        <w:contextualSpacing/>
      </w:pPr>
      <w:r w:rsidRPr="00154DE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81965BD" wp14:editId="6160F7A6">
                <wp:simplePos x="0" y="0"/>
                <wp:positionH relativeFrom="column">
                  <wp:posOffset>1345870</wp:posOffset>
                </wp:positionH>
                <wp:positionV relativeFrom="paragraph">
                  <wp:posOffset>173355</wp:posOffset>
                </wp:positionV>
                <wp:extent cx="0" cy="709574"/>
                <wp:effectExtent l="76200" t="0" r="57150" b="5270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9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7F8BD1" id="Straight Arrow Connector 13" o:spid="_x0000_s1026" type="#_x0000_t32" style="position:absolute;margin-left:105.95pt;margin-top:13.65pt;width:0;height:55.8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" strokecolor="#4579b8 [3044]">
                <v:stroke endarrow="block"/>
              </v:shape>
            </w:pict>
          </mc:Fallback>
        </mc:AlternateContent>
      </w:r>
      <w:r w:rsidRPr="00154DED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0097C09" wp14:editId="66E85237">
                <wp:simplePos x="0" y="0"/>
                <wp:positionH relativeFrom="column">
                  <wp:posOffset>1228624</wp:posOffset>
                </wp:positionH>
                <wp:positionV relativeFrom="paragraph">
                  <wp:posOffset>210185</wp:posOffset>
                </wp:positionV>
                <wp:extent cx="0" cy="234086"/>
                <wp:effectExtent l="76200" t="0" r="57150" b="520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0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692455" id="Straight Arrow Connector 14" o:spid="_x0000_s1026" type="#_x0000_t32" style="position:absolute;margin-left:96.75pt;margin-top:16.55pt;width:0;height:18.4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" strokecolor="#4579b8 [3044]">
                <v:stroke endarrow="block"/>
              </v:shape>
            </w:pict>
          </mc:Fallback>
        </mc:AlternateContent>
      </w:r>
      <w:r w:rsidRPr="00154DED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9A6E5DD" wp14:editId="12CD3FFB">
                <wp:simplePos x="0" y="0"/>
                <wp:positionH relativeFrom="column">
                  <wp:posOffset>964235</wp:posOffset>
                </wp:positionH>
                <wp:positionV relativeFrom="paragraph">
                  <wp:posOffset>208940</wp:posOffset>
                </wp:positionV>
                <wp:extent cx="72000" cy="0"/>
                <wp:effectExtent l="0" t="0" r="2349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4F0BA5" id="Straight Connector 15" o:spid="_x0000_s1026" style="position:absolute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5.9pt,16.45pt" to="81.5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" strokecolor="black [3213]" strokeweight="1pt"/>
            </w:pict>
          </mc:Fallback>
        </mc:AlternateContent>
      </w:r>
      <w:r w:rsidRPr="00154DED">
        <w:t>4,3</w:t>
      </w:r>
      <w:r w:rsidRPr="00154DED">
        <w:rPr>
          <w:color w:val="FF0000"/>
        </w:rPr>
        <w:t>0</w:t>
      </w:r>
      <w:r w:rsidRPr="00154DED">
        <w:t>:2 =2,15</w:t>
      </w:r>
    </w:p>
    <w:p w:rsidR="0037498D" w:rsidRPr="00154DED" w:rsidRDefault="0037498D" w:rsidP="0037498D">
      <w:pPr>
        <w:pStyle w:val="a1"/>
        <w:ind w:left="1701"/>
        <w:contextualSpacing/>
      </w:pPr>
      <w:r w:rsidRPr="00154DED">
        <w:t>4</w:t>
      </w:r>
    </w:p>
    <w:p w:rsidR="0037498D" w:rsidRPr="00154DED" w:rsidRDefault="0037498D" w:rsidP="0037498D">
      <w:pPr>
        <w:pStyle w:val="a1"/>
        <w:ind w:left="1701"/>
        <w:contextualSpacing/>
      </w:pPr>
      <w:r w:rsidRPr="00154DED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71C3ADA" wp14:editId="410A9FA7">
                <wp:simplePos x="0" y="0"/>
                <wp:positionH relativeFrom="column">
                  <wp:posOffset>963930</wp:posOffset>
                </wp:positionH>
                <wp:positionV relativeFrom="paragraph">
                  <wp:posOffset>213995</wp:posOffset>
                </wp:positionV>
                <wp:extent cx="71755" cy="0"/>
                <wp:effectExtent l="0" t="0" r="2349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E021A1" id="Straight Connector 16" o:spid="_x0000_s1026" style="position:absolute;z-index:25166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5.9pt,16.85pt" to="81.5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" strokecolor="black [3213]" strokeweight="1pt"/>
            </w:pict>
          </mc:Fallback>
        </mc:AlternateContent>
      </w:r>
      <w:r w:rsidRPr="00154DED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F9B9711" wp14:editId="1EFF595E">
                <wp:simplePos x="0" y="0"/>
                <wp:positionH relativeFrom="column">
                  <wp:posOffset>1075309</wp:posOffset>
                </wp:positionH>
                <wp:positionV relativeFrom="paragraph">
                  <wp:posOffset>10617</wp:posOffset>
                </wp:positionV>
                <wp:extent cx="212141" cy="0"/>
                <wp:effectExtent l="0" t="0" r="3556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14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A8026F" id="Straight Connector 17" o:spid="_x0000_s1026" style="position:absolute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65pt,.85pt" to="101.3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" strokecolor="black [3213]" strokeweight="1pt"/>
            </w:pict>
          </mc:Fallback>
        </mc:AlternateContent>
      </w:r>
      <w:r w:rsidRPr="00154DED">
        <w:t>03</w:t>
      </w:r>
    </w:p>
    <w:p w:rsidR="0037498D" w:rsidRPr="00154DED" w:rsidRDefault="0037498D" w:rsidP="0037498D">
      <w:pPr>
        <w:pStyle w:val="a1"/>
        <w:ind w:left="1701"/>
        <w:contextualSpacing/>
      </w:pPr>
      <w:r w:rsidRPr="00154DED">
        <w:t xml:space="preserve">  2</w:t>
      </w:r>
    </w:p>
    <w:p w:rsidR="0037498D" w:rsidRPr="00154DED" w:rsidRDefault="0037498D" w:rsidP="0037498D">
      <w:pPr>
        <w:pStyle w:val="a1"/>
        <w:ind w:left="1701"/>
        <w:contextualSpacing/>
      </w:pPr>
      <w:r w:rsidRPr="00154DED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5143E18" wp14:editId="349EFB7B">
                <wp:simplePos x="0" y="0"/>
                <wp:positionH relativeFrom="column">
                  <wp:posOffset>1075309</wp:posOffset>
                </wp:positionH>
                <wp:positionV relativeFrom="paragraph">
                  <wp:posOffset>15189</wp:posOffset>
                </wp:positionV>
                <wp:extent cx="321818" cy="0"/>
                <wp:effectExtent l="0" t="0" r="2159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81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C1089D" id="Straight Connector 18" o:spid="_x0000_s1026" style="position:absolute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4.65pt,1.2pt" to="110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" strokecolor="black [3213]" strokeweight="1pt"/>
            </w:pict>
          </mc:Fallback>
        </mc:AlternateContent>
      </w:r>
      <w:r w:rsidRPr="00154DED">
        <w:t xml:space="preserve">  10</w:t>
      </w:r>
    </w:p>
    <w:p w:rsidR="0037498D" w:rsidRPr="00154DED" w:rsidRDefault="0037498D" w:rsidP="0037498D">
      <w:pPr>
        <w:pStyle w:val="a1"/>
        <w:ind w:left="1701"/>
        <w:contextualSpacing/>
      </w:pPr>
      <w:r w:rsidRPr="00154DED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2227294" wp14:editId="0E9269E4">
                <wp:simplePos x="0" y="0"/>
                <wp:positionH relativeFrom="column">
                  <wp:posOffset>1073150</wp:posOffset>
                </wp:positionH>
                <wp:positionV relativeFrom="paragraph">
                  <wp:posOffset>8890</wp:posOffset>
                </wp:positionV>
                <wp:extent cx="71755" cy="0"/>
                <wp:effectExtent l="0" t="0" r="2349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43D73F" id="Straight Connector 19" o:spid="_x0000_s1026" style="position:absolute;z-index:25166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4.5pt,.7pt" to="90.1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" strokecolor="black [3213]" strokeweight="1pt"/>
            </w:pict>
          </mc:Fallback>
        </mc:AlternateContent>
      </w:r>
      <w:r w:rsidRPr="00154DED">
        <w:t xml:space="preserve">  10</w:t>
      </w:r>
    </w:p>
    <w:p w:rsidR="0037498D" w:rsidRPr="00154DED" w:rsidRDefault="0037498D" w:rsidP="0037498D">
      <w:pPr>
        <w:pStyle w:val="a1"/>
        <w:ind w:left="1701"/>
        <w:contextualSpacing/>
      </w:pPr>
      <w:r w:rsidRPr="00154DED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1F5064E" wp14:editId="4FFF93D6">
                <wp:simplePos x="0" y="0"/>
                <wp:positionH relativeFrom="column">
                  <wp:posOffset>1184275</wp:posOffset>
                </wp:positionH>
                <wp:positionV relativeFrom="paragraph">
                  <wp:posOffset>19812</wp:posOffset>
                </wp:positionV>
                <wp:extent cx="212141" cy="0"/>
                <wp:effectExtent l="0" t="0" r="3556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14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551D29" id="Straight Connector 20" o:spid="_x0000_s1026" style="position:absolute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25pt,1.55pt" to="109.9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" strokecolor="black [3213]" strokeweight="1pt"/>
            </w:pict>
          </mc:Fallback>
        </mc:AlternateContent>
      </w:r>
      <w:r w:rsidRPr="00154DED">
        <w:t xml:space="preserve">     0</w:t>
      </w:r>
    </w:p>
    <w:p w:rsidR="0037498D" w:rsidRPr="008D1C92" w:rsidRDefault="0037498D" w:rsidP="007A1738">
      <w:pPr>
        <w:pStyle w:val="a1"/>
        <w:rPr>
          <w:highlight w:val="yellow"/>
        </w:rPr>
      </w:pPr>
    </w:p>
    <w:p w:rsidR="007A1738" w:rsidRPr="00154DED" w:rsidRDefault="0037498D" w:rsidP="007A1738">
      <w:pPr>
        <w:pStyle w:val="a1"/>
      </w:pPr>
      <w:r w:rsidRPr="00154DED">
        <w:t>Правим проверка като умножим 2,15*2= 4,30.</w:t>
      </w:r>
    </w:p>
    <w:p w:rsidR="00F0013B" w:rsidRPr="00154DED" w:rsidRDefault="001D13B9" w:rsidP="00F0013B">
      <w:pPr>
        <w:pStyle w:val="Subtitle"/>
        <w:rPr>
          <w:sz w:val="32"/>
        </w:rPr>
      </w:pPr>
      <w:r w:rsidRPr="00154DED">
        <w:rPr>
          <w:sz w:val="32"/>
        </w:rPr>
        <w:t>Деление</w:t>
      </w:r>
      <w:r w:rsidR="00F0013B" w:rsidRPr="00154DED">
        <w:rPr>
          <w:sz w:val="32"/>
        </w:rPr>
        <w:t xml:space="preserve"> на десетична дроб с десетична дроб</w:t>
      </w:r>
    </w:p>
    <w:p w:rsidR="001D13B9" w:rsidRPr="00731C1A" w:rsidRDefault="001D13B9" w:rsidP="001D13B9">
      <w:pPr>
        <w:pStyle w:val="a1"/>
      </w:pPr>
      <w:r w:rsidRPr="00731C1A">
        <w:t>При деление на д</w:t>
      </w:r>
      <w:r w:rsidR="00F0013B" w:rsidRPr="00731C1A">
        <w:t xml:space="preserve">есетични дроби </w:t>
      </w:r>
      <w:r w:rsidRPr="00731C1A">
        <w:t>ще използваме основното свойство на частното, според което частното не се променя, ако умножим или разделим делимото и делителя с едно и също число.</w:t>
      </w:r>
    </w:p>
    <w:p w:rsidR="0053145C" w:rsidRPr="00731C1A" w:rsidRDefault="001D13B9" w:rsidP="00F0013B">
      <w:pPr>
        <w:pStyle w:val="a1"/>
      </w:pPr>
      <w:r w:rsidRPr="00731C1A">
        <w:t>Използвайки това правило, ако искаме да раз</w:t>
      </w:r>
      <w:r w:rsidR="008D62F3" w:rsidRPr="00731C1A">
        <w:t xml:space="preserve">делим 242,25 на 8,5 ще извършим следното: </w:t>
      </w:r>
    </w:p>
    <w:p w:rsidR="008D62F3" w:rsidRPr="00731C1A" w:rsidRDefault="008D62F3" w:rsidP="008D62F3">
      <w:pPr>
        <w:pStyle w:val="a1"/>
        <w:numPr>
          <w:ilvl w:val="0"/>
          <w:numId w:val="6"/>
        </w:numPr>
      </w:pPr>
      <w:r w:rsidRPr="00731C1A">
        <w:t>Първо ще умножим делимото и делителя с 10</w:t>
      </w:r>
    </w:p>
    <w:p w:rsidR="008D62F3" w:rsidRPr="00731C1A" w:rsidRDefault="008D62F3" w:rsidP="008D62F3">
      <w:pPr>
        <w:pStyle w:val="a1"/>
        <w:numPr>
          <w:ilvl w:val="0"/>
          <w:numId w:val="6"/>
        </w:numPr>
      </w:pPr>
      <w:r w:rsidRPr="00731C1A">
        <w:t>Сега вече делителят е естествено число и извършваме деление на десетична дроб с естествено число, което научихме как се прави.</w:t>
      </w:r>
    </w:p>
    <w:p w:rsidR="008D62F3" w:rsidRPr="00731C1A" w:rsidRDefault="008D62F3" w:rsidP="008D62F3">
      <w:pPr>
        <w:pStyle w:val="a1"/>
        <w:ind w:left="720"/>
      </w:pPr>
      <w:r w:rsidRPr="00731C1A">
        <w:t>242,25:8,5=(242,25*10):(8,5*10)=2422,5:85</w:t>
      </w:r>
    </w:p>
    <w:p w:rsidR="008D62F3" w:rsidRPr="00731C1A" w:rsidRDefault="008D62F3" w:rsidP="008D62F3">
      <w:pPr>
        <w:pStyle w:val="a1"/>
      </w:pPr>
      <w:r w:rsidRPr="00731C1A">
        <w:t>Ако погледнем първия и последния израз, ще забележим, че сме преместили десетичната запетая на делимото и делителя с по една позиция надясно. От тук достигаме до следното правило:</w:t>
      </w:r>
    </w:p>
    <w:p w:rsidR="008D62F3" w:rsidRDefault="008D62F3" w:rsidP="008D62F3">
      <w:pPr>
        <w:pStyle w:val="a1"/>
        <w:rPr>
          <w:lang w:val="en-US"/>
        </w:rPr>
      </w:pPr>
      <w:r w:rsidRPr="00731C1A">
        <w:t xml:space="preserve">Десетична дроб делим с десетична дроб като преместим десетичната запетая в делимото и делителя с толкова десетични знака надясно, колкото цифри има в дробната част на делителя. След това делим десетична дроб е естествено число. </w:t>
      </w:r>
    </w:p>
    <w:p w:rsidR="00CE0901" w:rsidRPr="00CE0901" w:rsidRDefault="00CE0901" w:rsidP="008D62F3">
      <w:pPr>
        <w:pStyle w:val="a1"/>
        <w:rPr>
          <w:lang w:val="en-US"/>
        </w:rPr>
      </w:pPr>
    </w:p>
    <w:p w:rsidR="008D62F3" w:rsidRPr="00731C1A" w:rsidRDefault="004719B8" w:rsidP="008D62F3">
      <w:pPr>
        <w:pStyle w:val="a1"/>
        <w:contextualSpacing/>
      </w:pPr>
      <w:r w:rsidRPr="00731C1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9A38025" wp14:editId="2077DE8A">
                <wp:simplePos x="0" y="0"/>
                <wp:positionH relativeFrom="column">
                  <wp:posOffset>1285316</wp:posOffset>
                </wp:positionH>
                <wp:positionV relativeFrom="paragraph">
                  <wp:posOffset>208305</wp:posOffset>
                </wp:positionV>
                <wp:extent cx="72000" cy="0"/>
                <wp:effectExtent l="0" t="0" r="2349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5D2647" id="Straight Connector 23" o:spid="_x0000_s1026" style="position:absolute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1.2pt,16.4pt" to="106.8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" strokecolor="black [3213]" strokeweight="1pt"/>
            </w:pict>
          </mc:Fallback>
        </mc:AlternateContent>
      </w:r>
      <w:r w:rsidR="000656C7">
        <w:t xml:space="preserve"> </w:t>
      </w:r>
      <w:r w:rsidR="008D62F3" w:rsidRPr="00731C1A">
        <w:t>242,25:8,5</w:t>
      </w:r>
      <w:r w:rsidR="00731C1A" w:rsidRPr="00731C1A">
        <w:t>=</w:t>
      </w:r>
      <w:r w:rsidR="000656C7">
        <w:rPr>
          <w:lang w:val="en-US"/>
        </w:rPr>
        <w:tab/>
      </w:r>
      <w:r w:rsidR="00731C1A" w:rsidRPr="00731C1A">
        <w:t xml:space="preserve"> </w:t>
      </w:r>
      <w:r w:rsidR="000656C7">
        <w:rPr>
          <w:lang w:val="en-US"/>
        </w:rPr>
        <w:tab/>
      </w:r>
      <w:r w:rsidR="008D62F3" w:rsidRPr="00731C1A">
        <w:t>2422,5:85 =28,5</w:t>
      </w:r>
    </w:p>
    <w:p w:rsidR="008D62F3" w:rsidRPr="00731C1A" w:rsidRDefault="008D62F3" w:rsidP="004719B8">
      <w:pPr>
        <w:pStyle w:val="a1"/>
        <w:ind w:left="1440" w:firstLine="720"/>
        <w:contextualSpacing/>
      </w:pPr>
      <w:r w:rsidRPr="00731C1A">
        <w:t>170</w:t>
      </w:r>
    </w:p>
    <w:p w:rsidR="008D62F3" w:rsidRPr="00731C1A" w:rsidRDefault="004719B8" w:rsidP="004719B8">
      <w:pPr>
        <w:pStyle w:val="a1"/>
        <w:ind w:left="1701" w:firstLine="459"/>
        <w:contextualSpacing/>
      </w:pPr>
      <w:r w:rsidRPr="00731C1A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1A11878" wp14:editId="0C348040">
                <wp:simplePos x="0" y="0"/>
                <wp:positionH relativeFrom="column">
                  <wp:posOffset>1397177</wp:posOffset>
                </wp:positionH>
                <wp:positionV relativeFrom="paragraph">
                  <wp:posOffset>10643</wp:posOffset>
                </wp:positionV>
                <wp:extent cx="299923" cy="0"/>
                <wp:effectExtent l="0" t="0" r="2413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92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CDF453" id="Straight Connector 25" o:spid="_x0000_s1026" style="position:absolute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0pt,.85pt" to="133.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" strokecolor="black [3213]" strokeweight="1pt"/>
            </w:pict>
          </mc:Fallback>
        </mc:AlternateContent>
      </w:r>
      <w:r w:rsidRPr="00731C1A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528C3C2" wp14:editId="17EABF46">
                <wp:simplePos x="0" y="0"/>
                <wp:positionH relativeFrom="column">
                  <wp:posOffset>1357554</wp:posOffset>
                </wp:positionH>
                <wp:positionV relativeFrom="paragraph">
                  <wp:posOffset>213995</wp:posOffset>
                </wp:positionV>
                <wp:extent cx="71755" cy="0"/>
                <wp:effectExtent l="0" t="0" r="2349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0D84CE" id="Straight Connector 24" o:spid="_x0000_s1026" style="position:absolute;z-index: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6.9pt,16.85pt" to="112.5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" strokecolor="black [3213]" strokeweight="1pt"/>
            </w:pict>
          </mc:Fallback>
        </mc:AlternateContent>
      </w:r>
      <w:r w:rsidRPr="00731C1A">
        <w:t xml:space="preserve">  722</w:t>
      </w:r>
    </w:p>
    <w:p w:rsidR="008D62F3" w:rsidRPr="00731C1A" w:rsidRDefault="008D62F3" w:rsidP="008D62F3">
      <w:pPr>
        <w:pStyle w:val="a1"/>
        <w:ind w:left="1701"/>
        <w:contextualSpacing/>
      </w:pPr>
      <w:r w:rsidRPr="00731C1A">
        <w:t xml:space="preserve">  </w:t>
      </w:r>
      <w:r w:rsidR="004719B8" w:rsidRPr="00731C1A">
        <w:tab/>
        <w:t xml:space="preserve">  680</w:t>
      </w:r>
    </w:p>
    <w:p w:rsidR="008D62F3" w:rsidRPr="00731C1A" w:rsidRDefault="008D62F3" w:rsidP="008D62F3">
      <w:pPr>
        <w:pStyle w:val="a1"/>
        <w:ind w:left="1701"/>
        <w:contextualSpacing/>
      </w:pPr>
      <w:r w:rsidRPr="00731C1A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3B89315" wp14:editId="7AEF5E5F">
                <wp:simplePos x="0" y="0"/>
                <wp:positionH relativeFrom="column">
                  <wp:posOffset>1432103</wp:posOffset>
                </wp:positionH>
                <wp:positionV relativeFrom="paragraph">
                  <wp:posOffset>14605</wp:posOffset>
                </wp:positionV>
                <wp:extent cx="321818" cy="0"/>
                <wp:effectExtent l="0" t="0" r="2159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81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8211DB" id="Straight Connector 26" o:spid="_x0000_s1026" style="position:absolute;z-index:25166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2.75pt,1.15pt" to="138.1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" strokecolor="black [3213]" strokeweight="1pt"/>
            </w:pict>
          </mc:Fallback>
        </mc:AlternateContent>
      </w:r>
      <w:r w:rsidRPr="00731C1A">
        <w:t xml:space="preserve">  </w:t>
      </w:r>
      <w:r w:rsidR="004719B8" w:rsidRPr="00731C1A">
        <w:t xml:space="preserve"> </w:t>
      </w:r>
      <w:r w:rsidR="004719B8" w:rsidRPr="00731C1A">
        <w:tab/>
        <w:t xml:space="preserve">    425</w:t>
      </w:r>
    </w:p>
    <w:p w:rsidR="008D62F3" w:rsidRPr="00731C1A" w:rsidRDefault="008D62F3" w:rsidP="008D62F3">
      <w:pPr>
        <w:pStyle w:val="a1"/>
        <w:ind w:left="1701"/>
        <w:contextualSpacing/>
      </w:pPr>
      <w:r w:rsidRPr="00731C1A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C04693B" wp14:editId="6045ED0D">
                <wp:simplePos x="0" y="0"/>
                <wp:positionH relativeFrom="column">
                  <wp:posOffset>1411046</wp:posOffset>
                </wp:positionH>
                <wp:positionV relativeFrom="paragraph">
                  <wp:posOffset>8890</wp:posOffset>
                </wp:positionV>
                <wp:extent cx="71755" cy="0"/>
                <wp:effectExtent l="0" t="0" r="2349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249509" id="Straight Connector 27" o:spid="_x0000_s1026" style="position:absolute;z-index:251668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1.1pt,.7pt" to="116.7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" strokecolor="black [3213]" strokeweight="1pt"/>
            </w:pict>
          </mc:Fallback>
        </mc:AlternateContent>
      </w:r>
      <w:r w:rsidRPr="00731C1A">
        <w:t xml:space="preserve">  </w:t>
      </w:r>
      <w:r w:rsidR="004719B8" w:rsidRPr="00731C1A">
        <w:t xml:space="preserve">         425</w:t>
      </w:r>
    </w:p>
    <w:p w:rsidR="00A87CC1" w:rsidRPr="008D1C92" w:rsidRDefault="008D62F3" w:rsidP="008D1C92">
      <w:pPr>
        <w:pStyle w:val="a1"/>
        <w:ind w:left="1701"/>
        <w:contextualSpacing/>
        <w:rPr>
          <w:lang w:val="en-US"/>
        </w:rPr>
      </w:pPr>
      <w:r w:rsidRPr="00731C1A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5A3E5C9" wp14:editId="2BB33699">
                <wp:simplePos x="0" y="0"/>
                <wp:positionH relativeFrom="column">
                  <wp:posOffset>1484960</wp:posOffset>
                </wp:positionH>
                <wp:positionV relativeFrom="paragraph">
                  <wp:posOffset>20422</wp:posOffset>
                </wp:positionV>
                <wp:extent cx="329184" cy="0"/>
                <wp:effectExtent l="0" t="0" r="3302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18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037D70" id="Straight Connector 28" o:spid="_x0000_s1026" style="position:absolute;z-index: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6.95pt,1.6pt" to="142.8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" strokecolor="black [3213]" strokeweight="1pt"/>
            </w:pict>
          </mc:Fallback>
        </mc:AlternateContent>
      </w:r>
      <w:r w:rsidRPr="00731C1A">
        <w:t xml:space="preserve">     </w:t>
      </w:r>
      <w:r w:rsidR="004719B8" w:rsidRPr="00731C1A">
        <w:tab/>
        <w:t xml:space="preserve">        </w:t>
      </w:r>
      <w:r w:rsidRPr="00731C1A">
        <w:t>0</w:t>
      </w:r>
    </w:p>
    <w:p w:rsidR="00566C63" w:rsidRPr="00C01377" w:rsidRDefault="00566C63" w:rsidP="00A84EF2">
      <w:pPr>
        <w:rPr>
          <w:rFonts w:ascii="Calibri" w:eastAsia="Times New Roman" w:hAnsi="Calibri"/>
          <w:sz w:val="28"/>
          <w:szCs w:val="24"/>
          <w:lang w:eastAsia="bg-BG"/>
        </w:rPr>
      </w:pPr>
    </w:p>
    <w:p w:rsidR="00274685" w:rsidRDefault="00274685" w:rsidP="004F0DEC">
      <w:pPr>
        <w:pStyle w:val="a1"/>
      </w:pPr>
    </w:p>
    <w:sectPr w:rsidR="00274685" w:rsidSect="00EE1ABD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2410" w:right="1417" w:bottom="1417" w:left="1417" w:header="708" w:footer="4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5988" w:rsidRDefault="00335988" w:rsidP="006276F2">
      <w:r>
        <w:separator/>
      </w:r>
    </w:p>
  </w:endnote>
  <w:endnote w:type="continuationSeparator" w:id="0">
    <w:p w:rsidR="00335988" w:rsidRDefault="00335988" w:rsidP="00627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ABD" w:rsidRDefault="00EE1ABD" w:rsidP="00EE1ABD">
    <w:pPr>
      <w:pStyle w:val="NormalWeb"/>
      <w:spacing w:before="0" w:beforeAutospacing="0" w:after="0" w:afterAutospacing="0" w:line="216" w:lineRule="auto"/>
      <w:jc w:val="center"/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</w:pP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 xml:space="preserve">Автор: Димитър </w:t>
    </w:r>
    <w:r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 xml:space="preserve">Колев, </w:t>
    </w: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6 клас</w:t>
    </w:r>
    <w:r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,</w:t>
    </w:r>
  </w:p>
  <w:p w:rsidR="00EE1ABD" w:rsidRPr="00EE1ABD" w:rsidRDefault="00EE1ABD" w:rsidP="00EE1ABD">
    <w:pPr>
      <w:pStyle w:val="NormalWeb"/>
      <w:spacing w:before="0" w:beforeAutospacing="0" w:after="0" w:afterAutospacing="0" w:line="216" w:lineRule="auto"/>
      <w:jc w:val="center"/>
      <w:rPr>
        <w:sz w:val="6"/>
      </w:rPr>
    </w:pP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ОУ</w:t>
    </w: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  <w:lang w:val="en-US"/>
      </w:rPr>
      <w:t xml:space="preserve"> </w:t>
    </w: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“Иван Вазов“, гр. Смолян</w:t>
    </w:r>
  </w:p>
  <w:p w:rsidR="00EE1ABD" w:rsidRDefault="00EE1ABD">
    <w:pPr>
      <w:pStyle w:val="Footer"/>
    </w:pPr>
    <w:r w:rsidRPr="00EE1ABD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9F87917" wp14:editId="4C4A4DA2">
              <wp:simplePos x="0" y="0"/>
              <wp:positionH relativeFrom="column">
                <wp:posOffset>297815</wp:posOffset>
              </wp:positionH>
              <wp:positionV relativeFrom="paragraph">
                <wp:posOffset>-5902325</wp:posOffset>
              </wp:positionV>
              <wp:extent cx="5287645" cy="457200"/>
              <wp:effectExtent l="0" t="0" r="0" b="0"/>
              <wp:wrapNone/>
              <wp:docPr id="3" name="Subtitle 2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/>
                    </wps:cNvSpPr>
                    <wps:spPr>
                      <a:xfrm>
                        <a:off x="0" y="0"/>
                        <a:ext cx="5287645" cy="457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E1ABD" w:rsidRPr="00EE1ABD" w:rsidRDefault="00EE1ABD" w:rsidP="00EE1ABD">
                          <w:pPr>
                            <w:pStyle w:val="NormalWeb"/>
                            <w:spacing w:before="0" w:beforeAutospacing="0" w:after="0" w:afterAutospacing="0" w:line="216" w:lineRule="auto"/>
                            <w:jc w:val="center"/>
                            <w:rPr>
                              <w:sz w:val="6"/>
                            </w:rPr>
                          </w:pPr>
                        </w:p>
                      </w:txbxContent>
                    </wps:txbx>
                    <wps:bodyPr vert="horz" wrap="square" lIns="91440" tIns="45720" rIns="91440" bIns="4572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F87917" id="_x0000_t202" coordsize="21600,21600" o:spt="202" path="m,l,21600r21600,l21600,xe">
              <v:stroke joinstyle="miter"/>
              <v:path gradientshapeok="t" o:connecttype="rect"/>
            </v:shapetype>
            <v:shape id="Subtitle 2" o:spid="_x0000_s1028" type="#_x0000_t202" style="position:absolute;left:0;text-align:left;margin-left:23.45pt;margin-top:-464.75pt;width:416.3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" filled="f" stroked="f">
              <v:path arrowok="t"/>
              <o:lock v:ext="edit" grouping="t"/>
              <v:textbox>
                <w:txbxContent>
                  <w:p w:rsidR="00EE1ABD" w:rsidRPr="00EE1ABD" w:rsidRDefault="00EE1ABD" w:rsidP="00EE1ABD">
                    <w:pPr>
                      <w:pStyle w:val="NormalWeb"/>
                      <w:spacing w:before="0" w:beforeAutospacing="0" w:after="0" w:afterAutospacing="0" w:line="216" w:lineRule="auto"/>
                      <w:jc w:val="center"/>
                      <w:rPr>
                        <w:sz w:val="6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5988" w:rsidRDefault="00335988" w:rsidP="006276F2">
      <w:r>
        <w:separator/>
      </w:r>
    </w:p>
  </w:footnote>
  <w:footnote w:type="continuationSeparator" w:id="0">
    <w:p w:rsidR="00335988" w:rsidRDefault="00335988" w:rsidP="006276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6F2" w:rsidRDefault="006276F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6F2" w:rsidRDefault="00EE1ABD" w:rsidP="006276F2">
    <w:pPr>
      <w:pStyle w:val="Header"/>
      <w:jc w:val="center"/>
    </w:pPr>
    <w:r w:rsidRPr="006276F2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1D0E283" wp14:editId="458E7B94">
              <wp:simplePos x="0" y="0"/>
              <wp:positionH relativeFrom="column">
                <wp:posOffset>-938530</wp:posOffset>
              </wp:positionH>
              <wp:positionV relativeFrom="paragraph">
                <wp:posOffset>324485</wp:posOffset>
              </wp:positionV>
              <wp:extent cx="7814310" cy="645795"/>
              <wp:effectExtent l="0" t="0" r="0" b="0"/>
              <wp:wrapNone/>
              <wp:docPr id="5" name="Текстово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14310" cy="64579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6276F2" w:rsidRPr="006276F2" w:rsidRDefault="006276F2" w:rsidP="006276F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6"/>
                            </w:rPr>
                          </w:pPr>
                          <w:r w:rsidRPr="006276F2">
                            <w:rPr>
                              <w:rFonts w:asciiTheme="minorHAnsi" w:hAnsi="Calibri" w:cstheme="minorBidi"/>
                              <w:i/>
                              <w:iCs/>
                              <w:color w:val="632423" w:themeColor="accent2" w:themeShade="80"/>
                              <w:spacing w:val="10"/>
                              <w:kern w:val="24"/>
                              <w:sz w:val="44"/>
                              <w:szCs w:val="72"/>
                            </w:rPr>
                            <w:t>за пети клас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1D0E283" id="_x0000_t202" coordsize="21600,21600" o:spt="202" path="m,l,21600r21600,l21600,xe">
              <v:stroke joinstyle="miter"/>
              <v:path gradientshapeok="t" o:connecttype="rect"/>
            </v:shapetype>
            <v:shape id="Текстово поле 4" o:spid="_x0000_s1026" type="#_x0000_t202" style="position:absolute;left:0;text-align:left;margin-left:-73.9pt;margin-top:25.55pt;width:615.3pt;height:50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" filled="f" stroked="f">
              <v:textbox style="mso-fit-shape-to-text:t">
                <w:txbxContent>
                  <w:p w:rsidR="006276F2" w:rsidRPr="006276F2" w:rsidRDefault="006276F2" w:rsidP="006276F2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  <w:r w:rsidRPr="006276F2">
                      <w:rPr>
                        <w:rFonts w:asciiTheme="minorHAnsi" w:hAnsi="Calibri" w:cstheme="minorBidi"/>
                        <w:i/>
                        <w:iCs/>
                        <w:color w:val="632423" w:themeColor="accent2" w:themeShade="80"/>
                        <w:spacing w:val="10"/>
                        <w:kern w:val="24"/>
                        <w:sz w:val="44"/>
                        <w:szCs w:val="72"/>
                      </w:rPr>
                      <w:t>за пети клас</w:t>
                    </w:r>
                  </w:p>
                </w:txbxContent>
              </v:textbox>
            </v:shape>
          </w:pict>
        </mc:Fallback>
      </mc:AlternateContent>
    </w:r>
    <w:r w:rsidRPr="006276F2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27BB42" wp14:editId="3D4778F7">
              <wp:simplePos x="0" y="0"/>
              <wp:positionH relativeFrom="column">
                <wp:posOffset>-893445</wp:posOffset>
              </wp:positionH>
              <wp:positionV relativeFrom="paragraph">
                <wp:posOffset>-181610</wp:posOffset>
              </wp:positionV>
              <wp:extent cx="7766050" cy="516255"/>
              <wp:effectExtent l="0" t="0" r="0" b="0"/>
              <wp:wrapNone/>
              <wp:docPr id="2" name="Title 1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/>
                    </wps:cNvSpPr>
                    <wps:spPr>
                      <a:xfrm>
                        <a:off x="0" y="0"/>
                        <a:ext cx="7766050" cy="5162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276F2" w:rsidRPr="006276F2" w:rsidRDefault="006276F2" w:rsidP="006276F2">
                          <w:pPr>
                            <w:pStyle w:val="NormalWeb"/>
                            <w:spacing w:before="0" w:beforeAutospacing="0" w:after="0" w:afterAutospacing="0" w:line="216" w:lineRule="auto"/>
                            <w:jc w:val="center"/>
                            <w:rPr>
                              <w:sz w:val="8"/>
                              <w14:props3d w14:extrusionH="0" w14:contourW="25400" w14:prstMaterial="matte">
                                <w14:bevelT w14:w="25400" w14:h="55880" w14:prst="artDeco"/>
                                <w14:contourClr>
                                  <w14:schemeClr w14:val="accent2">
                                    <w14:tint w14:val="20000"/>
                                  </w14:schemeClr>
                                </w14:contourClr>
                              </w14:props3d>
                            </w:rPr>
                          </w:pPr>
                          <w:r w:rsidRPr="006276F2">
                            <w:rPr>
                              <w:rFonts w:asciiTheme="majorHAnsi" w:eastAsiaTheme="majorEastAsia" w:hAnsi="Cambria" w:cstheme="majorBidi"/>
                              <w:b/>
                              <w:bCs/>
                              <w:color w:val="E0322D"/>
                              <w:spacing w:val="10"/>
                              <w:kern w:val="24"/>
                              <w:sz w:val="44"/>
                              <w:szCs w:val="176"/>
                              <w14:shadow w14:blurRad="76200" w14:dist="50800" w14:dir="5400000" w14:sx="100000" w14:sy="100000" w14:kx="0" w14:ky="0" w14:algn="tl">
                                <w14:srgbClr w14:val="000000">
                                  <w14:alpha w14:val="35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25000">
                                      <w14:schemeClr w14:val="accent2">
                                        <w14:satMod w14:val="155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shade w14:val="45000"/>
                                        <w14:satMod w14:val="16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0" w14:contourW="25400" w14:prstMaterial="matte">
                                <w14:bevelT w14:w="25400" w14:h="55880" w14:prst="artDeco"/>
                                <w14:contourClr>
                                  <w14:schemeClr w14:val="accent2">
                                    <w14:tint w14:val="20000"/>
                                  </w14:schemeClr>
                                </w14:contourClr>
                              </w14:props3d>
                            </w:rPr>
                            <w:t>Математически подсказвач</w:t>
                          </w:r>
                        </w:p>
                      </w:txbxContent>
                    </wps:txbx>
                    <wps:bodyPr vert="horz" wrap="square" lIns="91440" tIns="45720" rIns="91440" bIns="45720" rtlCol="0" anchor="ctr">
                      <a:noAutofit/>
                      <a:scene3d>
                        <a:camera prst="orthographicFront"/>
                        <a:lightRig rig="soft" dir="tl">
                          <a:rot lat="0" lon="0" rev="0"/>
                        </a:lightRig>
                      </a:scene3d>
                      <a:sp3d contourW="25400" prstMaterial="matte">
                        <a:bevelT w="25400" h="55880" prst="artDeco"/>
                        <a:contourClr>
                          <a:schemeClr val="accent2">
                            <a:tint val="20000"/>
                          </a:schemeClr>
                        </a:contourClr>
                      </a:sp3d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27BB42" id="Title 1" o:spid="_x0000_s1027" type="#_x0000_t202" style="position:absolute;left:0;text-align:left;margin-left:-70.35pt;margin-top:-14.3pt;width:611.5pt;height:4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" filled="f" stroked="f">
              <v:path arrowok="t"/>
              <o:lock v:ext="edit" grouping="t"/>
              <v:textbox>
                <w:txbxContent>
                  <w:p w:rsidR="006276F2" w:rsidRPr="006276F2" w:rsidRDefault="006276F2" w:rsidP="006276F2">
                    <w:pPr>
                      <w:pStyle w:val="NormalWeb"/>
                      <w:spacing w:before="0" w:beforeAutospacing="0" w:after="0" w:afterAutospacing="0" w:line="216" w:lineRule="auto"/>
                      <w:jc w:val="center"/>
                      <w:rPr>
                        <w:sz w:val="8"/>
                        <w14:props3d w14:extrusionH="0" w14:contourW="25400" w14:prstMaterial="matte">
                          <w14:bevelT w14:w="25400" w14:h="55880" w14:prst="artDeco"/>
                          <w14:contourClr>
                            <w14:schemeClr w14:val="accent2">
                              <w14:tint w14:val="20000"/>
                            </w14:schemeClr>
                          </w14:contourClr>
                        </w14:props3d>
                      </w:rPr>
                    </w:pPr>
                    <w:r w:rsidRPr="006276F2">
                      <w:rPr>
                        <w:rFonts w:asciiTheme="majorHAnsi" w:eastAsiaTheme="majorEastAsia" w:hAnsi="Cambria" w:cstheme="majorBidi"/>
                        <w:b/>
                        <w:bCs/>
                        <w:color w:val="E0322D"/>
                        <w:spacing w:val="10"/>
                        <w:kern w:val="24"/>
                        <w:sz w:val="44"/>
                        <w:szCs w:val="176"/>
                        <w14:shadow w14:blurRad="76200" w14:dist="50800" w14:dir="5400000" w14:sx="100000" w14:sy="100000" w14:kx="0" w14:ky="0" w14:algn="tl">
                          <w14:srgbClr w14:val="000000">
                            <w14:alpha w14:val="35000"/>
                          </w14:srgbClr>
                        </w14:shadow>
                        <w14:textFill>
                          <w14:gradFill>
                            <w14:gsLst>
                              <w14:gs w14:pos="25000">
                                <w14:schemeClr w14:val="accent2">
                                  <w14:satMod w14:val="155000"/>
                                </w14:schemeClr>
                              </w14:gs>
                              <w14:gs w14:pos="100000">
                                <w14:schemeClr w14:val="accent2">
                                  <w14:shade w14:val="45000"/>
                                  <w14:satMod w14:val="165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  <w14:props3d w14:extrusionH="0" w14:contourW="25400" w14:prstMaterial="matte">
                          <w14:bevelT w14:w="25400" w14:h="55880" w14:prst="artDeco"/>
                          <w14:contourClr>
                            <w14:schemeClr w14:val="accent2">
                              <w14:tint w14:val="20000"/>
                            </w14:schemeClr>
                          </w14:contourClr>
                        </w14:props3d>
                      </w:rPr>
                      <w:t>Математически подсказвач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6F2" w:rsidRDefault="006276F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167D5A"/>
    <w:multiLevelType w:val="hybridMultilevel"/>
    <w:tmpl w:val="1346C79C"/>
    <w:lvl w:ilvl="0" w:tplc="34E21048">
      <w:start w:val="100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B56DDE"/>
    <w:multiLevelType w:val="hybridMultilevel"/>
    <w:tmpl w:val="BCE429D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12798F"/>
    <w:multiLevelType w:val="hybridMultilevel"/>
    <w:tmpl w:val="93EE7A54"/>
    <w:lvl w:ilvl="0" w:tplc="25823AAE">
      <w:start w:val="100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E75DDC"/>
    <w:multiLevelType w:val="hybridMultilevel"/>
    <w:tmpl w:val="837CCA36"/>
    <w:lvl w:ilvl="0" w:tplc="3836BB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ocumentProtection w:edit="readOnly" w:enforcement="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9EC"/>
    <w:rsid w:val="000601F1"/>
    <w:rsid w:val="000656C7"/>
    <w:rsid w:val="00066011"/>
    <w:rsid w:val="000E6E7E"/>
    <w:rsid w:val="00154DED"/>
    <w:rsid w:val="0017209D"/>
    <w:rsid w:val="00184843"/>
    <w:rsid w:val="001A6F4E"/>
    <w:rsid w:val="001B13E7"/>
    <w:rsid w:val="001D13B9"/>
    <w:rsid w:val="00211C2A"/>
    <w:rsid w:val="00213A9C"/>
    <w:rsid w:val="00274685"/>
    <w:rsid w:val="002C35AB"/>
    <w:rsid w:val="002E41FA"/>
    <w:rsid w:val="00306830"/>
    <w:rsid w:val="0033250E"/>
    <w:rsid w:val="00332F74"/>
    <w:rsid w:val="00335988"/>
    <w:rsid w:val="0037498D"/>
    <w:rsid w:val="003B4D81"/>
    <w:rsid w:val="00422D50"/>
    <w:rsid w:val="004719B8"/>
    <w:rsid w:val="004869EC"/>
    <w:rsid w:val="004B0D83"/>
    <w:rsid w:val="004D4143"/>
    <w:rsid w:val="004F033F"/>
    <w:rsid w:val="004F0DEC"/>
    <w:rsid w:val="0053145C"/>
    <w:rsid w:val="00566C63"/>
    <w:rsid w:val="005A00F3"/>
    <w:rsid w:val="005C6315"/>
    <w:rsid w:val="005E6A96"/>
    <w:rsid w:val="005F755D"/>
    <w:rsid w:val="006276F2"/>
    <w:rsid w:val="00645F6D"/>
    <w:rsid w:val="006A6C29"/>
    <w:rsid w:val="006E08C2"/>
    <w:rsid w:val="006F4007"/>
    <w:rsid w:val="007115E4"/>
    <w:rsid w:val="0072649A"/>
    <w:rsid w:val="0072744D"/>
    <w:rsid w:val="00731C1A"/>
    <w:rsid w:val="00752E89"/>
    <w:rsid w:val="0076462D"/>
    <w:rsid w:val="00765375"/>
    <w:rsid w:val="0079713C"/>
    <w:rsid w:val="007A1738"/>
    <w:rsid w:val="007F4B8F"/>
    <w:rsid w:val="00851816"/>
    <w:rsid w:val="008C6F28"/>
    <w:rsid w:val="008D1C92"/>
    <w:rsid w:val="008D62F3"/>
    <w:rsid w:val="00906CB4"/>
    <w:rsid w:val="0091189B"/>
    <w:rsid w:val="0094435F"/>
    <w:rsid w:val="00994FC0"/>
    <w:rsid w:val="00996965"/>
    <w:rsid w:val="00A079EC"/>
    <w:rsid w:val="00A22219"/>
    <w:rsid w:val="00A84EF2"/>
    <w:rsid w:val="00A87CC1"/>
    <w:rsid w:val="00AC2895"/>
    <w:rsid w:val="00B14DF4"/>
    <w:rsid w:val="00B2197E"/>
    <w:rsid w:val="00B27283"/>
    <w:rsid w:val="00B74D1D"/>
    <w:rsid w:val="00B83B95"/>
    <w:rsid w:val="00BC3BEB"/>
    <w:rsid w:val="00C01377"/>
    <w:rsid w:val="00C52BCD"/>
    <w:rsid w:val="00C64229"/>
    <w:rsid w:val="00C7509D"/>
    <w:rsid w:val="00CA51DB"/>
    <w:rsid w:val="00CE0901"/>
    <w:rsid w:val="00CF6346"/>
    <w:rsid w:val="00D36554"/>
    <w:rsid w:val="00D461BB"/>
    <w:rsid w:val="00D92CEF"/>
    <w:rsid w:val="00E742E0"/>
    <w:rsid w:val="00E85865"/>
    <w:rsid w:val="00EB68B8"/>
    <w:rsid w:val="00EE1ABD"/>
    <w:rsid w:val="00EF5A29"/>
    <w:rsid w:val="00F0013B"/>
    <w:rsid w:val="00F33699"/>
    <w:rsid w:val="00F6160E"/>
    <w:rsid w:val="00F67F11"/>
    <w:rsid w:val="00F848C0"/>
    <w:rsid w:val="00FD18DE"/>
    <w:rsid w:val="00FE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docId w15:val="{D360C709-7951-4313-96ED-9810377F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830"/>
    <w:pPr>
      <w:jc w:val="both"/>
    </w:pPr>
    <w:rPr>
      <w:rFonts w:ascii="Arial" w:hAnsi="Arial"/>
      <w:lang w:val="bg-BG"/>
    </w:rPr>
  </w:style>
  <w:style w:type="paragraph" w:styleId="Heading1">
    <w:name w:val="heading 1"/>
    <w:basedOn w:val="Normal"/>
    <w:next w:val="Normal"/>
    <w:link w:val="Heading1Char"/>
    <w:qFormat/>
    <w:rsid w:val="004869EC"/>
    <w:pPr>
      <w:keepNext/>
      <w:ind w:hanging="360"/>
      <w:jc w:val="center"/>
      <w:outlineLvl w:val="0"/>
    </w:pPr>
    <w:rPr>
      <w:rFonts w:ascii="Times New Roman" w:eastAsia="Times New Roman" w:hAnsi="Times New Roman"/>
      <w:b/>
      <w:bCs/>
      <w:sz w:val="32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869EC"/>
    <w:rPr>
      <w:rFonts w:ascii="Times New Roman" w:eastAsia="Times New Roman" w:hAnsi="Times New Roman"/>
      <w:b/>
      <w:bCs/>
      <w:sz w:val="32"/>
      <w:szCs w:val="24"/>
    </w:rPr>
  </w:style>
  <w:style w:type="paragraph" w:styleId="ListParagraph">
    <w:name w:val="List Paragraph"/>
    <w:basedOn w:val="Normal"/>
    <w:uiPriority w:val="34"/>
    <w:qFormat/>
    <w:rsid w:val="004869EC"/>
    <w:pPr>
      <w:contextualSpacing/>
    </w:pPr>
    <w:rPr>
      <w:rFonts w:eastAsia="Times New Roman"/>
    </w:rPr>
  </w:style>
  <w:style w:type="paragraph" w:customStyle="1" w:styleId="a">
    <w:name w:val="параграфен стил"/>
    <w:basedOn w:val="Normal"/>
    <w:link w:val="a0"/>
    <w:qFormat/>
    <w:rsid w:val="00BC3BEB"/>
    <w:pPr>
      <w:spacing w:line="360" w:lineRule="auto"/>
      <w:ind w:firstLine="720"/>
    </w:pPr>
  </w:style>
  <w:style w:type="character" w:customStyle="1" w:styleId="a0">
    <w:name w:val="параграфен стил Знак"/>
    <w:basedOn w:val="DefaultParagraphFont"/>
    <w:link w:val="a"/>
    <w:rsid w:val="00BC3BEB"/>
    <w:rPr>
      <w:rFonts w:ascii="Arial" w:hAnsi="Arial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276F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76F2"/>
    <w:rPr>
      <w:rFonts w:ascii="Arial" w:hAnsi="Arial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6276F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76F2"/>
    <w:rPr>
      <w:rFonts w:ascii="Arial" w:hAnsi="Arial"/>
      <w:lang w:val="bg-BG"/>
    </w:rPr>
  </w:style>
  <w:style w:type="paragraph" w:styleId="NormalWeb">
    <w:name w:val="Normal (Web)"/>
    <w:basedOn w:val="Normal"/>
    <w:uiPriority w:val="99"/>
    <w:semiHidden/>
    <w:unhideWhenUsed/>
    <w:rsid w:val="006276F2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  <w:szCs w:val="24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1A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ABD"/>
    <w:rPr>
      <w:rFonts w:ascii="Tahoma" w:hAnsi="Tahoma" w:cs="Tahoma"/>
      <w:sz w:val="16"/>
      <w:szCs w:val="16"/>
      <w:lang w:val="bg-BG"/>
    </w:rPr>
  </w:style>
  <w:style w:type="paragraph" w:customStyle="1" w:styleId="a1">
    <w:name w:val="Стил за параграфи"/>
    <w:basedOn w:val="Normal"/>
    <w:link w:val="a2"/>
    <w:qFormat/>
    <w:rsid w:val="004D4143"/>
    <w:pPr>
      <w:spacing w:before="100" w:beforeAutospacing="1" w:after="100" w:afterAutospacing="1"/>
    </w:pPr>
    <w:rPr>
      <w:rFonts w:ascii="Calibri" w:eastAsia="Times New Roman" w:hAnsi="Calibri"/>
      <w:sz w:val="28"/>
      <w:szCs w:val="24"/>
      <w:lang w:eastAsia="bg-BG"/>
    </w:rPr>
  </w:style>
  <w:style w:type="character" w:customStyle="1" w:styleId="a2">
    <w:name w:val="Стил за параграфи Знак"/>
    <w:basedOn w:val="DefaultParagraphFont"/>
    <w:link w:val="a1"/>
    <w:rsid w:val="004D4143"/>
    <w:rPr>
      <w:rFonts w:eastAsia="Times New Roman"/>
      <w:sz w:val="28"/>
      <w:szCs w:val="24"/>
      <w:lang w:val="bg-BG" w:eastAsia="bg-BG"/>
    </w:rPr>
  </w:style>
  <w:style w:type="paragraph" w:customStyle="1" w:styleId="1">
    <w:name w:val="Стил за параграфи1"/>
    <w:basedOn w:val="a1"/>
    <w:link w:val="10"/>
    <w:qFormat/>
    <w:rsid w:val="004D4143"/>
  </w:style>
  <w:style w:type="character" w:customStyle="1" w:styleId="10">
    <w:name w:val="Стил за параграфи1 Знак"/>
    <w:basedOn w:val="a2"/>
    <w:link w:val="1"/>
    <w:rsid w:val="004D4143"/>
    <w:rPr>
      <w:rFonts w:eastAsia="Times New Roman"/>
      <w:sz w:val="28"/>
      <w:szCs w:val="24"/>
      <w:lang w:val="bg-BG" w:eastAsia="bg-BG"/>
    </w:rPr>
  </w:style>
  <w:style w:type="paragraph" w:styleId="Title">
    <w:name w:val="Title"/>
    <w:basedOn w:val="Normal"/>
    <w:next w:val="Normal"/>
    <w:link w:val="TitleChar"/>
    <w:uiPriority w:val="10"/>
    <w:qFormat/>
    <w:rsid w:val="004F0DEC"/>
    <w:pPr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0D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bg-BG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DEC"/>
    <w:pPr>
      <w:numPr>
        <w:ilvl w:val="1"/>
      </w:numPr>
      <w:spacing w:after="160" w:line="25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0DE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bg-BG"/>
    </w:rPr>
  </w:style>
  <w:style w:type="character" w:styleId="PlaceholderText">
    <w:name w:val="Placeholder Text"/>
    <w:basedOn w:val="DefaultParagraphFont"/>
    <w:uiPriority w:val="99"/>
    <w:semiHidden/>
    <w:rsid w:val="00A079EC"/>
    <w:rPr>
      <w:color w:val="808080"/>
    </w:rPr>
  </w:style>
  <w:style w:type="table" w:styleId="TableGrid">
    <w:name w:val="Table Grid"/>
    <w:basedOn w:val="TableNormal"/>
    <w:uiPriority w:val="59"/>
    <w:rsid w:val="00B83B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odskazwa4-19022015\pishtovi\pisht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DAB904-A240-442C-BCDB-24D2BE16F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pishtov.dotx</Template>
  <TotalTime>683</TotalTime>
  <Pages>4</Pages>
  <Words>600</Words>
  <Characters>3421</Characters>
  <Application>Microsoft Office Word</Application>
  <DocSecurity>8</DocSecurity>
  <Lines>28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Димитър Колев</dc:creator>
  <cp:lastModifiedBy>Димитър Колев</cp:lastModifiedBy>
  <cp:revision>44</cp:revision>
  <dcterms:created xsi:type="dcterms:W3CDTF">2015-02-04T05:42:00Z</dcterms:created>
  <dcterms:modified xsi:type="dcterms:W3CDTF">2015-03-01T08:15:00Z</dcterms:modified>
</cp:coreProperties>
</file>