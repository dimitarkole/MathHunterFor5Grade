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3D1" w:rsidRDefault="007B6D91" w:rsidP="007B6D91">
      <w:pPr>
        <w:pStyle w:val="af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 xml:space="preserve">Обикновени дроби </w:t>
      </w:r>
    </w:p>
    <w:p w:rsidR="007B6D91" w:rsidRPr="006443D1" w:rsidRDefault="006443D1" w:rsidP="006443D1">
      <w:pPr>
        <w:pStyle w:val="af3"/>
        <w:rPr>
          <w:rFonts w:eastAsia="Times New Roman"/>
          <w:sz w:val="32"/>
          <w:lang w:eastAsia="bg-BG"/>
        </w:rPr>
      </w:pPr>
      <w:r w:rsidRPr="006443D1">
        <w:rPr>
          <w:rFonts w:eastAsia="Times New Roman"/>
          <w:sz w:val="32"/>
          <w:lang w:eastAsia="bg-BG"/>
        </w:rPr>
        <w:t>С</w:t>
      </w:r>
      <w:r w:rsidR="007B6D91" w:rsidRPr="006443D1">
        <w:rPr>
          <w:rFonts w:eastAsia="Times New Roman"/>
          <w:sz w:val="32"/>
          <w:lang w:eastAsia="bg-BG"/>
        </w:rPr>
        <w:t>ъщност</w:t>
      </w:r>
    </w:p>
    <w:p w:rsidR="007B6D91" w:rsidRDefault="007B6D91" w:rsidP="007B6D91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sz w:val="28"/>
          <w:szCs w:val="24"/>
          <w:lang w:eastAsia="bg-BG"/>
        </w:rPr>
      </w:pPr>
      <w:r w:rsidRPr="007B6D91">
        <w:rPr>
          <w:rFonts w:ascii="Calibri" w:eastAsia="Times New Roman" w:hAnsi="Calibri" w:cs="Times New Roman"/>
          <w:sz w:val="28"/>
          <w:szCs w:val="24"/>
          <w:lang w:eastAsia="bg-BG"/>
        </w:rPr>
        <w:t xml:space="preserve">Представете си, че има две деца и само една ябълка? Как всяко от децата да получи ябълка? Разбира се – ще я разделим на две рани части и всяко дете ще получи по половин ябълка. В математиката това се означава с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bg-BG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4"/>
                <w:lang w:eastAsia="bg-BG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4"/>
                <w:lang w:eastAsia="bg-BG"/>
              </w:rPr>
              <m:t>2</m:t>
            </m:r>
          </m:den>
        </m:f>
      </m:oMath>
      <w:r w:rsidRPr="007B6D91">
        <w:rPr>
          <w:rFonts w:ascii="Calibri" w:eastAsia="Times New Roman" w:hAnsi="Calibri" w:cs="Times New Roman"/>
          <w:sz w:val="28"/>
          <w:szCs w:val="24"/>
          <w:lang w:eastAsia="bg-BG"/>
        </w:rPr>
        <w:t>.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70"/>
      </w:tblGrid>
      <w:tr w:rsidR="007F2568" w:rsidTr="007F2568">
        <w:tc>
          <w:tcPr>
            <w:tcW w:w="2376" w:type="dxa"/>
            <w:vAlign w:val="center"/>
          </w:tcPr>
          <w:p w:rsidR="007F2568" w:rsidRDefault="007F2568" w:rsidP="007F2568">
            <w:pPr>
              <w:spacing w:before="100" w:beforeAutospacing="1" w:after="100" w:afterAutospacing="1" w:line="240" w:lineRule="auto"/>
              <w:rPr>
                <w:rFonts w:ascii="Calibri" w:eastAsia="Times New Roman" w:hAnsi="Calibri" w:cs="Times New Roman"/>
                <w:sz w:val="28"/>
                <w:szCs w:val="24"/>
                <w:lang w:eastAsia="bg-BG"/>
              </w:rPr>
            </w:pPr>
            <w:r w:rsidRPr="000869FE">
              <w:rPr>
                <w:rFonts w:ascii="Calibri" w:eastAsia="Times New Roman" w:hAnsi="Calibri" w:cs="Times New Roman"/>
                <w:noProof/>
                <w:sz w:val="28"/>
                <w:szCs w:val="24"/>
                <w:lang w:eastAsia="bg-BG"/>
              </w:rPr>
              <mc:AlternateContent>
                <mc:Choice Requires="wpg">
                  <w:drawing>
                    <wp:inline distT="0" distB="0" distL="0" distR="0" wp14:anchorId="00629551" wp14:editId="61070397">
                      <wp:extent cx="1190625" cy="937260"/>
                      <wp:effectExtent l="57150" t="0" r="0" b="72390"/>
                      <wp:docPr id="28" name="Групиране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0625" cy="937260"/>
                                <a:chOff x="0" y="0"/>
                                <a:chExt cx="2535445" cy="2031768"/>
                              </a:xfrm>
                            </wpg:grpSpPr>
                            <wps:wsp>
                              <wps:cNvPr id="29" name="Freeform 15"/>
                              <wps:cNvSpPr/>
                              <wps:spPr>
                                <a:xfrm rot="2741435">
                                  <a:off x="1199486" y="824734"/>
                                  <a:ext cx="776037" cy="540192"/>
                                </a:xfrm>
                                <a:custGeom>
                                  <a:avLst/>
                                  <a:gdLst>
                                    <a:gd name="connsiteX0" fmla="*/ 543793 w 776037"/>
                                    <a:gd name="connsiteY0" fmla="*/ 0 h 540192"/>
                                    <a:gd name="connsiteX1" fmla="*/ 636767 w 776037"/>
                                    <a:gd name="connsiteY1" fmla="*/ 107051 h 540192"/>
                                    <a:gd name="connsiteX2" fmla="*/ 771827 w 776037"/>
                                    <a:gd name="connsiteY2" fmla="*/ 460984 h 540192"/>
                                    <a:gd name="connsiteX3" fmla="*/ 776037 w 776037"/>
                                    <a:gd name="connsiteY3" fmla="*/ 540192 h 540192"/>
                                    <a:gd name="connsiteX4" fmla="*/ 0 w 776037"/>
                                    <a:gd name="connsiteY4" fmla="*/ 540192 h 540192"/>
                                    <a:gd name="connsiteX5" fmla="*/ 543793 w 776037"/>
                                    <a:gd name="connsiteY5" fmla="*/ 0 h 54019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76037" h="540192">
                                      <a:moveTo>
                                        <a:pt x="543793" y="0"/>
                                      </a:moveTo>
                                      <a:lnTo>
                                        <a:pt x="636767" y="107051"/>
                                      </a:lnTo>
                                      <a:cubicBezTo>
                                        <a:pt x="710040" y="210087"/>
                                        <a:pt x="757907" y="330769"/>
                                        <a:pt x="771827" y="460984"/>
                                      </a:cubicBezTo>
                                      <a:lnTo>
                                        <a:pt x="776037" y="540192"/>
                                      </a:lnTo>
                                      <a:lnTo>
                                        <a:pt x="0" y="540192"/>
                                      </a:lnTo>
                                      <a:lnTo>
                                        <a:pt x="5437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/>
                              </wps:spPr>
                              <wps:style>
                                <a:lnRef idx="0">
                                  <a:schemeClr val="accent3"/>
                                </a:lnRef>
                                <a:fillRef idx="3">
                                  <a:schemeClr val="accent3"/>
                                </a:fillRef>
                                <a:effectRef idx="3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F2568" w:rsidRDefault="007F2568" w:rsidP="007F2568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0" name="Freeform 22"/>
                              <wps:cNvSpPr/>
                              <wps:spPr>
                                <a:xfrm rot="18841176">
                                  <a:off x="760748" y="117923"/>
                                  <a:ext cx="776037" cy="540192"/>
                                </a:xfrm>
                                <a:custGeom>
                                  <a:avLst/>
                                  <a:gdLst>
                                    <a:gd name="connsiteX0" fmla="*/ 543793 w 776037"/>
                                    <a:gd name="connsiteY0" fmla="*/ 0 h 540192"/>
                                    <a:gd name="connsiteX1" fmla="*/ 636767 w 776037"/>
                                    <a:gd name="connsiteY1" fmla="*/ 107051 h 540192"/>
                                    <a:gd name="connsiteX2" fmla="*/ 771827 w 776037"/>
                                    <a:gd name="connsiteY2" fmla="*/ 460984 h 540192"/>
                                    <a:gd name="connsiteX3" fmla="*/ 776037 w 776037"/>
                                    <a:gd name="connsiteY3" fmla="*/ 540192 h 540192"/>
                                    <a:gd name="connsiteX4" fmla="*/ 0 w 776037"/>
                                    <a:gd name="connsiteY4" fmla="*/ 540192 h 540192"/>
                                    <a:gd name="connsiteX5" fmla="*/ 543793 w 776037"/>
                                    <a:gd name="connsiteY5" fmla="*/ 0 h 54019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76037" h="540192">
                                      <a:moveTo>
                                        <a:pt x="543793" y="0"/>
                                      </a:moveTo>
                                      <a:lnTo>
                                        <a:pt x="636767" y="107051"/>
                                      </a:lnTo>
                                      <a:cubicBezTo>
                                        <a:pt x="710040" y="210087"/>
                                        <a:pt x="757907" y="330769"/>
                                        <a:pt x="771827" y="460984"/>
                                      </a:cubicBezTo>
                                      <a:lnTo>
                                        <a:pt x="776037" y="540192"/>
                                      </a:lnTo>
                                      <a:lnTo>
                                        <a:pt x="0" y="540192"/>
                                      </a:lnTo>
                                      <a:lnTo>
                                        <a:pt x="5437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/>
                              </wps:spPr>
                              <wps:style>
                                <a:lnRef idx="0">
                                  <a:schemeClr val="accent3"/>
                                </a:lnRef>
                                <a:fillRef idx="3">
                                  <a:schemeClr val="accent3"/>
                                </a:fillRef>
                                <a:effectRef idx="3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F2568" w:rsidRDefault="007F2568" w:rsidP="007F2568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1" name="Freeform 27"/>
                              <wps:cNvSpPr/>
                              <wps:spPr>
                                <a:xfrm rot="5400000">
                                  <a:off x="814306" y="1291063"/>
                                  <a:ext cx="776037" cy="540192"/>
                                </a:xfrm>
                                <a:custGeom>
                                  <a:avLst/>
                                  <a:gdLst>
                                    <a:gd name="connsiteX0" fmla="*/ 543793 w 776037"/>
                                    <a:gd name="connsiteY0" fmla="*/ 0 h 540192"/>
                                    <a:gd name="connsiteX1" fmla="*/ 636767 w 776037"/>
                                    <a:gd name="connsiteY1" fmla="*/ 107051 h 540192"/>
                                    <a:gd name="connsiteX2" fmla="*/ 771827 w 776037"/>
                                    <a:gd name="connsiteY2" fmla="*/ 460984 h 540192"/>
                                    <a:gd name="connsiteX3" fmla="*/ 776037 w 776037"/>
                                    <a:gd name="connsiteY3" fmla="*/ 540192 h 540192"/>
                                    <a:gd name="connsiteX4" fmla="*/ 0 w 776037"/>
                                    <a:gd name="connsiteY4" fmla="*/ 540192 h 540192"/>
                                    <a:gd name="connsiteX5" fmla="*/ 543793 w 776037"/>
                                    <a:gd name="connsiteY5" fmla="*/ 0 h 54019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76037" h="540192">
                                      <a:moveTo>
                                        <a:pt x="543793" y="0"/>
                                      </a:moveTo>
                                      <a:lnTo>
                                        <a:pt x="636767" y="107051"/>
                                      </a:lnTo>
                                      <a:cubicBezTo>
                                        <a:pt x="710040" y="210087"/>
                                        <a:pt x="757907" y="330769"/>
                                        <a:pt x="771827" y="460984"/>
                                      </a:cubicBezTo>
                                      <a:lnTo>
                                        <a:pt x="776037" y="540192"/>
                                      </a:lnTo>
                                      <a:lnTo>
                                        <a:pt x="0" y="540192"/>
                                      </a:lnTo>
                                      <a:lnTo>
                                        <a:pt x="5437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ln/>
                              </wps:spPr>
                              <wps:style>
                                <a:lnRef idx="0">
                                  <a:schemeClr val="accent5"/>
                                </a:lnRef>
                                <a:fillRef idx="3">
                                  <a:schemeClr val="accent5"/>
                                </a:fillRef>
                                <a:effectRef idx="3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F2568" w:rsidRDefault="007F2568" w:rsidP="007F2568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2" name="Freeform 28"/>
                              <wps:cNvSpPr/>
                              <wps:spPr>
                                <a:xfrm>
                                  <a:off x="1148766" y="375817"/>
                                  <a:ext cx="776037" cy="540192"/>
                                </a:xfrm>
                                <a:custGeom>
                                  <a:avLst/>
                                  <a:gdLst>
                                    <a:gd name="connsiteX0" fmla="*/ 543793 w 776037"/>
                                    <a:gd name="connsiteY0" fmla="*/ 0 h 540192"/>
                                    <a:gd name="connsiteX1" fmla="*/ 636767 w 776037"/>
                                    <a:gd name="connsiteY1" fmla="*/ 107051 h 540192"/>
                                    <a:gd name="connsiteX2" fmla="*/ 771827 w 776037"/>
                                    <a:gd name="connsiteY2" fmla="*/ 460984 h 540192"/>
                                    <a:gd name="connsiteX3" fmla="*/ 776037 w 776037"/>
                                    <a:gd name="connsiteY3" fmla="*/ 540192 h 540192"/>
                                    <a:gd name="connsiteX4" fmla="*/ 0 w 776037"/>
                                    <a:gd name="connsiteY4" fmla="*/ 540192 h 540192"/>
                                    <a:gd name="connsiteX5" fmla="*/ 543793 w 776037"/>
                                    <a:gd name="connsiteY5" fmla="*/ 0 h 54019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76037" h="540192">
                                      <a:moveTo>
                                        <a:pt x="543793" y="0"/>
                                      </a:moveTo>
                                      <a:lnTo>
                                        <a:pt x="636767" y="107051"/>
                                      </a:lnTo>
                                      <a:cubicBezTo>
                                        <a:pt x="710040" y="210087"/>
                                        <a:pt x="757907" y="330769"/>
                                        <a:pt x="771827" y="460984"/>
                                      </a:cubicBezTo>
                                      <a:lnTo>
                                        <a:pt x="776037" y="540192"/>
                                      </a:lnTo>
                                      <a:lnTo>
                                        <a:pt x="0" y="540192"/>
                                      </a:lnTo>
                                      <a:lnTo>
                                        <a:pt x="5437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/>
                              </wps:spPr>
                              <wps:style>
                                <a:lnRef idx="0">
                                  <a:schemeClr val="accent3"/>
                                </a:lnRef>
                                <a:fillRef idx="3">
                                  <a:schemeClr val="accent3"/>
                                </a:fillRef>
                                <a:effectRef idx="3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F2568" w:rsidRDefault="007F2568" w:rsidP="007F2568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3" name="Freeform 29"/>
                              <wps:cNvSpPr/>
                              <wps:spPr>
                                <a:xfrm rot="13541435">
                                  <a:off x="-97555" y="666582"/>
                                  <a:ext cx="776037" cy="540192"/>
                                </a:xfrm>
                                <a:custGeom>
                                  <a:avLst/>
                                  <a:gdLst>
                                    <a:gd name="connsiteX0" fmla="*/ 543793 w 776037"/>
                                    <a:gd name="connsiteY0" fmla="*/ 0 h 540192"/>
                                    <a:gd name="connsiteX1" fmla="*/ 636767 w 776037"/>
                                    <a:gd name="connsiteY1" fmla="*/ 107051 h 540192"/>
                                    <a:gd name="connsiteX2" fmla="*/ 771827 w 776037"/>
                                    <a:gd name="connsiteY2" fmla="*/ 460984 h 540192"/>
                                    <a:gd name="connsiteX3" fmla="*/ 776037 w 776037"/>
                                    <a:gd name="connsiteY3" fmla="*/ 540192 h 540192"/>
                                    <a:gd name="connsiteX4" fmla="*/ 0 w 776037"/>
                                    <a:gd name="connsiteY4" fmla="*/ 540192 h 540192"/>
                                    <a:gd name="connsiteX5" fmla="*/ 543793 w 776037"/>
                                    <a:gd name="connsiteY5" fmla="*/ 0 h 54019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76037" h="540192">
                                      <a:moveTo>
                                        <a:pt x="543793" y="0"/>
                                      </a:moveTo>
                                      <a:lnTo>
                                        <a:pt x="636767" y="107051"/>
                                      </a:lnTo>
                                      <a:cubicBezTo>
                                        <a:pt x="710040" y="210087"/>
                                        <a:pt x="757907" y="330769"/>
                                        <a:pt x="771827" y="460984"/>
                                      </a:cubicBezTo>
                                      <a:lnTo>
                                        <a:pt x="776037" y="540192"/>
                                      </a:lnTo>
                                      <a:lnTo>
                                        <a:pt x="0" y="540192"/>
                                      </a:lnTo>
                                      <a:lnTo>
                                        <a:pt x="5437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ln/>
                              </wps:spPr>
                              <wps:style>
                                <a:lnRef idx="0">
                                  <a:schemeClr val="accent6"/>
                                </a:lnRef>
                                <a:fillRef idx="3">
                                  <a:schemeClr val="accent6"/>
                                </a:fillRef>
                                <a:effectRef idx="3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F2568" w:rsidRDefault="007F2568" w:rsidP="007F2568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4" name="Freeform 30"/>
                              <wps:cNvSpPr/>
                              <wps:spPr>
                                <a:xfrm rot="8041176">
                                  <a:off x="366307" y="1373654"/>
                                  <a:ext cx="776037" cy="540192"/>
                                </a:xfrm>
                                <a:custGeom>
                                  <a:avLst/>
                                  <a:gdLst>
                                    <a:gd name="connsiteX0" fmla="*/ 543793 w 776037"/>
                                    <a:gd name="connsiteY0" fmla="*/ 0 h 540192"/>
                                    <a:gd name="connsiteX1" fmla="*/ 636767 w 776037"/>
                                    <a:gd name="connsiteY1" fmla="*/ 107051 h 540192"/>
                                    <a:gd name="connsiteX2" fmla="*/ 771827 w 776037"/>
                                    <a:gd name="connsiteY2" fmla="*/ 460984 h 540192"/>
                                    <a:gd name="connsiteX3" fmla="*/ 776037 w 776037"/>
                                    <a:gd name="connsiteY3" fmla="*/ 540192 h 540192"/>
                                    <a:gd name="connsiteX4" fmla="*/ 0 w 776037"/>
                                    <a:gd name="connsiteY4" fmla="*/ 540192 h 540192"/>
                                    <a:gd name="connsiteX5" fmla="*/ 543793 w 776037"/>
                                    <a:gd name="connsiteY5" fmla="*/ 0 h 54019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76037" h="540192">
                                      <a:moveTo>
                                        <a:pt x="543793" y="0"/>
                                      </a:moveTo>
                                      <a:lnTo>
                                        <a:pt x="636767" y="107051"/>
                                      </a:lnTo>
                                      <a:cubicBezTo>
                                        <a:pt x="710040" y="210087"/>
                                        <a:pt x="757907" y="330769"/>
                                        <a:pt x="771827" y="460984"/>
                                      </a:cubicBezTo>
                                      <a:lnTo>
                                        <a:pt x="776037" y="540192"/>
                                      </a:lnTo>
                                      <a:lnTo>
                                        <a:pt x="0" y="540192"/>
                                      </a:lnTo>
                                      <a:lnTo>
                                        <a:pt x="5437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ln/>
                              </wps:spPr>
                              <wps:style>
                                <a:lnRef idx="0">
                                  <a:schemeClr val="accent5"/>
                                </a:lnRef>
                                <a:fillRef idx="3">
                                  <a:schemeClr val="accent5"/>
                                </a:fillRef>
                                <a:effectRef idx="3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F2568" w:rsidRDefault="007F2568" w:rsidP="007F2568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5" name="Freeform 31"/>
                              <wps:cNvSpPr/>
                              <wps:spPr>
                                <a:xfrm rot="16200000">
                                  <a:off x="168678" y="286892"/>
                                  <a:ext cx="776037" cy="540192"/>
                                </a:xfrm>
                                <a:custGeom>
                                  <a:avLst/>
                                  <a:gdLst>
                                    <a:gd name="connsiteX0" fmla="*/ 543793 w 776037"/>
                                    <a:gd name="connsiteY0" fmla="*/ 0 h 540192"/>
                                    <a:gd name="connsiteX1" fmla="*/ 636767 w 776037"/>
                                    <a:gd name="connsiteY1" fmla="*/ 107051 h 540192"/>
                                    <a:gd name="connsiteX2" fmla="*/ 771827 w 776037"/>
                                    <a:gd name="connsiteY2" fmla="*/ 460984 h 540192"/>
                                    <a:gd name="connsiteX3" fmla="*/ 776037 w 776037"/>
                                    <a:gd name="connsiteY3" fmla="*/ 540192 h 540192"/>
                                    <a:gd name="connsiteX4" fmla="*/ 0 w 776037"/>
                                    <a:gd name="connsiteY4" fmla="*/ 540192 h 540192"/>
                                    <a:gd name="connsiteX5" fmla="*/ 543793 w 776037"/>
                                    <a:gd name="connsiteY5" fmla="*/ 0 h 54019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76037" h="540192">
                                      <a:moveTo>
                                        <a:pt x="543793" y="0"/>
                                      </a:moveTo>
                                      <a:lnTo>
                                        <a:pt x="636767" y="107051"/>
                                      </a:lnTo>
                                      <a:cubicBezTo>
                                        <a:pt x="710040" y="210087"/>
                                        <a:pt x="757907" y="330769"/>
                                        <a:pt x="771827" y="460984"/>
                                      </a:cubicBezTo>
                                      <a:lnTo>
                                        <a:pt x="776037" y="540192"/>
                                      </a:lnTo>
                                      <a:lnTo>
                                        <a:pt x="0" y="540192"/>
                                      </a:lnTo>
                                      <a:lnTo>
                                        <a:pt x="5437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ln/>
                              </wps:spPr>
                              <wps:style>
                                <a:lnRef idx="0">
                                  <a:schemeClr val="accent4"/>
                                </a:lnRef>
                                <a:fillRef idx="3">
                                  <a:schemeClr val="accent4"/>
                                </a:fillRef>
                                <a:effectRef idx="3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F2568" w:rsidRDefault="007F2568" w:rsidP="007F2568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6" name="Freeform 32"/>
                              <wps:cNvSpPr/>
                              <wps:spPr>
                                <a:xfrm rot="10800000">
                                  <a:off x="0" y="1108489"/>
                                  <a:ext cx="776037" cy="540192"/>
                                </a:xfrm>
                                <a:custGeom>
                                  <a:avLst/>
                                  <a:gdLst>
                                    <a:gd name="connsiteX0" fmla="*/ 543793 w 776037"/>
                                    <a:gd name="connsiteY0" fmla="*/ 0 h 540192"/>
                                    <a:gd name="connsiteX1" fmla="*/ 636767 w 776037"/>
                                    <a:gd name="connsiteY1" fmla="*/ 107051 h 540192"/>
                                    <a:gd name="connsiteX2" fmla="*/ 771827 w 776037"/>
                                    <a:gd name="connsiteY2" fmla="*/ 460984 h 540192"/>
                                    <a:gd name="connsiteX3" fmla="*/ 776037 w 776037"/>
                                    <a:gd name="connsiteY3" fmla="*/ 540192 h 540192"/>
                                    <a:gd name="connsiteX4" fmla="*/ 0 w 776037"/>
                                    <a:gd name="connsiteY4" fmla="*/ 540192 h 540192"/>
                                    <a:gd name="connsiteX5" fmla="*/ 543793 w 776037"/>
                                    <a:gd name="connsiteY5" fmla="*/ 0 h 54019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76037" h="540192">
                                      <a:moveTo>
                                        <a:pt x="543793" y="0"/>
                                      </a:moveTo>
                                      <a:lnTo>
                                        <a:pt x="636767" y="107051"/>
                                      </a:lnTo>
                                      <a:cubicBezTo>
                                        <a:pt x="710040" y="210087"/>
                                        <a:pt x="757907" y="330769"/>
                                        <a:pt x="771827" y="460984"/>
                                      </a:cubicBezTo>
                                      <a:lnTo>
                                        <a:pt x="776037" y="540192"/>
                                      </a:lnTo>
                                      <a:lnTo>
                                        <a:pt x="0" y="540192"/>
                                      </a:lnTo>
                                      <a:lnTo>
                                        <a:pt x="54379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ln/>
                              </wps:spPr>
                              <wps:style>
                                <a:lnRef idx="0">
                                  <a:schemeClr val="accent6"/>
                                </a:lnRef>
                                <a:fillRef idx="3">
                                  <a:schemeClr val="accent6"/>
                                </a:fillRef>
                                <a:effectRef idx="3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F2568" w:rsidRDefault="007F2568" w:rsidP="007F2568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7" name="Текстово поле 13"/>
                              <wps:cNvSpPr txBox="1"/>
                              <wps:spPr>
                                <a:xfrm>
                                  <a:off x="2051851" y="375816"/>
                                  <a:ext cx="483594" cy="1431019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7F2568" w:rsidRPr="007F2568" w:rsidRDefault="00922147" w:rsidP="007F2568">
                                    <w:pPr>
                                      <w:pStyle w:val="aa"/>
                                      <w:spacing w:before="0" w:beforeAutospacing="0" w:after="0" w:afterAutospacing="0"/>
                                      <w:rPr>
                                        <w:sz w:val="16"/>
                                      </w:rPr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2"/>
                                                <w:szCs w:val="4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32"/>
                                                <w:szCs w:val="48"/>
                                                <w:lang w:val="en-US"/>
                                              </w:rPr>
                                              <m:t>3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32"/>
                                                <w:szCs w:val="48"/>
                                                <w:lang w:val="en-US"/>
                                              </w:rPr>
                                              <m:t>8</m:t>
                                            </m:r>
                                          </m:den>
                                        </m:f>
                                      </m:oMath>
                                    </m:oMathPara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00629551" id="Групиране 14" o:spid="_x0000_s1026" style="width:93.75pt;height:73.8pt;mso-position-horizontal-relative:char;mso-position-vertical-relative:line" coordsize="25354,20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">
                      <v:shape id="Freeform 15" o:spid="_x0000_s1027" style="position:absolute;left:11995;top:8247;width:7760;height:5402;rotation:2994378fd;visibility:visible;mso-wrap-style:square;v-text-anchor:middle" coordsize="776037,54019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RUqsUA&#10;AADbAAAADwAAAGRycy9kb3ducmV2LnhtbESPQWsCMRSE74X+h/AKXopm9WDrapRWEARBqG3F43Pz&#10;3CxuXtZNXFd/vREKPQ4z8w0zmbW2FA3VvnCsoN9LQBBnThecK/j5XnTfQfiArLF0TAqu5GE2fX6a&#10;YKrdhb+o2YRcRAj7FBWYEKpUSp8Zsuh7riKO3sHVFkOUdS51jZcIt6UcJMlQWiw4LhisaG4oO27O&#10;VsGBt79Fs1+djmb3pm/t6vWTca1U56X9GIMI1Ib/8F97qRUMRvD4En+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NFSqxQAAANsAAAAPAAAAAAAAAAAAAAAAAJgCAABkcnMv&#10;ZG93bnJldi54bWxQSwUGAAAAAAQABAD1AAAAigMAAAAA&#10;" adj="-11796480,,5400" path="m543793,r92974,107051c710040,210087,757907,330769,771827,460984r4210,79208l,540192,543793,xe" fillcolor="#c2d69b [1942]" stroked="f">
                        <v:stroke joinstyle="miter"/>
                        <v:shadow on="t" color="black" opacity="22937f" origin=",.5" offset="0,.63889mm"/>
                        <v:formulas/>
                        <v:path arrowok="t" o:connecttype="custom" o:connectlocs="543793,0;636767,107051;771827,460984;776037,540192;0,540192;543793,0" o:connectangles="0,0,0,0,0,0" textboxrect="0,0,776037,540192"/>
                        <v:textbox>
                          <w:txbxContent>
                            <w:p w:rsidR="007F2568" w:rsidRDefault="007F2568" w:rsidP="007F256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Freeform 22" o:spid="_x0000_s1028" style="position:absolute;left:7607;top:1179;width:7760;height:5402;rotation:-3013371fd;visibility:visible;mso-wrap-style:square;v-text-anchor:middle" coordsize="776037,54019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ZHMAA&#10;AADbAAAADwAAAGRycy9kb3ducmV2LnhtbERPzYrCMBC+C/sOYRa8yJqqIFKNsiwoCorW9QGGZkyL&#10;zaQkUbtvvzkIHj++/8Wqs414kA+1YwWjYQaCuHS6ZqPg8rv+moEIEVlj45gU/FGA1fKjt8BcuycX&#10;9DhHI1IIhxwVVDG2uZShrMhiGLqWOHFX5y3GBL2R2uMzhdtGjrNsKi3WnBoqbOmnovJ2vlsF40F9&#10;3I3M5bbZFc3AYzwd9hujVP+z+56DiNTFt/jl3moFk7Q+fUk/Q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OSZHMAAAADbAAAADwAAAAAAAAAAAAAAAACYAgAAZHJzL2Rvd25y&#10;ZXYueG1sUEsFBgAAAAAEAAQA9QAAAIUDAAAAAA==&#10;" adj="-11796480,,5400" path="m543793,r92974,107051c710040,210087,757907,330769,771827,460984r4210,79208l,540192,543793,xe" fillcolor="#c2d69b [1942]" stroked="f">
                        <v:stroke joinstyle="miter"/>
                        <v:shadow on="t" color="black" opacity="22937f" origin=",.5" offset="0,.63889mm"/>
                        <v:formulas/>
                        <v:path arrowok="t" o:connecttype="custom" o:connectlocs="543793,0;636767,107051;771827,460984;776037,540192;0,540192;543793,0" o:connectangles="0,0,0,0,0,0" textboxrect="0,0,776037,540192"/>
                        <v:textbox>
                          <w:txbxContent>
                            <w:p w:rsidR="007F2568" w:rsidRDefault="007F2568" w:rsidP="007F256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Freeform 27" o:spid="_x0000_s1029" style="position:absolute;left:8143;top:12910;width:7760;height:5402;rotation:90;visibility:visible;mso-wrap-style:square;v-text-anchor:middle" coordsize="776037,54019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rC78QA&#10;AADbAAAADwAAAGRycy9kb3ducmV2LnhtbESPW2vCQBSE3wv+h+UIvtVNFIpEVxG1FygUvOX5kD3J&#10;RrNnQ3ar6b/vFgo+DjPzDbNY9bYRN+p87VhBOk5AEBdO11wpOB1fn2cgfEDW2DgmBT/kYbUcPC0w&#10;0+7Oe7odQiUihH2GCkwIbSalLwxZ9GPXEkevdJ3FEGVXSd3hPcJtIydJ8iIt1hwXDLa0MVRcD99W&#10;gd7l23N5+nybme37V7gkeVrmVqnRsF/PQQTqwyP83/7QCqYp/H2JP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wu/EAAAA2wAAAA8AAAAAAAAAAAAAAAAAmAIAAGRycy9k&#10;b3ducmV2LnhtbFBLBQYAAAAABAAEAPUAAACJAwAAAAA=&#10;" adj="-11796480,,5400" path="m543793,r92974,107051c710040,210087,757907,330769,771827,460984r4210,79208l,540192,543793,xe" fillcolor="#76923c [2406]" stroked="f">
                        <v:stroke joinstyle="miter"/>
                        <v:shadow on="t" color="black" opacity="22937f" origin=",.5" offset="0,.63889mm"/>
                        <v:formulas/>
                        <v:path arrowok="t" o:connecttype="custom" o:connectlocs="543793,0;636767,107051;771827,460984;776037,540192;0,540192;543793,0" o:connectangles="0,0,0,0,0,0" textboxrect="0,0,776037,540192"/>
                        <v:textbox>
                          <w:txbxContent>
                            <w:p w:rsidR="007F2568" w:rsidRDefault="007F2568" w:rsidP="007F256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Freeform 28" o:spid="_x0000_s1030" style="position:absolute;left:11487;top:3758;width:7761;height:5402;visibility:visible;mso-wrap-style:square;v-text-anchor:middle" coordsize="776037,54019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OkPcIA&#10;AADbAAAADwAAAGRycy9kb3ducmV2LnhtbESPQWsCMRSE74L/ITyht5p1La2sRtFiaT1WBa+PzXOz&#10;unlZktTd/vumIHgcZuYbZrHqbSNu5EPtWMFknIEgLp2uuVJwPHw8z0CEiKyxcUwKfinAajkcLLDQ&#10;ruNvuu1jJRKEQ4EKTIxtIWUoDVkMY9cSJ+/svMWYpK+k9tgluG1knmWv0mLNacFgS++Gyuv+xyq4&#10;HOyu3b591j52M1rnG/Ny6oxST6N+PQcRqY+P8L39pRVMc/j/kn6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k6Q9wgAAANsAAAAPAAAAAAAAAAAAAAAAAJgCAABkcnMvZG93&#10;bnJldi54bWxQSwUGAAAAAAQABAD1AAAAhwMAAAAA&#10;" adj="-11796480,,5400" path="m543793,r92974,107051c710040,210087,757907,330769,771827,460984r4210,79208l,540192,543793,xe" fillcolor="#c2d69b [1942]" stroked="f">
                        <v:stroke joinstyle="miter"/>
                        <v:shadow on="t" color="black" opacity="22937f" origin=",.5" offset="0,.63889mm"/>
                        <v:formulas/>
                        <v:path arrowok="t" o:connecttype="custom" o:connectlocs="543793,0;636767,107051;771827,460984;776037,540192;0,540192;543793,0" o:connectangles="0,0,0,0,0,0" textboxrect="0,0,776037,540192"/>
                        <v:textbox>
                          <w:txbxContent>
                            <w:p w:rsidR="007F2568" w:rsidRDefault="007F2568" w:rsidP="007F256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Freeform 29" o:spid="_x0000_s1031" style="position:absolute;left:-976;top:6665;width:7760;height:5402;rotation:-8802102fd;visibility:visible;mso-wrap-style:square;v-text-anchor:middle" coordsize="776037,54019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KymMIA&#10;AADbAAAADwAAAGRycy9kb3ducmV2LnhtbESPwWrDMBBE74X+g9hAb42chJTiRg6lpFDoxUn6AYu1&#10;sYyllZFkx/37KhDocZiZN8xuPzsrJgqx86xgtSxAEDded9wq+Dl/Pr+CiAlZo/VMCn4pwr56fNhh&#10;qf2VjzSdUisyhGOJCkxKQyllbAw5jEs/EGfv4oPDlGVopQ54zXBn5booXqTDjvOCwYE+DDX9aXQK&#10;xulY93Y8bw/1t3FbFyTV9qLU02J+fwORaE7/4Xv7SyvYbOD2Jf8AW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0rKYwgAAANsAAAAPAAAAAAAAAAAAAAAAAJgCAABkcnMvZG93&#10;bnJldi54bWxQSwUGAAAAAAQABAD1AAAAhwMAAAAA&#10;" adj="-11796480,,5400" path="m543793,r92974,107051c710040,210087,757907,330769,771827,460984r4210,79208l,540192,543793,xe" fillcolor="#76923c [2406]" stroked="f">
                        <v:stroke joinstyle="miter"/>
                        <v:shadow on="t" color="black" opacity="22937f" origin=",.5" offset="0,.63889mm"/>
                        <v:formulas/>
                        <v:path arrowok="t" o:connecttype="custom" o:connectlocs="543793,0;636767,107051;771827,460984;776037,540192;0,540192;543793,0" o:connectangles="0,0,0,0,0,0" textboxrect="0,0,776037,540192"/>
                        <v:textbox>
                          <w:txbxContent>
                            <w:p w:rsidR="007F2568" w:rsidRDefault="007F2568" w:rsidP="007F256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Freeform 30" o:spid="_x0000_s1032" style="position:absolute;left:3663;top:13736;width:7760;height:5402;rotation:8783109fd;visibility:visible;mso-wrap-style:square;v-text-anchor:middle" coordsize="776037,54019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hWv8EA&#10;AADbAAAADwAAAGRycy9kb3ducmV2LnhtbESPT4vCMBTE7wt+h/AEb2vqX0o1igiKhz24Ve+P5tkW&#10;m5eSRK3f3iwIexxm5jfMct2ZRjzI+dqygtEwAUFcWF1zqeB82n2nIHxA1thYJgUv8rBe9b6WmGn7&#10;5F965KEUEcI+QwVVCG0mpS8qMuiHtiWO3tU6gyFKV0rt8BnhppHjJJlLgzXHhQpb2lZU3PK7UeAu&#10;uZvdc3uc7pPLazJKf9pZmSo16HebBYhAXfgPf9oHrWAyhb8v8QfI1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IVr/BAAAA2wAAAA8AAAAAAAAAAAAAAAAAmAIAAGRycy9kb3du&#10;cmV2LnhtbFBLBQYAAAAABAAEAPUAAACGAwAAAAA=&#10;" adj="-11796480,,5400" path="m543793,r92974,107051c710040,210087,757907,330769,771827,460984r4210,79208l,540192,543793,xe" fillcolor="#76923c [2406]" stroked="f">
                        <v:stroke joinstyle="miter"/>
                        <v:shadow on="t" color="black" opacity="22937f" origin=",.5" offset="0,.63889mm"/>
                        <v:formulas/>
                        <v:path arrowok="t" o:connecttype="custom" o:connectlocs="543793,0;636767,107051;771827,460984;776037,540192;0,540192;543793,0" o:connectangles="0,0,0,0,0,0" textboxrect="0,0,776037,540192"/>
                        <v:textbox>
                          <w:txbxContent>
                            <w:p w:rsidR="007F2568" w:rsidRDefault="007F2568" w:rsidP="007F256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Freeform 31" o:spid="_x0000_s1033" style="position:absolute;left:1686;top:2869;width:7761;height:5401;rotation:-90;visibility:visible;mso-wrap-style:square;v-text-anchor:middle" coordsize="776037,54019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H/HMMA&#10;AADbAAAADwAAAGRycy9kb3ducmV2LnhtbESPQWsCMRSE7wX/Q3iF3mq2FtuyGkUFaUEv2iIeH5vn&#10;Jrh52Sapu/57Uyj0OMzMN8x03rtGXChE61nB07AAQVx5bblW8PW5fnwDEROyxsYzKbhShPlscDfF&#10;UvuOd3TZp1pkCMcSFZiU2lLKWBlyGIe+Jc7eyQeHKctQSx2wy3DXyFFRvEiHlvOCwZZWhqrz/scp&#10;WL+eNgVugzWH1fHdBsJtt/xW6uG+X0xAJOrTf/iv/aEVPI/h90v+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H/HMMAAADbAAAADwAAAAAAAAAAAAAAAACYAgAAZHJzL2Rv&#10;d25yZXYueG1sUEsFBgAAAAAEAAQA9QAAAIgDAAAAAA==&#10;" adj="-11796480,,5400" path="m543793,r92974,107051c710040,210087,757907,330769,771827,460984r4210,79208l,540192,543793,xe" fillcolor="#76923c [2406]" stroked="f">
                        <v:stroke joinstyle="miter"/>
                        <v:shadow on="t" color="black" opacity="22937f" origin=",.5" offset="0,.63889mm"/>
                        <v:formulas/>
                        <v:path arrowok="t" o:connecttype="custom" o:connectlocs="543793,0;636767,107051;771827,460984;776037,540192;0,540192;543793,0" o:connectangles="0,0,0,0,0,0" textboxrect="0,0,776037,540192"/>
                        <v:textbox>
                          <w:txbxContent>
                            <w:p w:rsidR="007F2568" w:rsidRDefault="007F2568" w:rsidP="007F256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 id="Freeform 32" o:spid="_x0000_s1034" style="position:absolute;top:11084;width:7760;height:5402;rotation:180;visibility:visible;mso-wrap-style:square;v-text-anchor:middle" coordsize="776037,54019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KXlcMA&#10;AADbAAAADwAAAGRycy9kb3ducmV2LnhtbESPS4vCQBCE74L/YWjBm05UCJJ1lGUh4EFZfMBeezO9&#10;STTTEzKTh/9+RxA8FlX1FbXZDaYSHTWutKxgMY9AEGdWl5wruF7S2RqE88gaK8uk4EEOdtvxaIOJ&#10;tj2fqDv7XAQIuwQVFN7XiZQuK8igm9uaOHh/tjHog2xyqRvsA9xUchlFsTRYclgosKavgrL7uTUK&#10;vi/HR6sXv/Ht0NG+PaZp/3OqlJpOhs8PEJ4G/w6/2nutYBXD80v4AXL7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KXlcMAAADbAAAADwAAAAAAAAAAAAAAAACYAgAAZHJzL2Rv&#10;d25yZXYueG1sUEsFBgAAAAAEAAQA9QAAAIgDAAAAAA==&#10;" adj="-11796480,,5400" path="m543793,r92974,107051c710040,210087,757907,330769,771827,460984r4210,79208l,540192,543793,xe" fillcolor="#76923c [2406]" stroked="f">
                        <v:stroke joinstyle="miter"/>
                        <v:shadow on="t" color="black" opacity="22937f" origin=",.5" offset="0,.63889mm"/>
                        <v:formulas/>
                        <v:path arrowok="t" o:connecttype="custom" o:connectlocs="543793,0;636767,107051;771827,460984;776037,540192;0,540192;543793,0" o:connectangles="0,0,0,0,0,0" textboxrect="0,0,776037,540192"/>
                        <v:textbox>
                          <w:txbxContent>
                            <w:p w:rsidR="007F2568" w:rsidRDefault="007F2568" w:rsidP="007F256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Текстово поле 13" o:spid="_x0000_s1035" type="#_x0000_t202" style="position:absolute;left:20518;top:3758;width:4836;height:14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      <v:textbox>
                          <w:txbxContent>
                            <w:p w:rsidR="007F2568" w:rsidRPr="007F2568" w:rsidRDefault="0011438A" w:rsidP="007F256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2"/>
                                          <w:szCs w:val="4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2"/>
                                          <w:szCs w:val="48"/>
                                          <w:lang w:val="en-US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2"/>
                                          <w:szCs w:val="48"/>
                                          <w:lang w:val="en-US"/>
                                        </w:rPr>
                                        <m:t>8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70" w:type="dxa"/>
            <w:vAlign w:val="center"/>
          </w:tcPr>
          <w:p w:rsidR="007F2568" w:rsidRDefault="007F2568" w:rsidP="007F256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sz w:val="28"/>
                <w:szCs w:val="24"/>
                <w:lang w:eastAsia="bg-BG"/>
              </w:rPr>
            </w:pPr>
            <w:r w:rsidRPr="007B6D91">
              <w:rPr>
                <w:rFonts w:ascii="Calibri" w:eastAsia="Times New Roman" w:hAnsi="Calibri" w:cs="Times New Roman"/>
                <w:sz w:val="28"/>
                <w:szCs w:val="24"/>
                <w:lang w:eastAsia="bg-BG"/>
              </w:rPr>
              <w:t>Н</w:t>
            </w:r>
            <w:r>
              <w:rPr>
                <w:rFonts w:ascii="Calibri" w:eastAsia="Times New Roman" w:hAnsi="Calibri" w:cs="Times New Roman"/>
                <w:sz w:val="28"/>
                <w:szCs w:val="24"/>
                <w:lang w:eastAsia="bg-BG"/>
              </w:rPr>
              <w:t>алагало ли се е да разделите поравно</w:t>
            </w:r>
            <w:r w:rsidRPr="007B6D91">
              <w:rPr>
                <w:rFonts w:ascii="Calibri" w:eastAsia="Times New Roman" w:hAnsi="Calibri" w:cs="Times New Roman"/>
                <w:sz w:val="28"/>
                <w:szCs w:val="24"/>
                <w:lang w:eastAsia="bg-BG"/>
              </w:rPr>
              <w:t xml:space="preserve"> една пица с приятелите си? Ако разделим един кръг на осем равни части и отделим 3 от тях, това ще означим с</w:t>
            </w:r>
            <w:r w:rsidR="00A75117">
              <w:rPr>
                <w:rFonts w:ascii="Calibri" w:eastAsia="Times New Roman" w:hAnsi="Calibri" w:cs="Times New Roman"/>
                <w:sz w:val="28"/>
                <w:szCs w:val="24"/>
                <w:lang w:val="en-US" w:eastAsia="bg-BG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val="en-US" w:eastAsia="bg-BG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val="en-US" w:eastAsia="bg-BG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val="en-US" w:eastAsia="bg-BG"/>
                    </w:rPr>
                    <m:t>8</m:t>
                  </m:r>
                </m:den>
              </m:f>
            </m:oMath>
            <w:r w:rsidR="00A75117">
              <w:rPr>
                <w:rFonts w:ascii="Calibri" w:eastAsia="Times New Roman" w:hAnsi="Calibri" w:cs="Times New Roman"/>
                <w:sz w:val="28"/>
                <w:szCs w:val="24"/>
                <w:lang w:eastAsia="bg-BG"/>
              </w:rPr>
              <w:t xml:space="preserve"> </w:t>
            </w:r>
            <w:r w:rsidRPr="007B6D91">
              <w:rPr>
                <w:rFonts w:ascii="Calibri" w:eastAsia="Times New Roman" w:hAnsi="Calibri" w:cs="Times New Roman"/>
                <w:sz w:val="28"/>
                <w:szCs w:val="24"/>
                <w:lang w:eastAsia="bg-BG"/>
              </w:rPr>
              <w:t>.</w:t>
            </w:r>
          </w:p>
        </w:tc>
      </w:tr>
      <w:tr w:rsidR="007F2568" w:rsidTr="007F2568">
        <w:tc>
          <w:tcPr>
            <w:tcW w:w="2376" w:type="dxa"/>
            <w:vAlign w:val="center"/>
          </w:tcPr>
          <w:p w:rsidR="007F2568" w:rsidRDefault="007F2568" w:rsidP="007F2568">
            <w:pPr>
              <w:spacing w:before="100" w:beforeAutospacing="1" w:after="100" w:afterAutospacing="1" w:line="240" w:lineRule="auto"/>
              <w:jc w:val="center"/>
              <w:rPr>
                <w:rFonts w:ascii="Calibri" w:eastAsia="Times New Roman" w:hAnsi="Calibri" w:cs="Times New Roman"/>
                <w:sz w:val="28"/>
                <w:szCs w:val="24"/>
                <w:lang w:eastAsia="bg-BG"/>
              </w:rPr>
            </w:pPr>
            <w:r>
              <w:rPr>
                <w:rFonts w:ascii="Calibri" w:eastAsia="Times New Roman" w:hAnsi="Calibri" w:cs="Times New Roman"/>
                <w:noProof/>
                <w:sz w:val="28"/>
                <w:szCs w:val="24"/>
                <w:lang w:eastAsia="bg-BG"/>
              </w:rPr>
              <mc:AlternateContent>
                <mc:Choice Requires="wpg">
                  <w:drawing>
                    <wp:inline distT="0" distB="0" distL="0" distR="0" wp14:anchorId="3EE3EE49" wp14:editId="49393139">
                      <wp:extent cx="1200150" cy="800100"/>
                      <wp:effectExtent l="0" t="0" r="0" b="0"/>
                      <wp:docPr id="38" name="Групиране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800100"/>
                                <a:chOff x="0" y="0"/>
                                <a:chExt cx="1200150" cy="8001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" name="tabl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6300" cy="800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Текстово поле 13"/>
                              <wps:cNvSpPr txBox="1"/>
                              <wps:spPr>
                                <a:xfrm>
                                  <a:off x="952500" y="95250"/>
                                  <a:ext cx="247650" cy="60388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7F2568" w:rsidRDefault="00922147" w:rsidP="007F2568">
                                    <w:pPr>
                                      <w:pStyle w:val="aa"/>
                                      <w:spacing w:before="0" w:beforeAutospacing="0" w:after="0" w:afterAutospacing="0"/>
                                    </w:pPr>
                                    <m:oMathPara>
                                      <m:oMathParaPr>
                                        <m:jc m:val="centerGroup"/>
                                      </m:oMathParaPr>
                                      <m:oMath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2"/>
                                                <w:szCs w:val="5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32"/>
                                                <w:szCs w:val="56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32"/>
                                                <w:szCs w:val="56"/>
                                                <w:lang w:val="en-US"/>
                                              </w:rPr>
                                              <m:t>9</m:t>
                                            </m:r>
                                          </m:den>
                                        </m:f>
                                      </m:oMath>
                                    </m:oMathPara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3EE3EE49" id="Групиране 38" o:spid="_x0000_s1036" style="width:94.5pt;height:63pt;mso-position-horizontal-relative:char;mso-position-vertical-relative:line" coordsize="12001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table" o:spid="_x0000_s1037" type="#_x0000_t75" style="position:absolute;width:8763;height:8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XhyDDAAAA2gAAAA8AAABkcnMvZG93bnJldi54bWxEj0FrwkAUhO8F/8PyBG91owcJ0VWiINiD&#10;hVhBj4/sMwlm34bdbYz++m6h0OMwM98wq81gWtGT841lBbNpAoK4tLrhSsH5a/+egvABWWNrmRQ8&#10;ycNmPXpbYabtgwvqT6ESEcI+QwV1CF0mpS9rMuintiOO3s06gyFKV0nt8BHhppXzJFlIgw3HhRo7&#10;2tVU3k/fRkHRuLD9/NhdXvs0v26PeU9p0Ss1GQ/5EkSgIfyH/9oHrWABv1fiDZDr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xeHIMMAAADaAAAADwAAAAAAAAAAAAAAAACf&#10;AgAAZHJzL2Rvd25yZXYueG1sUEsFBgAAAAAEAAQA9wAAAI8DAAAAAA==&#10;">
                        <v:imagedata r:id="rId9" o:title=""/>
                        <v:path arrowok="t"/>
                      </v:shape>
                      <v:shape id="Текстово поле 13" o:spid="_x0000_s1038" type="#_x0000_t202" style="position:absolute;left:9525;top:952;width:2476;height:6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:rsidR="007F2568" w:rsidRDefault="0011438A" w:rsidP="007F256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2"/>
                                          <w:szCs w:val="5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2"/>
                                          <w:szCs w:val="56"/>
                                          <w:lang w:val="en-US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2"/>
                                          <w:szCs w:val="56"/>
                                          <w:lang w:val="en-US"/>
                                        </w:rPr>
                                        <m:t>9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70" w:type="dxa"/>
            <w:vAlign w:val="center"/>
          </w:tcPr>
          <w:p w:rsidR="007F2568" w:rsidRDefault="007F2568" w:rsidP="00A75117">
            <w:pPr>
              <w:spacing w:before="100" w:beforeAutospacing="1" w:after="0" w:line="240" w:lineRule="auto"/>
              <w:jc w:val="both"/>
              <w:rPr>
                <w:rFonts w:ascii="Calibri" w:eastAsia="Times New Roman" w:hAnsi="Calibri" w:cs="Times New Roman"/>
                <w:sz w:val="28"/>
                <w:szCs w:val="24"/>
                <w:lang w:eastAsia="bg-BG"/>
              </w:rPr>
            </w:pPr>
            <w:r w:rsidRPr="007B6D91">
              <w:rPr>
                <w:rFonts w:ascii="Calibri" w:eastAsia="Times New Roman" w:hAnsi="Calibri" w:cs="Times New Roman"/>
                <w:sz w:val="28"/>
                <w:szCs w:val="24"/>
                <w:lang w:eastAsia="bg-BG"/>
              </w:rPr>
              <w:t xml:space="preserve">Изкушавате ли се да си отчупите 2 парченца шоколад? Ако разделим квадрат на 9 еднакви квадратчета, то с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4"/>
                      <w:lang w:val="en-US" w:eastAsia="bg-BG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val="en-US" w:eastAsia="bg-BG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4"/>
                      <w:lang w:val="en-US" w:eastAsia="bg-BG"/>
                    </w:rPr>
                    <m:t>9</m:t>
                  </m:r>
                </m:den>
              </m:f>
            </m:oMath>
            <w:r w:rsidRPr="007B6D91">
              <w:rPr>
                <w:rFonts w:ascii="Calibri" w:eastAsia="Times New Roman" w:hAnsi="Calibri" w:cs="Times New Roman"/>
                <w:sz w:val="28"/>
                <w:szCs w:val="24"/>
                <w:lang w:eastAsia="bg-BG"/>
              </w:rPr>
              <w:t xml:space="preserve"> означаваме, че сме взели две от тях.</w:t>
            </w:r>
          </w:p>
        </w:tc>
      </w:tr>
    </w:tbl>
    <w:p w:rsidR="007B6D91" w:rsidRPr="007B6D91" w:rsidRDefault="007B6D91" w:rsidP="007B6D91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sz w:val="28"/>
          <w:szCs w:val="24"/>
          <w:lang w:eastAsia="bg-BG"/>
        </w:rPr>
      </w:pPr>
      <w:r w:rsidRPr="007B6D91">
        <w:rPr>
          <w:rFonts w:ascii="Calibri" w:eastAsia="Times New Roman" w:hAnsi="Calibri" w:cs="Times New Roman"/>
          <w:sz w:val="28"/>
          <w:szCs w:val="24"/>
          <w:lang w:eastAsia="bg-BG"/>
        </w:rPr>
        <w:t>Тези числа се наричат обикновени дроби. Служат ни за да обозн</w:t>
      </w:r>
      <w:r w:rsidR="00A75117">
        <w:rPr>
          <w:rFonts w:ascii="Calibri" w:eastAsia="Times New Roman" w:hAnsi="Calibri" w:cs="Times New Roman"/>
          <w:sz w:val="28"/>
          <w:szCs w:val="24"/>
          <w:lang w:eastAsia="bg-BG"/>
        </w:rPr>
        <w:t>ачим част от едно цяло. Всяка обикновена</w:t>
      </w:r>
      <w:r w:rsidRPr="007B6D91">
        <w:rPr>
          <w:rFonts w:ascii="Calibri" w:eastAsia="Times New Roman" w:hAnsi="Calibri" w:cs="Times New Roman"/>
          <w:sz w:val="28"/>
          <w:szCs w:val="24"/>
          <w:lang w:eastAsia="bg-BG"/>
        </w:rPr>
        <w:t xml:space="preserve"> дроб се записва с помощта на две естествени числа, разположени едно върху друго и разделени с черта, наречена дробна.</w:t>
      </w:r>
    </w:p>
    <w:p w:rsidR="007B6D91" w:rsidRPr="007B6D91" w:rsidRDefault="007B6D91" w:rsidP="007B6D91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sz w:val="28"/>
          <w:szCs w:val="24"/>
          <w:lang w:eastAsia="bg-BG"/>
        </w:rPr>
      </w:pPr>
      <w:r w:rsidRPr="007B6D91">
        <w:rPr>
          <w:rFonts w:ascii="Calibri" w:eastAsia="Times New Roman" w:hAnsi="Calibri" w:cs="Times New Roman"/>
          <w:sz w:val="28"/>
          <w:szCs w:val="24"/>
          <w:lang w:eastAsia="bg-BG"/>
        </w:rPr>
        <w:t>Числото под дробната черта се нарича знаменател и показва на колко равни части сме разделили цялото. Числото над дробната черта показва колко от тези части сме взели.</w:t>
      </w:r>
    </w:p>
    <w:p w:rsidR="007B6D91" w:rsidRPr="007B6D91" w:rsidRDefault="007B6D91" w:rsidP="007B6D91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sz w:val="28"/>
          <w:szCs w:val="24"/>
          <w:lang w:eastAsia="bg-BG"/>
        </w:rPr>
      </w:pPr>
      <w:r w:rsidRPr="007B6D91">
        <w:rPr>
          <w:rFonts w:ascii="Calibri" w:eastAsia="Times New Roman" w:hAnsi="Calibri" w:cs="Times New Roman"/>
          <w:sz w:val="28"/>
          <w:szCs w:val="24"/>
          <w:lang w:eastAsia="bg-BG"/>
        </w:rPr>
        <w:t>Знаменателят никога не може да бъде равен на 0, защото няма как едно цяло нещо да го разделим на 0 части.</w:t>
      </w:r>
    </w:p>
    <w:p w:rsidR="007B6D91" w:rsidRPr="006443D1" w:rsidRDefault="006443D1" w:rsidP="006443D1">
      <w:pPr>
        <w:pStyle w:val="af3"/>
        <w:rPr>
          <w:rFonts w:eastAsia="Times New Roman"/>
          <w:sz w:val="32"/>
          <w:lang w:eastAsia="bg-BG"/>
        </w:rPr>
      </w:pPr>
      <w:r w:rsidRPr="006443D1">
        <w:rPr>
          <w:rFonts w:eastAsia="Times New Roman"/>
          <w:sz w:val="32"/>
          <w:lang w:eastAsia="bg-BG"/>
        </w:rPr>
        <w:t>Основно свойство на дробите</w:t>
      </w:r>
    </w:p>
    <w:p w:rsidR="006443D1" w:rsidRDefault="006443D1" w:rsidP="008260FD">
      <w:pPr>
        <w:pStyle w:val="a4"/>
        <w:spacing w:before="100" w:beforeAutospacing="1" w:after="100" w:afterAutospacing="1" w:line="240" w:lineRule="auto"/>
        <w:jc w:val="both"/>
        <w:rPr>
          <w:rFonts w:ascii="Calibri" w:eastAsia="Times New Roman" w:hAnsi="Calibri" w:cs="Times New Roman"/>
          <w:sz w:val="28"/>
          <w:szCs w:val="24"/>
          <w:lang w:eastAsia="bg-BG"/>
        </w:rPr>
      </w:pPr>
      <w:r w:rsidRPr="008260FD">
        <w:rPr>
          <w:rFonts w:ascii="Calibri" w:eastAsia="Times New Roman" w:hAnsi="Calibri" w:cs="Times New Roman"/>
          <w:sz w:val="28"/>
          <w:szCs w:val="24"/>
          <w:lang w:eastAsia="bg-BG"/>
        </w:rPr>
        <w:t>Нека д</w:t>
      </w:r>
      <w:r w:rsidR="00922147">
        <w:rPr>
          <w:rFonts w:ascii="Calibri" w:eastAsia="Times New Roman" w:hAnsi="Calibri" w:cs="Times New Roman"/>
          <w:sz w:val="28"/>
          <w:szCs w:val="24"/>
          <w:lang w:eastAsia="bg-BG"/>
        </w:rPr>
        <w:t>а разгледаме тези три квадрата</w:t>
      </w:r>
      <w:r w:rsidR="00922147">
        <w:rPr>
          <w:rFonts w:ascii="Calibri" w:eastAsia="Times New Roman" w:hAnsi="Calibri" w:cs="Times New Roman"/>
          <w:sz w:val="28"/>
          <w:szCs w:val="24"/>
          <w:lang w:val="en-US" w:eastAsia="bg-BG"/>
        </w:rPr>
        <w:t>.</w:t>
      </w:r>
      <w:r w:rsidRPr="00441A81">
        <w:rPr>
          <w:rFonts w:ascii="Calibri" w:eastAsia="Times New Roman" w:hAnsi="Calibri" w:cs="Times New Roman"/>
          <w:sz w:val="24"/>
          <w:szCs w:val="24"/>
          <w:lang w:eastAsia="bg-BG"/>
        </w:rPr>
        <w:t xml:space="preserve"> </w:t>
      </w:r>
      <w:r w:rsidRPr="008260FD">
        <w:rPr>
          <w:rFonts w:ascii="Calibri" w:eastAsia="Times New Roman" w:hAnsi="Calibri" w:cs="Times New Roman"/>
          <w:sz w:val="28"/>
          <w:szCs w:val="24"/>
          <w:lang w:eastAsia="bg-BG"/>
        </w:rPr>
        <w:t xml:space="preserve">Те са с еднакви размери. Първият от тях е разделен на три равни части, от които една е оцветена. Вторият е разделен на 6 равни части, от които са оцветени 2. Третият квадрат е разделен на 12 равни части. Оцветени са 4 от тях. За кой от </w:t>
      </w:r>
      <w:r w:rsidRPr="008260FD">
        <w:rPr>
          <w:rFonts w:ascii="Calibri" w:eastAsia="Times New Roman" w:hAnsi="Calibri" w:cs="Times New Roman"/>
          <w:sz w:val="28"/>
          <w:szCs w:val="24"/>
          <w:lang w:eastAsia="bg-BG"/>
        </w:rPr>
        <w:lastRenderedPageBreak/>
        <w:t>квадратите оцветената чат е най-голяма? Равни са, разбира се! Вторият квадрат е разделен на два пъти повече ча</w:t>
      </w:r>
      <w:r w:rsidR="008260FD" w:rsidRPr="008260FD">
        <w:rPr>
          <w:rFonts w:ascii="Calibri" w:eastAsia="Times New Roman" w:hAnsi="Calibri" w:cs="Times New Roman"/>
          <w:sz w:val="28"/>
          <w:szCs w:val="24"/>
          <w:lang w:eastAsia="bg-BG"/>
        </w:rPr>
        <w:t xml:space="preserve">сти от първия и всяка </w:t>
      </w:r>
      <w:r w:rsidRPr="008260FD">
        <w:rPr>
          <w:rFonts w:ascii="Calibri" w:eastAsia="Times New Roman" w:hAnsi="Calibri" w:cs="Times New Roman"/>
          <w:sz w:val="28"/>
          <w:szCs w:val="24"/>
          <w:lang w:eastAsia="bg-BG"/>
        </w:rPr>
        <w:t xml:space="preserve">част е два пъти по-малка от частите на първия квадрат. </w:t>
      </w:r>
      <w:r w:rsidR="008260FD" w:rsidRPr="008260FD">
        <w:rPr>
          <w:rFonts w:ascii="Calibri" w:eastAsia="Times New Roman" w:hAnsi="Calibri" w:cs="Times New Roman"/>
          <w:sz w:val="28"/>
          <w:szCs w:val="24"/>
          <w:lang w:eastAsia="bg-BG"/>
        </w:rPr>
        <w:t>Това означава, че две части от втория квадрат са точно колкото една част от първия квадрат.</w:t>
      </w:r>
      <w:r w:rsidR="008260FD">
        <w:rPr>
          <w:rFonts w:ascii="Calibri" w:eastAsia="Times New Roman" w:hAnsi="Calibri" w:cs="Times New Roman"/>
          <w:sz w:val="28"/>
          <w:szCs w:val="24"/>
          <w:lang w:eastAsia="bg-BG"/>
        </w:rPr>
        <w:t xml:space="preserve"> </w:t>
      </w:r>
    </w:p>
    <w:p w:rsidR="008260FD" w:rsidRDefault="008260FD" w:rsidP="008260FD">
      <w:pPr>
        <w:pStyle w:val="a4"/>
        <w:spacing w:before="100" w:beforeAutospacing="1" w:after="100" w:afterAutospacing="1" w:line="240" w:lineRule="auto"/>
        <w:ind w:firstLine="0"/>
        <w:jc w:val="both"/>
        <w:rPr>
          <w:rFonts w:ascii="Calibri" w:eastAsia="Times New Roman" w:hAnsi="Calibri" w:cs="Times New Roman"/>
          <w:sz w:val="28"/>
          <w:szCs w:val="24"/>
          <w:lang w:eastAsia="bg-BG"/>
        </w:rPr>
      </w:pPr>
      <w:r>
        <w:rPr>
          <w:rFonts w:ascii="Calibri" w:eastAsia="Times New Roman" w:hAnsi="Calibri" w:cs="Times New Roman"/>
          <w:sz w:val="28"/>
          <w:szCs w:val="24"/>
          <w:lang w:eastAsia="bg-BG"/>
        </w:rPr>
        <w:t>Същото се отнася и за третия квадрат, сравнен с втория. Оказва се, оцветените части на всички квадрати са равни.</w:t>
      </w:r>
    </w:p>
    <w:p w:rsidR="008260FD" w:rsidRDefault="008260FD" w:rsidP="008260FD">
      <w:pPr>
        <w:pStyle w:val="a4"/>
        <w:spacing w:before="100" w:beforeAutospacing="1" w:after="100" w:afterAutospacing="1" w:line="240" w:lineRule="auto"/>
        <w:ind w:firstLine="0"/>
        <w:jc w:val="both"/>
        <w:rPr>
          <w:rFonts w:ascii="Calibri" w:eastAsia="Times New Roman" w:hAnsi="Calibri" w:cs="Times New Roman"/>
          <w:sz w:val="28"/>
          <w:szCs w:val="24"/>
          <w:lang w:val="en-US" w:eastAsia="bg-BG"/>
        </w:rPr>
      </w:pPr>
      <w:r w:rsidRPr="008260FD">
        <w:rPr>
          <w:rFonts w:ascii="Calibri" w:eastAsia="Times New Roman" w:hAnsi="Calibri" w:cs="Times New Roman"/>
          <w:b/>
          <w:i/>
          <w:sz w:val="28"/>
          <w:szCs w:val="24"/>
          <w:lang w:eastAsia="bg-BG"/>
        </w:rPr>
        <w:t>Основно</w:t>
      </w:r>
      <w:r w:rsidR="00441A81">
        <w:rPr>
          <w:rFonts w:ascii="Calibri" w:eastAsia="Times New Roman" w:hAnsi="Calibri" w:cs="Times New Roman"/>
          <w:b/>
          <w:i/>
          <w:sz w:val="28"/>
          <w:szCs w:val="24"/>
          <w:lang w:eastAsia="bg-BG"/>
        </w:rPr>
        <w:t>то</w:t>
      </w:r>
      <w:r w:rsidRPr="008260FD">
        <w:rPr>
          <w:rFonts w:ascii="Calibri" w:eastAsia="Times New Roman" w:hAnsi="Calibri" w:cs="Times New Roman"/>
          <w:b/>
          <w:i/>
          <w:sz w:val="28"/>
          <w:szCs w:val="24"/>
          <w:lang w:eastAsia="bg-BG"/>
        </w:rPr>
        <w:t xml:space="preserve"> свойство на дробите</w:t>
      </w:r>
      <w:r w:rsidR="00441A81">
        <w:rPr>
          <w:rFonts w:ascii="Calibri" w:eastAsia="Times New Roman" w:hAnsi="Calibri" w:cs="Times New Roman"/>
          <w:b/>
          <w:i/>
          <w:sz w:val="28"/>
          <w:szCs w:val="24"/>
          <w:lang w:eastAsia="bg-BG"/>
        </w:rPr>
        <w:t xml:space="preserve"> гласи</w:t>
      </w:r>
      <w:r w:rsidRPr="008260FD">
        <w:rPr>
          <w:rFonts w:ascii="Calibri" w:eastAsia="Times New Roman" w:hAnsi="Calibri" w:cs="Times New Roman"/>
          <w:b/>
          <w:i/>
          <w:sz w:val="28"/>
          <w:szCs w:val="24"/>
          <w:lang w:eastAsia="bg-BG"/>
        </w:rPr>
        <w:t xml:space="preserve">: </w:t>
      </w:r>
      <w:r w:rsidRPr="008260FD">
        <w:rPr>
          <w:rFonts w:ascii="Calibri" w:eastAsia="Times New Roman" w:hAnsi="Calibri" w:cs="Times New Roman"/>
          <w:sz w:val="28"/>
          <w:szCs w:val="24"/>
          <w:lang w:eastAsia="bg-BG"/>
        </w:rPr>
        <w:t xml:space="preserve">Ако </w:t>
      </w:r>
      <w:r>
        <w:rPr>
          <w:rFonts w:ascii="Calibri" w:eastAsia="Times New Roman" w:hAnsi="Calibri" w:cs="Times New Roman"/>
          <w:sz w:val="28"/>
          <w:szCs w:val="24"/>
          <w:lang w:eastAsia="bg-BG"/>
        </w:rPr>
        <w:t xml:space="preserve">умножим или разделим числителя и знаменателя на една дроб с едно и също естествено число, се получава дроб, равна на дадената, т.е.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bg-BG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4"/>
                <w:lang w:eastAsia="bg-BG"/>
              </w:rPr>
              <m:t>a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bg-BG"/>
              </w:rPr>
              <m:t>b</m:t>
            </m:r>
          </m:den>
        </m:f>
        <m:r>
          <w:rPr>
            <w:rFonts w:ascii="Cambria Math" w:eastAsia="Times New Roman" w:hAnsi="Cambria Math" w:cs="Times New Roman"/>
            <w:sz w:val="28"/>
            <w:szCs w:val="24"/>
            <w:lang w:eastAsia="bg-BG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bg-BG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4"/>
                <w:lang w:eastAsia="bg-BG"/>
              </w:rPr>
              <m:t>a*n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4"/>
                <w:lang w:eastAsia="bg-BG"/>
              </w:rPr>
              <m:t>b*n</m:t>
            </m:r>
          </m:den>
        </m:f>
      </m:oMath>
      <w:r>
        <w:rPr>
          <w:rFonts w:ascii="Calibri" w:eastAsia="Times New Roman" w:hAnsi="Calibri" w:cs="Times New Roman"/>
          <w:sz w:val="28"/>
          <w:szCs w:val="24"/>
          <w:lang w:val="en-US" w:eastAsia="bg-BG"/>
        </w:rPr>
        <w:t xml:space="preserve"> </w:t>
      </w:r>
      <w:r>
        <w:rPr>
          <w:rFonts w:ascii="Calibri" w:eastAsia="Times New Roman" w:hAnsi="Calibri" w:cs="Times New Roman"/>
          <w:sz w:val="28"/>
          <w:szCs w:val="24"/>
          <w:lang w:eastAsia="bg-BG"/>
        </w:rPr>
        <w:t xml:space="preserve">и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bg-BG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4"/>
                <w:lang w:eastAsia="bg-BG"/>
              </w:rPr>
              <m:t>a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bg-BG"/>
              </w:rPr>
              <m:t>b</m:t>
            </m:r>
          </m:den>
        </m:f>
        <m:r>
          <w:rPr>
            <w:rFonts w:ascii="Cambria Math" w:eastAsia="Times New Roman" w:hAnsi="Cambria Math" w:cs="Times New Roman"/>
            <w:sz w:val="28"/>
            <w:szCs w:val="24"/>
            <w:lang w:eastAsia="bg-BG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bg-BG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4"/>
                <w:lang w:eastAsia="bg-BG"/>
              </w:rPr>
              <m:t>a:n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4"/>
                <w:lang w:eastAsia="bg-BG"/>
              </w:rPr>
              <m:t>b:n</m:t>
            </m:r>
          </m:den>
        </m:f>
      </m:oMath>
    </w:p>
    <w:p w:rsidR="00F61AA3" w:rsidRDefault="008260FD" w:rsidP="008260FD">
      <w:pPr>
        <w:pStyle w:val="a4"/>
        <w:spacing w:before="100" w:beforeAutospacing="1" w:after="100" w:afterAutospacing="1" w:line="240" w:lineRule="auto"/>
        <w:ind w:firstLine="0"/>
        <w:jc w:val="both"/>
        <w:rPr>
          <w:rFonts w:ascii="Calibri" w:eastAsia="Times New Roman" w:hAnsi="Calibri" w:cs="Times New Roman"/>
          <w:sz w:val="28"/>
          <w:szCs w:val="24"/>
          <w:lang w:eastAsia="bg-BG"/>
        </w:rPr>
      </w:pPr>
      <w:r>
        <w:rPr>
          <w:rFonts w:ascii="Calibri" w:eastAsia="Times New Roman" w:hAnsi="Calibri" w:cs="Times New Roman"/>
          <w:sz w:val="28"/>
          <w:szCs w:val="24"/>
          <w:lang w:eastAsia="bg-BG"/>
        </w:rPr>
        <w:t>Пример</w:t>
      </w:r>
      <w:r w:rsidR="00F61AA3">
        <w:rPr>
          <w:rFonts w:ascii="Calibri" w:eastAsia="Times New Roman" w:hAnsi="Calibri" w:cs="Times New Roman"/>
          <w:sz w:val="28"/>
          <w:szCs w:val="24"/>
          <w:lang w:eastAsia="bg-BG"/>
        </w:rPr>
        <w:t>:</w:t>
      </w:r>
    </w:p>
    <w:p w:rsidR="008260FD" w:rsidRPr="008260FD" w:rsidRDefault="00F61AA3" w:rsidP="008260FD">
      <w:pPr>
        <w:pStyle w:val="a4"/>
        <w:spacing w:before="100" w:beforeAutospacing="1" w:after="100" w:afterAutospacing="1" w:line="240" w:lineRule="auto"/>
        <w:ind w:firstLine="0"/>
        <w:jc w:val="both"/>
        <w:rPr>
          <w:rFonts w:ascii="Calibri" w:eastAsia="Times New Roman" w:hAnsi="Calibri" w:cs="Times New Roman"/>
          <w:b/>
          <w:i/>
          <w:sz w:val="28"/>
          <w:szCs w:val="24"/>
          <w:lang w:eastAsia="bg-BG"/>
        </w:rPr>
      </w:pPr>
      <w:r>
        <w:rPr>
          <w:rFonts w:ascii="Calibri" w:eastAsia="Times New Roman" w:hAnsi="Calibri" w:cs="Times New Roman"/>
          <w:sz w:val="28"/>
          <w:szCs w:val="24"/>
          <w:lang w:eastAsia="bg-BG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bg-BG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4"/>
                <w:lang w:eastAsia="bg-BG"/>
              </w:rPr>
              <m:t>6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4"/>
                <w:lang w:eastAsia="bg-BG"/>
              </w:rPr>
              <m:t>5</m:t>
            </m:r>
          </m:den>
        </m:f>
        <m:r>
          <w:rPr>
            <w:rFonts w:ascii="Cambria Math" w:eastAsia="Times New Roman" w:hAnsi="Cambria Math" w:cs="Times New Roman"/>
            <w:sz w:val="28"/>
            <w:szCs w:val="24"/>
            <w:lang w:eastAsia="bg-BG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bg-BG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4"/>
                <w:lang w:eastAsia="bg-BG"/>
              </w:rPr>
              <m:t>18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4"/>
                <w:lang w:eastAsia="bg-BG"/>
              </w:rPr>
              <m:t>15</m:t>
            </m:r>
          </m:den>
        </m:f>
      </m:oMath>
      <w:r>
        <w:rPr>
          <w:rFonts w:ascii="Calibri" w:eastAsia="Times New Roman" w:hAnsi="Calibri" w:cs="Times New Roman"/>
          <w:sz w:val="28"/>
          <w:szCs w:val="24"/>
          <w:lang w:eastAsia="bg-BG"/>
        </w:rPr>
        <w:t>, защото втората дроб сме получили като умножим числителя и знаменателя на първата дроб с числото 3.</w:t>
      </w:r>
    </w:p>
    <w:p w:rsidR="00F61AA3" w:rsidRDefault="00922147" w:rsidP="00F61AA3">
      <w:pPr>
        <w:pStyle w:val="a4"/>
        <w:spacing w:before="100" w:beforeAutospacing="1" w:after="100" w:afterAutospacing="1" w:line="240" w:lineRule="auto"/>
        <w:ind w:firstLine="0"/>
        <w:jc w:val="both"/>
        <w:rPr>
          <w:rFonts w:ascii="Calibri" w:eastAsia="Times New Roman" w:hAnsi="Calibri" w:cs="Times New Roman"/>
          <w:sz w:val="28"/>
          <w:szCs w:val="24"/>
          <w:lang w:eastAsia="bg-BG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bg-BG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4"/>
                <w:lang w:eastAsia="bg-BG"/>
              </w:rPr>
              <m:t>60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4"/>
                <w:lang w:eastAsia="bg-BG"/>
              </w:rPr>
              <m:t>50</m:t>
            </m:r>
          </m:den>
        </m:f>
        <m:r>
          <w:rPr>
            <w:rFonts w:ascii="Cambria Math" w:eastAsia="Times New Roman" w:hAnsi="Cambria Math" w:cs="Times New Roman"/>
            <w:sz w:val="28"/>
            <w:szCs w:val="24"/>
            <w:lang w:eastAsia="bg-BG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bg-BG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4"/>
                <w:lang w:eastAsia="bg-BG"/>
              </w:rPr>
              <m:t>30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4"/>
                <w:lang w:eastAsia="bg-BG"/>
              </w:rPr>
              <m:t>25</m:t>
            </m:r>
          </m:den>
        </m:f>
      </m:oMath>
      <w:r w:rsidR="00F61AA3">
        <w:rPr>
          <w:rFonts w:ascii="Calibri" w:eastAsia="Times New Roman" w:hAnsi="Calibri" w:cs="Times New Roman"/>
          <w:sz w:val="28"/>
          <w:szCs w:val="24"/>
          <w:lang w:eastAsia="bg-BG"/>
        </w:rPr>
        <w:t>, защото втората дроб сме получили като разделим числителя и знаменателя на първата дроб с числото 2.</w:t>
      </w:r>
    </w:p>
    <w:p w:rsidR="00441A81" w:rsidRPr="00441A81" w:rsidRDefault="00441A81" w:rsidP="00441A81">
      <w:pPr>
        <w:pStyle w:val="af3"/>
        <w:rPr>
          <w:rFonts w:eastAsia="Times New Roman"/>
          <w:sz w:val="32"/>
          <w:lang w:eastAsia="bg-BG"/>
        </w:rPr>
      </w:pPr>
      <w:r w:rsidRPr="00441A81">
        <w:rPr>
          <w:rFonts w:eastAsia="Times New Roman"/>
          <w:sz w:val="32"/>
          <w:lang w:eastAsia="bg-BG"/>
        </w:rPr>
        <w:t>Разширяване и съкращаване на дроб</w:t>
      </w:r>
      <w:bookmarkStart w:id="0" w:name="_GoBack"/>
      <w:bookmarkEnd w:id="0"/>
    </w:p>
    <w:p w:rsidR="00441A81" w:rsidRDefault="00441A81" w:rsidP="00F61AA3">
      <w:pPr>
        <w:pStyle w:val="a4"/>
        <w:spacing w:before="100" w:beforeAutospacing="1" w:after="100" w:afterAutospacing="1" w:line="240" w:lineRule="auto"/>
        <w:ind w:firstLine="0"/>
        <w:jc w:val="both"/>
        <w:rPr>
          <w:rFonts w:ascii="Calibri" w:eastAsia="Times New Roman" w:hAnsi="Calibri" w:cs="Times New Roman"/>
          <w:sz w:val="28"/>
          <w:szCs w:val="24"/>
          <w:lang w:eastAsia="bg-BG"/>
        </w:rPr>
      </w:pPr>
      <w:r>
        <w:rPr>
          <w:rFonts w:ascii="Calibri" w:eastAsia="Times New Roman" w:hAnsi="Calibri" w:cs="Times New Roman"/>
          <w:sz w:val="28"/>
          <w:szCs w:val="24"/>
          <w:lang w:eastAsia="bg-BG"/>
        </w:rPr>
        <w:t xml:space="preserve">Умножаването на числителя и знаменателя на една дроб с едно и също естествено число се нарича </w:t>
      </w:r>
      <w:r w:rsidRPr="00B11FEB">
        <w:rPr>
          <w:rFonts w:ascii="Calibri" w:eastAsia="Times New Roman" w:hAnsi="Calibri" w:cs="Times New Roman"/>
          <w:b/>
          <w:i/>
          <w:sz w:val="28"/>
          <w:szCs w:val="24"/>
          <w:lang w:eastAsia="bg-BG"/>
        </w:rPr>
        <w:t>разширяване</w:t>
      </w:r>
      <w:r>
        <w:rPr>
          <w:rFonts w:ascii="Calibri" w:eastAsia="Times New Roman" w:hAnsi="Calibri" w:cs="Times New Roman"/>
          <w:sz w:val="28"/>
          <w:szCs w:val="24"/>
          <w:lang w:eastAsia="bg-BG"/>
        </w:rPr>
        <w:t xml:space="preserve"> на дробта, а числото с което умножаваме – допълнителен множител.</w:t>
      </w:r>
    </w:p>
    <w:p w:rsidR="00441A81" w:rsidRDefault="00441A81" w:rsidP="00F61AA3">
      <w:pPr>
        <w:pStyle w:val="a4"/>
        <w:spacing w:before="100" w:beforeAutospacing="1" w:after="100" w:afterAutospacing="1" w:line="240" w:lineRule="auto"/>
        <w:ind w:firstLine="0"/>
        <w:jc w:val="both"/>
        <w:rPr>
          <w:rFonts w:ascii="Calibri" w:eastAsia="Times New Roman" w:hAnsi="Calibri" w:cs="Times New Roman"/>
          <w:sz w:val="28"/>
          <w:szCs w:val="24"/>
          <w:lang w:eastAsia="bg-BG"/>
        </w:rPr>
      </w:pPr>
      <w:r>
        <w:rPr>
          <w:rFonts w:ascii="Calibri" w:eastAsia="Times New Roman" w:hAnsi="Calibri" w:cs="Times New Roman"/>
          <w:sz w:val="28"/>
          <w:szCs w:val="24"/>
          <w:lang w:eastAsia="bg-BG"/>
        </w:rPr>
        <w:t>Пример:</w:t>
      </w:r>
    </w:p>
    <w:p w:rsidR="00441A81" w:rsidRDefault="005D0862" w:rsidP="00F61AA3">
      <w:pPr>
        <w:pStyle w:val="a4"/>
        <w:spacing w:before="100" w:beforeAutospacing="1" w:after="100" w:afterAutospacing="1" w:line="240" w:lineRule="auto"/>
        <w:ind w:firstLine="0"/>
        <w:jc w:val="both"/>
        <w:rPr>
          <w:rFonts w:ascii="Calibri" w:eastAsia="Times New Roman" w:hAnsi="Calibri" w:cs="Times New Roman"/>
          <w:sz w:val="28"/>
          <w:szCs w:val="24"/>
          <w:lang w:eastAsia="bg-BG"/>
        </w:rPr>
      </w:pPr>
      <w:r>
        <w:rPr>
          <w:rFonts w:ascii="Cambria Math" w:eastAsia="Times New Roman" w:hAnsi="Cambria Math" w:cs="Times New Roman"/>
          <w:noProof/>
          <w:sz w:val="32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419B8" wp14:editId="24FB71A6">
                <wp:simplePos x="0" y="0"/>
                <wp:positionH relativeFrom="column">
                  <wp:posOffset>-106045</wp:posOffset>
                </wp:positionH>
                <wp:positionV relativeFrom="paragraph">
                  <wp:posOffset>668020</wp:posOffset>
                </wp:positionV>
                <wp:extent cx="330200" cy="304800"/>
                <wp:effectExtent l="0" t="0" r="0" b="0"/>
                <wp:wrapNone/>
                <wp:docPr id="1" name="Текстово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862" w:rsidRPr="005D0862" w:rsidRDefault="005D0862" w:rsidP="005D0862">
                            <w:pPr>
                              <w:jc w:val="center"/>
                            </w:pPr>
                            <w:r w:rsidRPr="005D0862">
                              <w:t>͜</w:t>
                            </w:r>
                            <w:r w:rsidR="007D6E26">
                              <w:t>3</w:t>
                            </w:r>
                          </w:p>
                          <w:p w:rsidR="005D0862" w:rsidRPr="005D0862" w:rsidRDefault="005D0862" w:rsidP="005D0862">
                            <w:pPr>
                              <w:jc w:val="center"/>
                            </w:pPr>
                            <w:r w:rsidRPr="005D0862">
                              <w:t>͜</w:t>
                            </w:r>
                          </w:p>
                          <w:p w:rsidR="005D0862" w:rsidRPr="005D0862" w:rsidRDefault="005D0862" w:rsidP="005D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52419B8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1" o:spid="_x0000_s1039" type="#_x0000_t202" style="position:absolute;left:0;text-align:left;margin-left:-8.35pt;margin-top:52.6pt;width:26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" filled="f" stroked="f" strokeweight=".5pt">
                <v:textbox>
                  <w:txbxContent>
                    <w:p w:rsidR="005D0862" w:rsidRPr="005D0862" w:rsidRDefault="005D0862" w:rsidP="005D0862">
                      <w:pPr>
                        <w:jc w:val="center"/>
                      </w:pPr>
                      <w:r w:rsidRPr="005D0862">
                        <w:t>͜</w:t>
                      </w:r>
                      <w:r w:rsidR="007D6E26">
                        <w:t>3</w:t>
                      </w:r>
                    </w:p>
                    <w:p w:rsidR="005D0862" w:rsidRPr="005D0862" w:rsidRDefault="005D0862" w:rsidP="005D0862">
                      <w:pPr>
                        <w:jc w:val="center"/>
                      </w:pPr>
                      <w:r w:rsidRPr="005D0862">
                        <w:t>͜</w:t>
                      </w:r>
                    </w:p>
                    <w:p w:rsidR="005D0862" w:rsidRPr="005D0862" w:rsidRDefault="005D0862" w:rsidP="005D086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41A81">
        <w:rPr>
          <w:rFonts w:ascii="Calibri" w:eastAsia="Times New Roman" w:hAnsi="Calibri" w:cs="Times New Roman"/>
          <w:sz w:val="28"/>
          <w:szCs w:val="24"/>
          <w:lang w:eastAsia="bg-BG"/>
        </w:rPr>
        <w:t xml:space="preserve">Да разширим дробта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bg-BG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4"/>
                <w:lang w:eastAsia="bg-BG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4"/>
                <w:lang w:eastAsia="bg-BG"/>
              </w:rPr>
              <m:t>7</m:t>
            </m:r>
          </m:den>
        </m:f>
      </m:oMath>
      <w:r w:rsidR="00441A81">
        <w:rPr>
          <w:rFonts w:ascii="Calibri" w:eastAsia="Times New Roman" w:hAnsi="Calibri" w:cs="Times New Roman"/>
          <w:sz w:val="28"/>
          <w:szCs w:val="24"/>
          <w:lang w:eastAsia="bg-BG"/>
        </w:rPr>
        <w:t xml:space="preserve"> с допълнителен множител 3. Трябва да умножим </w:t>
      </w:r>
      <w:r>
        <w:rPr>
          <w:rFonts w:ascii="Calibri" w:eastAsia="Times New Roman" w:hAnsi="Calibri" w:cs="Times New Roman"/>
          <w:sz w:val="28"/>
          <w:szCs w:val="24"/>
          <w:lang w:eastAsia="bg-BG"/>
        </w:rPr>
        <w:t>и числителя и знаменателя с 3. Допълнителния множител се записва над дробта така:</w:t>
      </w:r>
    </w:p>
    <w:p w:rsidR="005D0862" w:rsidRPr="00B11FEB" w:rsidRDefault="00922147" w:rsidP="00F61AA3">
      <w:pPr>
        <w:pStyle w:val="a4"/>
        <w:spacing w:before="100" w:beforeAutospacing="1" w:after="100" w:afterAutospacing="1" w:line="240" w:lineRule="auto"/>
        <w:ind w:firstLine="0"/>
        <w:jc w:val="both"/>
        <w:rPr>
          <w:rFonts w:ascii="Calibri" w:eastAsia="Times New Roman" w:hAnsi="Calibri" w:cs="Times New Roman"/>
          <w:b/>
          <w:i/>
          <w:sz w:val="28"/>
          <w:szCs w:val="24"/>
          <w:lang w:eastAsia="bg-BG"/>
        </w:rPr>
      </w:pP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4"/>
                <w:lang w:eastAsia="bg-BG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4"/>
                <w:lang w:eastAsia="bg-BG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4"/>
                <w:lang w:eastAsia="bg-BG"/>
              </w:rPr>
              <m:t>7</m:t>
            </m:r>
          </m:den>
        </m:f>
      </m:oMath>
      <w:r w:rsidR="005D0862" w:rsidRPr="00B11FEB">
        <w:rPr>
          <w:rFonts w:ascii="Calibri" w:eastAsia="Times New Roman" w:hAnsi="Calibri" w:cs="Times New Roman"/>
          <w:b/>
          <w:i/>
          <w:sz w:val="28"/>
          <w:szCs w:val="24"/>
          <w:lang w:eastAsia="bg-BG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i/>
                <w:sz w:val="28"/>
                <w:szCs w:val="24"/>
                <w:lang w:eastAsia="bg-BG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4"/>
                <w:lang w:eastAsia="bg-BG"/>
              </w:rPr>
              <m:t>15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8"/>
                <w:szCs w:val="24"/>
                <w:lang w:eastAsia="bg-BG"/>
              </w:rPr>
              <m:t>21</m:t>
            </m:r>
          </m:den>
        </m:f>
      </m:oMath>
    </w:p>
    <w:p w:rsidR="00E5707A" w:rsidRPr="00B11FEB" w:rsidRDefault="00E5707A" w:rsidP="00F61AA3">
      <w:pPr>
        <w:pStyle w:val="a4"/>
        <w:spacing w:before="100" w:beforeAutospacing="1" w:after="100" w:afterAutospacing="1" w:line="240" w:lineRule="auto"/>
        <w:ind w:firstLine="0"/>
        <w:jc w:val="both"/>
        <w:rPr>
          <w:rFonts w:ascii="Calibri" w:eastAsia="Times New Roman" w:hAnsi="Calibri" w:cs="Times New Roman"/>
          <w:sz w:val="28"/>
          <w:szCs w:val="24"/>
          <w:lang w:eastAsia="bg-BG"/>
        </w:rPr>
      </w:pPr>
      <w:r w:rsidRPr="00B11FEB">
        <w:rPr>
          <w:rFonts w:ascii="Calibri" w:eastAsia="Times New Roman" w:hAnsi="Calibri" w:cs="Times New Roman"/>
          <w:sz w:val="28"/>
          <w:szCs w:val="24"/>
          <w:lang w:eastAsia="bg-BG"/>
        </w:rPr>
        <w:lastRenderedPageBreak/>
        <w:t xml:space="preserve">Когато делим числителя и знаменателя </w:t>
      </w:r>
      <w:r w:rsidR="001E0ECE" w:rsidRPr="00B11FEB">
        <w:rPr>
          <w:rFonts w:ascii="Calibri" w:eastAsia="Times New Roman" w:hAnsi="Calibri" w:cs="Times New Roman"/>
          <w:sz w:val="28"/>
          <w:szCs w:val="24"/>
          <w:lang w:eastAsia="bg-BG"/>
        </w:rPr>
        <w:t xml:space="preserve">на една дроб с едно и също естествено число, казваме че </w:t>
      </w:r>
      <w:r w:rsidR="001E0ECE" w:rsidRPr="00B11FEB">
        <w:rPr>
          <w:rFonts w:ascii="Calibri" w:eastAsia="Times New Roman" w:hAnsi="Calibri" w:cs="Times New Roman"/>
          <w:b/>
          <w:i/>
          <w:sz w:val="28"/>
          <w:szCs w:val="24"/>
          <w:lang w:eastAsia="bg-BG"/>
        </w:rPr>
        <w:t>съкращаваме</w:t>
      </w:r>
      <w:r w:rsidR="001E0ECE" w:rsidRPr="00B11FEB">
        <w:rPr>
          <w:rFonts w:ascii="Calibri" w:eastAsia="Times New Roman" w:hAnsi="Calibri" w:cs="Times New Roman"/>
          <w:sz w:val="28"/>
          <w:szCs w:val="24"/>
          <w:lang w:eastAsia="bg-BG"/>
        </w:rPr>
        <w:t xml:space="preserve"> дробта. За да можем да съкратим една дроб, числителят и знаменателят трябва да имат общи делители. </w:t>
      </w:r>
    </w:p>
    <w:p w:rsidR="001E0ECE" w:rsidRPr="0082322F" w:rsidRDefault="001E0ECE" w:rsidP="00F61AA3">
      <w:pPr>
        <w:pStyle w:val="a4"/>
        <w:spacing w:before="100" w:beforeAutospacing="1" w:after="100" w:afterAutospacing="1" w:line="240" w:lineRule="auto"/>
        <w:ind w:firstLine="0"/>
        <w:jc w:val="both"/>
        <w:rPr>
          <w:rFonts w:ascii="Calibri" w:eastAsia="Times New Roman" w:hAnsi="Calibri" w:cs="Times New Roman"/>
          <w:sz w:val="28"/>
          <w:szCs w:val="24"/>
          <w:lang w:eastAsia="bg-BG"/>
        </w:rPr>
      </w:pPr>
      <w:r w:rsidRPr="00B11FEB">
        <w:rPr>
          <w:rFonts w:ascii="Calibri" w:eastAsia="Times New Roman" w:hAnsi="Calibri" w:cs="Times New Roman"/>
          <w:noProof/>
          <w:sz w:val="28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65B014" wp14:editId="0420BD45">
                <wp:simplePos x="0" y="0"/>
                <wp:positionH relativeFrom="column">
                  <wp:posOffset>40005</wp:posOffset>
                </wp:positionH>
                <wp:positionV relativeFrom="paragraph">
                  <wp:posOffset>528320</wp:posOffset>
                </wp:positionV>
                <wp:extent cx="222250" cy="285750"/>
                <wp:effectExtent l="0" t="0" r="0" b="0"/>
                <wp:wrapNone/>
                <wp:docPr id="8" name="Текстово 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ECE" w:rsidRDefault="001E0ECE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C65B014" id="Текстово поле 8" o:spid="_x0000_s1040" type="#_x0000_t202" style="position:absolute;left:0;text-align:left;margin-left:3.15pt;margin-top:41.6pt;width:17.5pt;height:2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" filled="f" stroked="f" strokeweight=".5pt">
                <v:textbox>
                  <w:txbxContent>
                    <w:p w:rsidR="001E0ECE" w:rsidRDefault="001E0ECE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B11FEB">
        <w:rPr>
          <w:rFonts w:ascii="Calibri" w:eastAsia="Times New Roman" w:hAnsi="Calibri" w:cs="Times New Roman"/>
          <w:noProof/>
          <w:sz w:val="28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BB0759" wp14:editId="0415C12B">
                <wp:simplePos x="0" y="0"/>
                <wp:positionH relativeFrom="column">
                  <wp:posOffset>-23495</wp:posOffset>
                </wp:positionH>
                <wp:positionV relativeFrom="paragraph">
                  <wp:posOffset>766445</wp:posOffset>
                </wp:positionV>
                <wp:extent cx="190500" cy="171450"/>
                <wp:effectExtent l="0" t="0" r="19050" b="19050"/>
                <wp:wrapNone/>
                <wp:docPr id="4" name="Право съедин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24FE832" id="Право съединение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5pt,60.35pt" to="13.15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" strokecolor="black [3213]"/>
            </w:pict>
          </mc:Fallback>
        </mc:AlternateContent>
      </w:r>
      <w:r w:rsidRPr="00B11FEB">
        <w:rPr>
          <w:rFonts w:ascii="Calibri" w:eastAsia="Times New Roman" w:hAnsi="Calibri" w:cs="Times New Roman"/>
          <w:sz w:val="28"/>
          <w:szCs w:val="24"/>
          <w:lang w:eastAsia="bg-BG"/>
        </w:rPr>
        <w:t xml:space="preserve">Например: да съкратим дробта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bg-BG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4"/>
                <w:lang w:eastAsia="bg-BG"/>
              </w:rPr>
              <m:t>30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4"/>
                <w:lang w:eastAsia="bg-BG"/>
              </w:rPr>
              <m:t>45</m:t>
            </m:r>
          </m:den>
        </m:f>
      </m:oMath>
      <w:r w:rsidRPr="00B11FEB">
        <w:rPr>
          <w:rFonts w:ascii="Calibri" w:eastAsia="Times New Roman" w:hAnsi="Calibri" w:cs="Times New Roman"/>
          <w:sz w:val="28"/>
          <w:szCs w:val="24"/>
          <w:lang w:eastAsia="bg-BG"/>
        </w:rPr>
        <w:t xml:space="preserve"> на 5. Числата 30 и 45 се делят на 5, така че </w:t>
      </w:r>
      <w:r w:rsidRPr="0082322F">
        <w:rPr>
          <w:rFonts w:ascii="Calibri" w:eastAsia="Times New Roman" w:hAnsi="Calibri" w:cs="Times New Roman"/>
          <w:sz w:val="28"/>
          <w:szCs w:val="24"/>
          <w:lang w:eastAsia="bg-BG"/>
        </w:rPr>
        <w:t>съкращаването е възможно. Записваме така:</w:t>
      </w:r>
    </w:p>
    <w:p w:rsidR="001E0ECE" w:rsidRPr="0082322F" w:rsidRDefault="001E0ECE" w:rsidP="00F61AA3">
      <w:pPr>
        <w:pStyle w:val="a4"/>
        <w:spacing w:before="100" w:beforeAutospacing="1" w:after="100" w:afterAutospacing="1" w:line="240" w:lineRule="auto"/>
        <w:ind w:firstLine="0"/>
        <w:jc w:val="both"/>
        <w:rPr>
          <w:rFonts w:ascii="Calibri" w:eastAsia="Times New Roman" w:hAnsi="Calibri" w:cs="Times New Roman"/>
          <w:sz w:val="32"/>
          <w:szCs w:val="24"/>
          <w:lang w:eastAsia="bg-BG"/>
        </w:rPr>
      </w:pPr>
      <w:r w:rsidRPr="0082322F">
        <w:rPr>
          <w:rFonts w:ascii="Calibri" w:eastAsia="Times New Roman" w:hAnsi="Calibri" w:cs="Times New Roman"/>
          <w:noProof/>
          <w:sz w:val="32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D79511" wp14:editId="147E8179">
                <wp:simplePos x="0" y="0"/>
                <wp:positionH relativeFrom="column">
                  <wp:posOffset>40005</wp:posOffset>
                </wp:positionH>
                <wp:positionV relativeFrom="paragraph">
                  <wp:posOffset>300990</wp:posOffset>
                </wp:positionV>
                <wp:extent cx="222250" cy="285750"/>
                <wp:effectExtent l="0" t="0" r="0" b="0"/>
                <wp:wrapNone/>
                <wp:docPr id="9" name="Текстово 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ECE" w:rsidRDefault="001E0ECE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7D79511" id="Текстово поле 9" o:spid="_x0000_s1041" type="#_x0000_t202" style="position:absolute;left:0;text-align:left;margin-left:3.15pt;margin-top:23.7pt;width:17.5pt;height:22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" filled="f" stroked="f" strokeweight=".5pt">
                <v:textbox>
                  <w:txbxContent>
                    <w:p w:rsidR="001E0ECE" w:rsidRDefault="001E0ECE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82322F">
        <w:rPr>
          <w:rFonts w:ascii="Calibri" w:eastAsia="Times New Roman" w:hAnsi="Calibri" w:cs="Times New Roman"/>
          <w:noProof/>
          <w:sz w:val="32"/>
          <w:szCs w:val="24"/>
          <w:lang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7BE71B" wp14:editId="1A5DCFAD">
                <wp:simplePos x="0" y="0"/>
                <wp:positionH relativeFrom="column">
                  <wp:posOffset>-23495</wp:posOffset>
                </wp:positionH>
                <wp:positionV relativeFrom="paragraph">
                  <wp:posOffset>231140</wp:posOffset>
                </wp:positionV>
                <wp:extent cx="190500" cy="171450"/>
                <wp:effectExtent l="0" t="0" r="19050" b="19050"/>
                <wp:wrapNone/>
                <wp:docPr id="7" name="Право съедин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8107A13" id="Право съединение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5pt,18.2pt" to="13.1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" strokecolor="black [3213]"/>
            </w:pict>
          </mc:Fallback>
        </mc:AlternateConten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  <w:lang w:eastAsia="bg-BG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24"/>
                <w:lang w:eastAsia="bg-BG"/>
              </w:rPr>
              <m:t>30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24"/>
                <w:lang w:eastAsia="bg-BG"/>
              </w:rPr>
              <m:t>45</m:t>
            </m:r>
          </m:den>
        </m:f>
      </m:oMath>
      <w:r w:rsidRPr="0082322F">
        <w:rPr>
          <w:rFonts w:ascii="Calibri" w:eastAsia="Times New Roman" w:hAnsi="Calibri" w:cs="Times New Roman"/>
          <w:sz w:val="32"/>
          <w:szCs w:val="24"/>
          <w:lang w:eastAsia="bg-BG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  <w:lang w:eastAsia="bg-BG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24"/>
                <w:lang w:eastAsia="bg-BG"/>
              </w:rPr>
              <m:t>6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24"/>
                <w:lang w:eastAsia="bg-BG"/>
              </w:rPr>
              <m:t>9</m:t>
            </m:r>
          </m:den>
        </m:f>
      </m:oMath>
    </w:p>
    <w:p w:rsidR="001E0ECE" w:rsidRPr="00E5707A" w:rsidRDefault="001E0ECE" w:rsidP="00F61AA3">
      <w:pPr>
        <w:pStyle w:val="a4"/>
        <w:spacing w:before="100" w:beforeAutospacing="1" w:after="100" w:afterAutospacing="1" w:line="240" w:lineRule="auto"/>
        <w:ind w:firstLine="0"/>
        <w:jc w:val="both"/>
        <w:rPr>
          <w:rFonts w:ascii="Calibri" w:eastAsia="Times New Roman" w:hAnsi="Calibri" w:cs="Times New Roman"/>
          <w:sz w:val="32"/>
          <w:szCs w:val="24"/>
          <w:lang w:eastAsia="bg-BG"/>
        </w:rPr>
      </w:pPr>
    </w:p>
    <w:p w:rsidR="006443D1" w:rsidRPr="00776105" w:rsidRDefault="006443D1" w:rsidP="007B6D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sectPr w:rsidR="006443D1" w:rsidRPr="00776105" w:rsidSect="00EE1ABD">
      <w:headerReference w:type="default" r:id="rId10"/>
      <w:footerReference w:type="default" r:id="rId11"/>
      <w:pgSz w:w="12240" w:h="15840"/>
      <w:pgMar w:top="2410" w:right="1417" w:bottom="1417" w:left="1417" w:header="708" w:footer="4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9FF" w:rsidRDefault="002509FF" w:rsidP="006276F2">
      <w:r>
        <w:separator/>
      </w:r>
    </w:p>
  </w:endnote>
  <w:endnote w:type="continuationSeparator" w:id="0">
    <w:p w:rsidR="002509FF" w:rsidRDefault="002509FF" w:rsidP="00627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ABD" w:rsidRDefault="00EE1ABD" w:rsidP="00EE1ABD">
    <w:pPr>
      <w:pStyle w:val="aa"/>
      <w:spacing w:before="0" w:beforeAutospacing="0" w:after="0" w:afterAutospacing="0" w:line="216" w:lineRule="auto"/>
      <w:jc w:val="center"/>
      <w:rPr>
        <w:rFonts w:asciiTheme="minorHAnsi" w:hAnsi="Calibri"/>
        <w:i/>
        <w:iCs/>
        <w:color w:val="632423" w:themeColor="accent2" w:themeShade="80"/>
        <w:spacing w:val="10"/>
        <w:kern w:val="24"/>
        <w:szCs w:val="72"/>
      </w:rPr>
    </w:pPr>
    <w:r w:rsidRPr="00EE1ABD">
      <w:rPr>
        <w:rFonts w:asciiTheme="minorHAnsi" w:hAnsi="Calibri"/>
        <w:i/>
        <w:iCs/>
        <w:color w:val="632423" w:themeColor="accent2" w:themeShade="80"/>
        <w:spacing w:val="10"/>
        <w:kern w:val="24"/>
        <w:szCs w:val="72"/>
      </w:rPr>
      <w:t xml:space="preserve">Автор: Димитър </w:t>
    </w:r>
    <w:r>
      <w:rPr>
        <w:rFonts w:asciiTheme="minorHAnsi" w:hAnsi="Calibri"/>
        <w:i/>
        <w:iCs/>
        <w:color w:val="632423" w:themeColor="accent2" w:themeShade="80"/>
        <w:spacing w:val="10"/>
        <w:kern w:val="24"/>
        <w:szCs w:val="72"/>
      </w:rPr>
      <w:t xml:space="preserve">Колев, </w:t>
    </w:r>
    <w:r w:rsidRPr="00EE1ABD">
      <w:rPr>
        <w:rFonts w:asciiTheme="minorHAnsi" w:hAnsi="Calibri"/>
        <w:i/>
        <w:iCs/>
        <w:color w:val="632423" w:themeColor="accent2" w:themeShade="80"/>
        <w:spacing w:val="10"/>
        <w:kern w:val="24"/>
        <w:szCs w:val="72"/>
      </w:rPr>
      <w:t>6 клас</w:t>
    </w:r>
    <w:r>
      <w:rPr>
        <w:rFonts w:asciiTheme="minorHAnsi" w:hAnsi="Calibri"/>
        <w:i/>
        <w:iCs/>
        <w:color w:val="632423" w:themeColor="accent2" w:themeShade="80"/>
        <w:spacing w:val="10"/>
        <w:kern w:val="24"/>
        <w:szCs w:val="72"/>
      </w:rPr>
      <w:t>,</w:t>
    </w:r>
  </w:p>
  <w:p w:rsidR="00EE1ABD" w:rsidRPr="00EE1ABD" w:rsidRDefault="00EE1ABD" w:rsidP="00EE1ABD">
    <w:pPr>
      <w:pStyle w:val="aa"/>
      <w:spacing w:before="0" w:beforeAutospacing="0" w:after="0" w:afterAutospacing="0" w:line="216" w:lineRule="auto"/>
      <w:jc w:val="center"/>
      <w:rPr>
        <w:sz w:val="6"/>
      </w:rPr>
    </w:pPr>
    <w:r w:rsidRPr="00EE1ABD">
      <w:rPr>
        <w:rFonts w:asciiTheme="minorHAnsi" w:hAnsi="Calibri"/>
        <w:i/>
        <w:iCs/>
        <w:color w:val="632423" w:themeColor="accent2" w:themeShade="80"/>
        <w:spacing w:val="10"/>
        <w:kern w:val="24"/>
        <w:szCs w:val="72"/>
      </w:rPr>
      <w:t>ОУ</w:t>
    </w:r>
    <w:r w:rsidRPr="00EE1ABD">
      <w:rPr>
        <w:rFonts w:asciiTheme="minorHAnsi" w:hAnsi="Calibri"/>
        <w:i/>
        <w:iCs/>
        <w:color w:val="632423" w:themeColor="accent2" w:themeShade="80"/>
        <w:spacing w:val="10"/>
        <w:kern w:val="24"/>
        <w:szCs w:val="72"/>
        <w:lang w:val="en-US"/>
      </w:rPr>
      <w:t xml:space="preserve"> </w:t>
    </w:r>
    <w:r w:rsidRPr="00EE1ABD">
      <w:rPr>
        <w:rFonts w:asciiTheme="minorHAnsi" w:hAnsi="Calibri"/>
        <w:i/>
        <w:iCs/>
        <w:color w:val="632423" w:themeColor="accent2" w:themeShade="80"/>
        <w:spacing w:val="10"/>
        <w:kern w:val="24"/>
        <w:szCs w:val="72"/>
      </w:rPr>
      <w:t>“Иван Вазов“, гр. Смолян</w:t>
    </w:r>
  </w:p>
  <w:p w:rsidR="00EE1ABD" w:rsidRDefault="00EE1ABD">
    <w:pPr>
      <w:pStyle w:val="a8"/>
    </w:pPr>
    <w:r w:rsidRPr="00EE1ABD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9F87917" wp14:editId="4C4A4DA2">
              <wp:simplePos x="0" y="0"/>
              <wp:positionH relativeFrom="column">
                <wp:posOffset>297815</wp:posOffset>
              </wp:positionH>
              <wp:positionV relativeFrom="paragraph">
                <wp:posOffset>-5902325</wp:posOffset>
              </wp:positionV>
              <wp:extent cx="5287645" cy="457200"/>
              <wp:effectExtent l="0" t="0" r="0" b="0"/>
              <wp:wrapNone/>
              <wp:docPr id="3" name="Subtitle 2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5287645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E1ABD" w:rsidRPr="00EE1ABD" w:rsidRDefault="00EE1ABD" w:rsidP="00EE1ABD">
                          <w:pPr>
                            <w:pStyle w:val="aa"/>
                            <w:spacing w:before="0" w:beforeAutospacing="0" w:after="0" w:afterAutospacing="0" w:line="216" w:lineRule="auto"/>
                            <w:jc w:val="center"/>
                            <w:rPr>
                              <w:sz w:val="6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9F87917" id="_x0000_t202" coordsize="21600,21600" o:spt="202" path="m,l,21600r21600,l21600,xe">
              <v:stroke joinstyle="miter"/>
              <v:path gradientshapeok="t" o:connecttype="rect"/>
            </v:shapetype>
            <v:shape id="Subtitle 2" o:spid="_x0000_s1044" type="#_x0000_t202" style="position:absolute;margin-left:23.45pt;margin-top:-464.75pt;width:416.3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" filled="f" stroked="f">
              <v:path arrowok="t"/>
              <o:lock v:ext="edit" grouping="t"/>
              <v:textbox>
                <w:txbxContent>
                  <w:p w:rsidR="00EE1ABD" w:rsidRPr="00EE1ABD" w:rsidRDefault="00EE1ABD" w:rsidP="00EE1ABD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9FF" w:rsidRDefault="002509FF" w:rsidP="006276F2">
      <w:r>
        <w:separator/>
      </w:r>
    </w:p>
  </w:footnote>
  <w:footnote w:type="continuationSeparator" w:id="0">
    <w:p w:rsidR="002509FF" w:rsidRDefault="002509FF" w:rsidP="006276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6F2" w:rsidRDefault="00EE1ABD" w:rsidP="006276F2">
    <w:pPr>
      <w:pStyle w:val="a6"/>
      <w:jc w:val="center"/>
    </w:pP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D0E283" wp14:editId="458E7B94">
              <wp:simplePos x="0" y="0"/>
              <wp:positionH relativeFrom="column">
                <wp:posOffset>-938530</wp:posOffset>
              </wp:positionH>
              <wp:positionV relativeFrom="paragraph">
                <wp:posOffset>324485</wp:posOffset>
              </wp:positionV>
              <wp:extent cx="7814310" cy="645795"/>
              <wp:effectExtent l="0" t="0" r="0" b="0"/>
              <wp:wrapNone/>
              <wp:docPr id="5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14310" cy="6457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aa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</w:rPr>
                          </w:pPr>
                          <w:r w:rsidRPr="006276F2">
                            <w:rPr>
                              <w:rFonts w:asciiTheme="minorHAnsi" w:hAnsi="Calibri"/>
                              <w:i/>
                              <w:iCs/>
                              <w:color w:val="632423" w:themeColor="accent2" w:themeShade="80"/>
                              <w:spacing w:val="10"/>
                              <w:kern w:val="24"/>
                              <w:sz w:val="44"/>
                              <w:szCs w:val="72"/>
                            </w:rPr>
                            <w:t>за пети клас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type w14:anchorId="01D0E283" id="_x0000_t202" coordsize="21600,21600" o:spt="202" path="m,l,21600r21600,l21600,xe">
              <v:stroke joinstyle="miter"/>
              <v:path gradientshapeok="t" o:connecttype="rect"/>
            </v:shapetype>
            <v:shape id="Текстово поле 4" o:spid="_x0000_s1042" type="#_x0000_t202" style="position:absolute;left:0;text-align:left;margin-left:-73.9pt;margin-top:25.55pt;width:615.3pt;height:50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" filled="f" stroked="f">
              <v:textbox style="mso-fit-shape-to-text:t"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 w:rsidRPr="006276F2">
                      <w:rPr>
                        <w:rFonts w:asciiTheme="minorHAnsi" w:hAnsi="Calibri"/>
                        <w:i/>
                        <w:iCs/>
                        <w:color w:val="632423" w:themeColor="accent2" w:themeShade="80"/>
                        <w:spacing w:val="10"/>
                        <w:kern w:val="24"/>
                        <w:sz w:val="44"/>
                        <w:szCs w:val="72"/>
                      </w:rPr>
                      <w:t>за пети клас</w:t>
                    </w:r>
                  </w:p>
                </w:txbxContent>
              </v:textbox>
            </v:shape>
          </w:pict>
        </mc:Fallback>
      </mc:AlternateContent>
    </w: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27BB42" wp14:editId="3D4778F7">
              <wp:simplePos x="0" y="0"/>
              <wp:positionH relativeFrom="column">
                <wp:posOffset>-893445</wp:posOffset>
              </wp:positionH>
              <wp:positionV relativeFrom="paragraph">
                <wp:posOffset>-181610</wp:posOffset>
              </wp:positionV>
              <wp:extent cx="7766050" cy="516255"/>
              <wp:effectExtent l="0" t="0" r="0" b="0"/>
              <wp:wrapNone/>
              <wp:docPr id="2" name="Title 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7766050" cy="5162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aa"/>
                            <w:spacing w:before="0" w:beforeAutospacing="0" w:after="0" w:afterAutospacing="0" w:line="216" w:lineRule="auto"/>
                            <w:jc w:val="center"/>
                            <w:rPr>
                              <w:sz w:val="8"/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</w:pPr>
                          <w:r w:rsidRPr="006276F2">
                            <w:rPr>
                              <w:rFonts w:asciiTheme="majorHAnsi" w:eastAsiaTheme="majorEastAsia" w:hAnsi="Cambria" w:cstheme="majorBidi"/>
                              <w:b/>
                              <w:bCs/>
                              <w:color w:val="E0322D"/>
                              <w:spacing w:val="10"/>
                              <w:kern w:val="24"/>
                              <w:sz w:val="44"/>
                              <w:szCs w:val="176"/>
                              <w14:shadow w14:blurRad="76200" w14:dist="50800" w14:dir="5400000" w14:sx="100000" w14:sy="100000" w14:kx="0" w14:ky="0" w14:algn="tl">
                                <w14:srgbClr w14:val="000000">
                                  <w14:alpha w14:val="35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25000">
                                      <w14:schemeClr w14:val="accent2">
                                        <w14:satMod w14:val="155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shade w14:val="45000"/>
                                        <w14:satMod w14:val="16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  <w:t>Математически подсказвач</w:t>
                          </w:r>
                        </w:p>
                      </w:txbxContent>
                    </wps:txbx>
                    <wps:bodyPr vert="horz" wrap="square" lIns="91440" tIns="45720" rIns="91440" bIns="45720" rtlCol="0" anchor="ctr">
                      <a:noAutofit/>
                      <a:scene3d>
                        <a:camera prst="orthographicFront"/>
                        <a:lightRig rig="soft" dir="tl">
                          <a:rot lat="0" lon="0" rev="0"/>
                        </a:lightRig>
                      </a:scene3d>
                      <a:sp3d contourW="25400" prstMaterial="matte">
                        <a:bevelT w="25400" h="55880" prst="artDeco"/>
                        <a:contourClr>
                          <a:schemeClr val="accent2">
                            <a:tint val="20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627BB42" id="Title 1" o:spid="_x0000_s1043" type="#_x0000_t202" style="position:absolute;left:0;text-align:left;margin-left:-70.35pt;margin-top:-14.3pt;width:611.5pt;height: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" filled="f" stroked="f">
              <v:path arrowok="t"/>
              <o:lock v:ext="edit" grouping="t"/>
              <v:textbox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8"/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</w:pPr>
                    <w:r w:rsidRPr="006276F2">
                      <w:rPr>
                        <w:rFonts w:asciiTheme="majorHAnsi" w:eastAsiaTheme="majorEastAsia" w:hAnsi="Cambria" w:cstheme="majorBidi"/>
                        <w:b/>
                        <w:bCs/>
                        <w:color w:val="E0322D"/>
                        <w:spacing w:val="10"/>
                        <w:kern w:val="24"/>
                        <w:sz w:val="44"/>
                        <w:szCs w:val="176"/>
                        <w14:shadow w14:blurRad="76200" w14:dist="50800" w14:dir="5400000" w14:sx="100000" w14:sy="100000" w14:kx="0" w14:ky="0" w14:algn="tl">
                          <w14:srgbClr w14:val="000000">
                            <w14:alpha w14:val="35000"/>
                          </w14:srgbClr>
                        </w14:shadow>
                        <w14:textFill>
                          <w14:gradFill>
                            <w14:gsLst>
                              <w14:gs w14:pos="25000">
                                <w14:schemeClr w14:val="accent2">
                                  <w14:satMod w14:val="155000"/>
                                </w14:schemeClr>
                              </w14:gs>
                              <w14:gs w14:pos="100000">
                                <w14:schemeClr w14:val="accent2">
                                  <w14:shade w14:val="45000"/>
                                  <w14:satMod w14:val="16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  <w:t>Математически подсказвач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75DDC"/>
    <w:multiLevelType w:val="hybridMultilevel"/>
    <w:tmpl w:val="837CCA36"/>
    <w:lvl w:ilvl="0" w:tplc="3836B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ocumentProtection w:edit="readOnly" w:enforcement="1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A6E"/>
    <w:rsid w:val="00037A6E"/>
    <w:rsid w:val="000869FE"/>
    <w:rsid w:val="000B0A02"/>
    <w:rsid w:val="00190B94"/>
    <w:rsid w:val="001E0ECE"/>
    <w:rsid w:val="001F2F76"/>
    <w:rsid w:val="002509FF"/>
    <w:rsid w:val="00294B6E"/>
    <w:rsid w:val="00306830"/>
    <w:rsid w:val="00441A81"/>
    <w:rsid w:val="004869EC"/>
    <w:rsid w:val="004B0D83"/>
    <w:rsid w:val="005D0862"/>
    <w:rsid w:val="006276F2"/>
    <w:rsid w:val="006443D1"/>
    <w:rsid w:val="00645F6D"/>
    <w:rsid w:val="006A2622"/>
    <w:rsid w:val="0076462D"/>
    <w:rsid w:val="0078727A"/>
    <w:rsid w:val="007B6D91"/>
    <w:rsid w:val="007D6E26"/>
    <w:rsid w:val="007F2568"/>
    <w:rsid w:val="0082322F"/>
    <w:rsid w:val="008260FD"/>
    <w:rsid w:val="008E082B"/>
    <w:rsid w:val="00922147"/>
    <w:rsid w:val="0094435F"/>
    <w:rsid w:val="00A75117"/>
    <w:rsid w:val="00AF28A2"/>
    <w:rsid w:val="00B11FEB"/>
    <w:rsid w:val="00BC3BEB"/>
    <w:rsid w:val="00E45DAA"/>
    <w:rsid w:val="00E5707A"/>
    <w:rsid w:val="00E742E0"/>
    <w:rsid w:val="00EB0399"/>
    <w:rsid w:val="00EE1ABD"/>
    <w:rsid w:val="00F33699"/>
    <w:rsid w:val="00F6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D91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bg-BG"/>
    </w:rPr>
  </w:style>
  <w:style w:type="paragraph" w:styleId="1">
    <w:name w:val="heading 1"/>
    <w:basedOn w:val="a"/>
    <w:next w:val="a"/>
    <w:link w:val="10"/>
    <w:qFormat/>
    <w:rsid w:val="004869EC"/>
    <w:pPr>
      <w:keepNext/>
      <w:ind w:hanging="360"/>
      <w:jc w:val="center"/>
      <w:outlineLvl w:val="0"/>
    </w:pPr>
    <w:rPr>
      <w:rFonts w:ascii="Times New Roman" w:eastAsia="Times New Roman" w:hAnsi="Times New Roman"/>
      <w:b/>
      <w:bCs/>
      <w:sz w:val="32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link w:val="1"/>
    <w:rsid w:val="004869EC"/>
    <w:rPr>
      <w:rFonts w:ascii="Times New Roman" w:eastAsia="Times New Roman" w:hAnsi="Times New Roman"/>
      <w:b/>
      <w:bCs/>
      <w:sz w:val="32"/>
      <w:szCs w:val="24"/>
    </w:rPr>
  </w:style>
  <w:style w:type="paragraph" w:styleId="a3">
    <w:name w:val="List Paragraph"/>
    <w:basedOn w:val="a"/>
    <w:uiPriority w:val="34"/>
    <w:qFormat/>
    <w:rsid w:val="004869EC"/>
    <w:pPr>
      <w:contextualSpacing/>
    </w:pPr>
    <w:rPr>
      <w:rFonts w:eastAsia="Times New Roman"/>
    </w:rPr>
  </w:style>
  <w:style w:type="paragraph" w:customStyle="1" w:styleId="a4">
    <w:name w:val="параграфен стил"/>
    <w:basedOn w:val="a"/>
    <w:link w:val="a5"/>
    <w:qFormat/>
    <w:rsid w:val="00BC3BEB"/>
    <w:pPr>
      <w:spacing w:line="360" w:lineRule="auto"/>
      <w:ind w:firstLine="720"/>
    </w:pPr>
  </w:style>
  <w:style w:type="character" w:customStyle="1" w:styleId="a5">
    <w:name w:val="параграфен стил Знак"/>
    <w:basedOn w:val="a0"/>
    <w:link w:val="a4"/>
    <w:rsid w:val="00BC3BEB"/>
    <w:rPr>
      <w:rFonts w:ascii="Arial" w:hAnsi="Arial"/>
      <w:lang w:val="bg-BG"/>
    </w:rPr>
  </w:style>
  <w:style w:type="paragraph" w:styleId="a6">
    <w:name w:val="header"/>
    <w:basedOn w:val="a"/>
    <w:link w:val="a7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basedOn w:val="a0"/>
    <w:link w:val="a6"/>
    <w:uiPriority w:val="99"/>
    <w:rsid w:val="006276F2"/>
    <w:rPr>
      <w:rFonts w:ascii="Arial" w:hAnsi="Arial"/>
      <w:lang w:val="bg-BG"/>
    </w:rPr>
  </w:style>
  <w:style w:type="paragraph" w:styleId="a8">
    <w:name w:val="footer"/>
    <w:basedOn w:val="a"/>
    <w:link w:val="a9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basedOn w:val="a0"/>
    <w:link w:val="a8"/>
    <w:uiPriority w:val="99"/>
    <w:rsid w:val="006276F2"/>
    <w:rPr>
      <w:rFonts w:ascii="Arial" w:hAnsi="Arial"/>
      <w:lang w:val="bg-BG"/>
    </w:rPr>
  </w:style>
  <w:style w:type="paragraph" w:styleId="aa">
    <w:name w:val="Normal (Web)"/>
    <w:basedOn w:val="a"/>
    <w:uiPriority w:val="99"/>
    <w:semiHidden/>
    <w:unhideWhenUsed/>
    <w:rsid w:val="006276F2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bg-BG"/>
    </w:rPr>
  </w:style>
  <w:style w:type="paragraph" w:styleId="ab">
    <w:name w:val="Balloon Text"/>
    <w:basedOn w:val="a"/>
    <w:link w:val="ac"/>
    <w:uiPriority w:val="99"/>
    <w:semiHidden/>
    <w:unhideWhenUsed/>
    <w:rsid w:val="00EE1ABD"/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EE1ABD"/>
    <w:rPr>
      <w:rFonts w:ascii="Tahoma" w:hAnsi="Tahoma" w:cs="Tahoma"/>
      <w:sz w:val="16"/>
      <w:szCs w:val="16"/>
      <w:lang w:val="bg-BG"/>
    </w:rPr>
  </w:style>
  <w:style w:type="paragraph" w:styleId="ad">
    <w:name w:val="Intense Quote"/>
    <w:basedOn w:val="a"/>
    <w:next w:val="a"/>
    <w:link w:val="ae"/>
    <w:uiPriority w:val="30"/>
    <w:qFormat/>
    <w:rsid w:val="007B6D9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Интензивно цитиране Знак"/>
    <w:basedOn w:val="a0"/>
    <w:link w:val="ad"/>
    <w:uiPriority w:val="30"/>
    <w:rsid w:val="007B6D91"/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val="bg-BG"/>
    </w:rPr>
  </w:style>
  <w:style w:type="paragraph" w:styleId="af">
    <w:name w:val="Title"/>
    <w:basedOn w:val="a"/>
    <w:next w:val="a"/>
    <w:link w:val="af0"/>
    <w:uiPriority w:val="10"/>
    <w:qFormat/>
    <w:rsid w:val="007B6D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Заглавие Знак"/>
    <w:basedOn w:val="a0"/>
    <w:link w:val="af"/>
    <w:uiPriority w:val="10"/>
    <w:rsid w:val="007B6D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bg-BG"/>
    </w:rPr>
  </w:style>
  <w:style w:type="table" w:styleId="af1">
    <w:name w:val="Table Grid"/>
    <w:basedOn w:val="a1"/>
    <w:uiPriority w:val="59"/>
    <w:rsid w:val="007F2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A75117"/>
    <w:rPr>
      <w:color w:val="808080"/>
    </w:rPr>
  </w:style>
  <w:style w:type="paragraph" w:styleId="af3">
    <w:name w:val="Subtitle"/>
    <w:basedOn w:val="a"/>
    <w:next w:val="a"/>
    <w:link w:val="af4"/>
    <w:uiPriority w:val="11"/>
    <w:qFormat/>
    <w:rsid w:val="006443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4">
    <w:name w:val="Подзаглавие Знак"/>
    <w:basedOn w:val="a0"/>
    <w:link w:val="af3"/>
    <w:uiPriority w:val="11"/>
    <w:rsid w:val="006443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D91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bg-BG"/>
    </w:rPr>
  </w:style>
  <w:style w:type="paragraph" w:styleId="1">
    <w:name w:val="heading 1"/>
    <w:basedOn w:val="a"/>
    <w:next w:val="a"/>
    <w:link w:val="10"/>
    <w:qFormat/>
    <w:rsid w:val="004869EC"/>
    <w:pPr>
      <w:keepNext/>
      <w:ind w:hanging="360"/>
      <w:jc w:val="center"/>
      <w:outlineLvl w:val="0"/>
    </w:pPr>
    <w:rPr>
      <w:rFonts w:ascii="Times New Roman" w:eastAsia="Times New Roman" w:hAnsi="Times New Roman"/>
      <w:b/>
      <w:bCs/>
      <w:sz w:val="32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link w:val="1"/>
    <w:rsid w:val="004869EC"/>
    <w:rPr>
      <w:rFonts w:ascii="Times New Roman" w:eastAsia="Times New Roman" w:hAnsi="Times New Roman"/>
      <w:b/>
      <w:bCs/>
      <w:sz w:val="32"/>
      <w:szCs w:val="24"/>
    </w:rPr>
  </w:style>
  <w:style w:type="paragraph" w:styleId="a3">
    <w:name w:val="List Paragraph"/>
    <w:basedOn w:val="a"/>
    <w:uiPriority w:val="34"/>
    <w:qFormat/>
    <w:rsid w:val="004869EC"/>
    <w:pPr>
      <w:contextualSpacing/>
    </w:pPr>
    <w:rPr>
      <w:rFonts w:eastAsia="Times New Roman"/>
    </w:rPr>
  </w:style>
  <w:style w:type="paragraph" w:customStyle="1" w:styleId="a4">
    <w:name w:val="параграфен стил"/>
    <w:basedOn w:val="a"/>
    <w:link w:val="a5"/>
    <w:qFormat/>
    <w:rsid w:val="00BC3BEB"/>
    <w:pPr>
      <w:spacing w:line="360" w:lineRule="auto"/>
      <w:ind w:firstLine="720"/>
    </w:pPr>
  </w:style>
  <w:style w:type="character" w:customStyle="1" w:styleId="a5">
    <w:name w:val="параграфен стил Знак"/>
    <w:basedOn w:val="a0"/>
    <w:link w:val="a4"/>
    <w:rsid w:val="00BC3BEB"/>
    <w:rPr>
      <w:rFonts w:ascii="Arial" w:hAnsi="Arial"/>
      <w:lang w:val="bg-BG"/>
    </w:rPr>
  </w:style>
  <w:style w:type="paragraph" w:styleId="a6">
    <w:name w:val="header"/>
    <w:basedOn w:val="a"/>
    <w:link w:val="a7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basedOn w:val="a0"/>
    <w:link w:val="a6"/>
    <w:uiPriority w:val="99"/>
    <w:rsid w:val="006276F2"/>
    <w:rPr>
      <w:rFonts w:ascii="Arial" w:hAnsi="Arial"/>
      <w:lang w:val="bg-BG"/>
    </w:rPr>
  </w:style>
  <w:style w:type="paragraph" w:styleId="a8">
    <w:name w:val="footer"/>
    <w:basedOn w:val="a"/>
    <w:link w:val="a9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basedOn w:val="a0"/>
    <w:link w:val="a8"/>
    <w:uiPriority w:val="99"/>
    <w:rsid w:val="006276F2"/>
    <w:rPr>
      <w:rFonts w:ascii="Arial" w:hAnsi="Arial"/>
      <w:lang w:val="bg-BG"/>
    </w:rPr>
  </w:style>
  <w:style w:type="paragraph" w:styleId="aa">
    <w:name w:val="Normal (Web)"/>
    <w:basedOn w:val="a"/>
    <w:uiPriority w:val="99"/>
    <w:semiHidden/>
    <w:unhideWhenUsed/>
    <w:rsid w:val="006276F2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bg-BG"/>
    </w:rPr>
  </w:style>
  <w:style w:type="paragraph" w:styleId="ab">
    <w:name w:val="Balloon Text"/>
    <w:basedOn w:val="a"/>
    <w:link w:val="ac"/>
    <w:uiPriority w:val="99"/>
    <w:semiHidden/>
    <w:unhideWhenUsed/>
    <w:rsid w:val="00EE1ABD"/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EE1ABD"/>
    <w:rPr>
      <w:rFonts w:ascii="Tahoma" w:hAnsi="Tahoma" w:cs="Tahoma"/>
      <w:sz w:val="16"/>
      <w:szCs w:val="16"/>
      <w:lang w:val="bg-BG"/>
    </w:rPr>
  </w:style>
  <w:style w:type="paragraph" w:styleId="ad">
    <w:name w:val="Intense Quote"/>
    <w:basedOn w:val="a"/>
    <w:next w:val="a"/>
    <w:link w:val="ae"/>
    <w:uiPriority w:val="30"/>
    <w:qFormat/>
    <w:rsid w:val="007B6D9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Интензивно цитиране Знак"/>
    <w:basedOn w:val="a0"/>
    <w:link w:val="ad"/>
    <w:uiPriority w:val="30"/>
    <w:rsid w:val="007B6D91"/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val="bg-BG"/>
    </w:rPr>
  </w:style>
  <w:style w:type="paragraph" w:styleId="af">
    <w:name w:val="Title"/>
    <w:basedOn w:val="a"/>
    <w:next w:val="a"/>
    <w:link w:val="af0"/>
    <w:uiPriority w:val="10"/>
    <w:qFormat/>
    <w:rsid w:val="007B6D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Заглавие Знак"/>
    <w:basedOn w:val="a0"/>
    <w:link w:val="af"/>
    <w:uiPriority w:val="10"/>
    <w:rsid w:val="007B6D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bg-BG"/>
    </w:rPr>
  </w:style>
  <w:style w:type="table" w:styleId="af1">
    <w:name w:val="Table Grid"/>
    <w:basedOn w:val="a1"/>
    <w:uiPriority w:val="59"/>
    <w:rsid w:val="007F2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A75117"/>
    <w:rPr>
      <w:color w:val="808080"/>
    </w:rPr>
  </w:style>
  <w:style w:type="paragraph" w:styleId="af3">
    <w:name w:val="Subtitle"/>
    <w:basedOn w:val="a"/>
    <w:next w:val="a"/>
    <w:link w:val="af4"/>
    <w:uiPriority w:val="11"/>
    <w:qFormat/>
    <w:rsid w:val="006443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4">
    <w:name w:val="Подзаглавие Знак"/>
    <w:basedOn w:val="a0"/>
    <w:link w:val="af3"/>
    <w:uiPriority w:val="11"/>
    <w:rsid w:val="006443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odskazwa4-30012015\pishtovi\pisht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pishtov</Template>
  <TotalTime>31</TotalTime>
  <Pages>3</Pages>
  <Words>437</Words>
  <Characters>2496</Characters>
  <Application>Microsoft Office Word</Application>
  <DocSecurity>8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Mima</dc:creator>
  <cp:lastModifiedBy>Димитър Колев</cp:lastModifiedBy>
  <cp:revision>7</cp:revision>
  <cp:lastPrinted>2015-02-02T07:18:00Z</cp:lastPrinted>
  <dcterms:created xsi:type="dcterms:W3CDTF">2015-02-02T07:17:00Z</dcterms:created>
  <dcterms:modified xsi:type="dcterms:W3CDTF">2015-02-25T15:26:00Z</dcterms:modified>
</cp:coreProperties>
</file>