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2" w:rsidRDefault="003E6B42" w:rsidP="003E6B42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Триъгълник </w:t>
      </w:r>
    </w:p>
    <w:p w:rsidR="00202F14" w:rsidRPr="00457241" w:rsidRDefault="00202F14" w:rsidP="00457241">
      <w:pPr>
        <w:pStyle w:val="Subtitle"/>
        <w:rPr>
          <w:rStyle w:val="IntenseEmphasis"/>
          <w:b w:val="0"/>
          <w:bCs w:val="0"/>
          <w:i/>
          <w:iCs/>
          <w:sz w:val="32"/>
        </w:rPr>
      </w:pPr>
      <w:r w:rsidRPr="00457241">
        <w:rPr>
          <w:rStyle w:val="IntenseEmphasis"/>
          <w:b w:val="0"/>
          <w:bCs w:val="0"/>
          <w:i/>
          <w:iCs/>
          <w:sz w:val="32"/>
        </w:rPr>
        <w:t>Същност</w:t>
      </w:r>
    </w:p>
    <w:p w:rsidR="00F33699" w:rsidRPr="00457241" w:rsidRDefault="006212AB" w:rsidP="00457241">
      <w:pPr>
        <w:pStyle w:val="a1"/>
      </w:pPr>
      <w:r w:rsidRPr="00457241">
        <w:t xml:space="preserve">Триъгълникът е една от основните фигури в геометрията. </w:t>
      </w:r>
      <w:r w:rsidR="00297F62" w:rsidRPr="00457241">
        <w:t xml:space="preserve">Има </w:t>
      </w:r>
      <w:r w:rsidR="009A0251" w:rsidRPr="00457241">
        <w:t xml:space="preserve">три страни и три </w:t>
      </w:r>
      <w:r w:rsidR="005157CB">
        <w:t>върха</w:t>
      </w:r>
      <w:r w:rsidR="009A0251" w:rsidRPr="00457241">
        <w:t xml:space="preserve">. </w:t>
      </w:r>
      <w:r w:rsidR="00297F62" w:rsidRPr="00457241">
        <w:t>Обикн</w:t>
      </w:r>
      <w:r w:rsidR="00207E9C" w:rsidRPr="00457241">
        <w:t>овено върховете се отбелязват с</w:t>
      </w:r>
      <w:r w:rsidR="00297F62" w:rsidRPr="00457241">
        <w:t xml:space="preserve"> главни букви А, В, С. </w:t>
      </w:r>
      <w:r w:rsidR="009A0251" w:rsidRPr="00457241">
        <w:t xml:space="preserve">Страните </w:t>
      </w:r>
      <w:r w:rsidR="00297F62" w:rsidRPr="00457241">
        <w:t>срещу тях -</w:t>
      </w:r>
      <w:r w:rsidR="009A0251" w:rsidRPr="00457241">
        <w:t xml:space="preserve"> с </w:t>
      </w:r>
      <w:r w:rsidR="00297F62" w:rsidRPr="00457241">
        <w:t xml:space="preserve">малки </w:t>
      </w:r>
      <w:r w:rsidR="009A0251" w:rsidRPr="00457241">
        <w:t xml:space="preserve">букви а, </w:t>
      </w:r>
      <w:r w:rsidR="00297F62" w:rsidRPr="00457241">
        <w:t>b и</w:t>
      </w:r>
      <w:r w:rsidR="009A0251" w:rsidRPr="00457241">
        <w:t xml:space="preserve"> c, а ъглите </w:t>
      </w:r>
      <w:r w:rsidR="00297F62" w:rsidRPr="00457241">
        <w:t xml:space="preserve">– </w:t>
      </w:r>
      <w:r w:rsidR="009A0251" w:rsidRPr="00457241">
        <w:t>съответно</w:t>
      </w:r>
      <w:r w:rsidR="00297F62" w:rsidRPr="00457241">
        <w:t xml:space="preserve"> с</w:t>
      </w:r>
      <w:r w:rsidR="009A0251" w:rsidRPr="00457241">
        <w:t xml:space="preserve"> </w:t>
      </w:r>
      <w:r w:rsidR="009A0251" w:rsidRPr="00457241">
        <w:sym w:font="Symbol" w:char="F061"/>
      </w:r>
      <w:r w:rsidR="009A0251" w:rsidRPr="00457241">
        <w:t xml:space="preserve">, </w:t>
      </w:r>
      <w:r w:rsidR="009A0251" w:rsidRPr="00457241">
        <w:sym w:font="Symbol" w:char="F062"/>
      </w:r>
      <w:r w:rsidR="009A0251" w:rsidRPr="00457241">
        <w:t xml:space="preserve">, </w:t>
      </w:r>
      <w:r w:rsidR="009A0251" w:rsidRPr="00457241">
        <w:sym w:font="Symbol" w:char="F067"/>
      </w:r>
      <w:r w:rsidR="009A0251" w:rsidRPr="00457241">
        <w:t>. Ако от връх на триъгълника спуснем перпендикуляр към срещуположната страната, това наричаме височина и отбелязваме с буквата h.</w:t>
      </w:r>
    </w:p>
    <w:p w:rsidR="00D92214" w:rsidRDefault="00D92214" w:rsidP="00202F14">
      <w:pPr>
        <w:pStyle w:val="1"/>
        <w:jc w:val="center"/>
      </w:pPr>
      <w:r>
        <w:rPr>
          <w:noProof/>
        </w:rPr>
        <w:drawing>
          <wp:inline distT="0" distB="0" distL="0" distR="0" wp14:anchorId="22861EA0" wp14:editId="0E519E3E">
            <wp:extent cx="4921858" cy="2229643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D1CE0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01" cy="22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14" w:rsidRPr="00457241" w:rsidRDefault="00202F14" w:rsidP="00202F14">
      <w:pPr>
        <w:pStyle w:val="Subtitle"/>
        <w:rPr>
          <w:sz w:val="32"/>
        </w:rPr>
      </w:pPr>
      <w:r w:rsidRPr="00457241">
        <w:rPr>
          <w:sz w:val="32"/>
        </w:rPr>
        <w:t>Видове</w:t>
      </w:r>
    </w:p>
    <w:p w:rsidR="009A0251" w:rsidRDefault="009A0251" w:rsidP="00457241">
      <w:pPr>
        <w:pStyle w:val="a1"/>
      </w:pPr>
      <w:r>
        <w:t>В зависимост от дължините на страните, триъгълниците биват: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0"/>
        <w:gridCol w:w="7458"/>
      </w:tblGrid>
      <w:tr w:rsidR="00D1420F" w:rsidTr="005157CB">
        <w:trPr>
          <w:trHeight w:val="1170"/>
        </w:trPr>
        <w:tc>
          <w:tcPr>
            <w:tcW w:w="1843" w:type="dxa"/>
            <w:vAlign w:val="center"/>
          </w:tcPr>
          <w:p w:rsidR="00D1420F" w:rsidRDefault="00D1420F" w:rsidP="00D1420F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0B3A1F" wp14:editId="50C184D0">
                      <wp:extent cx="737132" cy="636104"/>
                      <wp:effectExtent l="0" t="0" r="25400" b="12065"/>
                      <wp:docPr id="1" name="Равнобедрен триъгъл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132" cy="63610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5307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 триъгълник 1" o:spid="_x0000_s1026" type="#_x0000_t5" style="width:58.05pt;height: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" fillcolor="#4f81bd [3204]" strokecolor="#243f60 [1604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95" w:type="dxa"/>
            <w:vAlign w:val="center"/>
          </w:tcPr>
          <w:p w:rsidR="00D1420F" w:rsidRPr="00D1420F" w:rsidRDefault="00D1420F" w:rsidP="00D1420F">
            <w:pPr>
              <w:pStyle w:val="1"/>
              <w:ind w:left="720"/>
              <w:jc w:val="left"/>
              <w:rPr>
                <w:i/>
                <w:sz w:val="32"/>
              </w:rPr>
            </w:pPr>
            <w:r w:rsidRPr="00D1420F">
              <w:rPr>
                <w:i/>
                <w:sz w:val="32"/>
              </w:rPr>
              <w:t xml:space="preserve">равностранни </w:t>
            </w:r>
          </w:p>
          <w:p w:rsidR="00D1420F" w:rsidRDefault="00D1420F" w:rsidP="00D1420F">
            <w:pPr>
              <w:pStyle w:val="1"/>
              <w:ind w:left="720"/>
              <w:jc w:val="left"/>
            </w:pPr>
            <w:r>
              <w:t>триъгълниц</w:t>
            </w:r>
            <w:r w:rsidR="00AC501E">
              <w:t xml:space="preserve">и на които всичките страни са </w:t>
            </w:r>
            <w:bookmarkStart w:id="0" w:name="_GoBack"/>
            <w:bookmarkEnd w:id="0"/>
            <w:r>
              <w:t>равни;</w:t>
            </w:r>
          </w:p>
        </w:tc>
      </w:tr>
      <w:tr w:rsidR="00D1420F" w:rsidTr="005157CB">
        <w:tc>
          <w:tcPr>
            <w:tcW w:w="1843" w:type="dxa"/>
            <w:vAlign w:val="center"/>
          </w:tcPr>
          <w:p w:rsidR="00D1420F" w:rsidRDefault="00D1420F" w:rsidP="00D1420F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060EDD" wp14:editId="4874F519">
                      <wp:extent cx="485030" cy="691763"/>
                      <wp:effectExtent l="0" t="0" r="10795" b="13335"/>
                      <wp:docPr id="4" name="Равнобедрен триъгъл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030" cy="69176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F2B658" id="Равнобедрен триъгълник 4" o:spid="_x0000_s1026" type="#_x0000_t5" style="width:38.2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" fillcolor="#4f81bd [3204]" strokecolor="#243f60 [1604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95" w:type="dxa"/>
            <w:vAlign w:val="center"/>
          </w:tcPr>
          <w:p w:rsidR="00D1420F" w:rsidRPr="00D1420F" w:rsidRDefault="00D1420F" w:rsidP="00D1420F">
            <w:pPr>
              <w:pStyle w:val="1"/>
              <w:ind w:left="720"/>
              <w:jc w:val="left"/>
              <w:rPr>
                <w:i/>
                <w:sz w:val="32"/>
              </w:rPr>
            </w:pPr>
            <w:r w:rsidRPr="00D1420F">
              <w:rPr>
                <w:i/>
                <w:sz w:val="32"/>
              </w:rPr>
              <w:t xml:space="preserve">равнобедрени </w:t>
            </w:r>
          </w:p>
          <w:p w:rsidR="00D1420F" w:rsidRDefault="00D1420F" w:rsidP="00D1420F">
            <w:pPr>
              <w:pStyle w:val="1"/>
              <w:ind w:left="720"/>
              <w:jc w:val="left"/>
            </w:pPr>
            <w:r>
              <w:t>триъгълници, на които две от страните са равни;</w:t>
            </w:r>
          </w:p>
        </w:tc>
      </w:tr>
      <w:tr w:rsidR="00D1420F" w:rsidTr="005157CB">
        <w:tc>
          <w:tcPr>
            <w:tcW w:w="1843" w:type="dxa"/>
            <w:vAlign w:val="center"/>
          </w:tcPr>
          <w:p w:rsidR="00D1420F" w:rsidRDefault="00D1420F" w:rsidP="00D1420F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291465</wp:posOffset>
                      </wp:positionV>
                      <wp:extent cx="969645" cy="428625"/>
                      <wp:effectExtent l="0" t="0" r="20955" b="28575"/>
                      <wp:wrapNone/>
                      <wp:docPr id="6" name="Равнобедрен триъгъл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0 w 476885"/>
                                  <a:gd name="connsiteY0" fmla="*/ 508635 h 508635"/>
                                  <a:gd name="connsiteX1" fmla="*/ 238443 w 476885"/>
                                  <a:gd name="connsiteY1" fmla="*/ 0 h 508635"/>
                                  <a:gd name="connsiteX2" fmla="*/ 476885 w 476885"/>
                                  <a:gd name="connsiteY2" fmla="*/ 508635 h 508635"/>
                                  <a:gd name="connsiteX3" fmla="*/ 0 w 476885"/>
                                  <a:gd name="connsiteY3" fmla="*/ 508635 h 508635"/>
                                  <a:gd name="connsiteX0" fmla="*/ 0 w 969866"/>
                                  <a:gd name="connsiteY0" fmla="*/ 508635 h 508635"/>
                                  <a:gd name="connsiteX1" fmla="*/ 238443 w 969866"/>
                                  <a:gd name="connsiteY1" fmla="*/ 0 h 508635"/>
                                  <a:gd name="connsiteX2" fmla="*/ 969866 w 969866"/>
                                  <a:gd name="connsiteY2" fmla="*/ 508635 h 508635"/>
                                  <a:gd name="connsiteX3" fmla="*/ 0 w 969866"/>
                                  <a:gd name="connsiteY3" fmla="*/ 508635 h 508635"/>
                                  <a:gd name="connsiteX0" fmla="*/ 0 w 969866"/>
                                  <a:gd name="connsiteY0" fmla="*/ 429122 h 429122"/>
                                  <a:gd name="connsiteX1" fmla="*/ 365747 w 969866"/>
                                  <a:gd name="connsiteY1" fmla="*/ 0 h 429122"/>
                                  <a:gd name="connsiteX2" fmla="*/ 969866 w 969866"/>
                                  <a:gd name="connsiteY2" fmla="*/ 429122 h 429122"/>
                                  <a:gd name="connsiteX3" fmla="*/ 0 w 969866"/>
                                  <a:gd name="connsiteY3" fmla="*/ 429122 h 4291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69866" h="429122">
                                    <a:moveTo>
                                      <a:pt x="0" y="429122"/>
                                    </a:moveTo>
                                    <a:lnTo>
                                      <a:pt x="365747" y="0"/>
                                    </a:lnTo>
                                    <a:lnTo>
                                      <a:pt x="969866" y="429122"/>
                                    </a:lnTo>
                                    <a:lnTo>
                                      <a:pt x="0" y="429122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17490" id="Равнобедрен триъгълник 6" o:spid="_x0000_s1026" style="position:absolute;margin-left:8.5pt;margin-top:22.95pt;width:76.35pt;height:3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9866,42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" path="m,429122l365747,,969866,429122,,429122xe" fillcolor="#4f81bd [3204]" strokecolor="#243f60 [1604]" strokeweight="2pt">
                      <v:path arrowok="t" o:connecttype="custom" o:connectlocs="0,428625;365664,0;969645,428625;0,428625" o:connectangles="0,0,0,0"/>
                    </v:shape>
                  </w:pict>
                </mc:Fallback>
              </mc:AlternateContent>
            </w:r>
          </w:p>
        </w:tc>
        <w:tc>
          <w:tcPr>
            <w:tcW w:w="7595" w:type="dxa"/>
            <w:vAlign w:val="center"/>
          </w:tcPr>
          <w:p w:rsidR="00D1420F" w:rsidRPr="00D1420F" w:rsidRDefault="00D1420F" w:rsidP="00D1420F">
            <w:pPr>
              <w:pStyle w:val="1"/>
              <w:ind w:left="720"/>
              <w:rPr>
                <w:i/>
                <w:sz w:val="32"/>
              </w:rPr>
            </w:pPr>
            <w:r w:rsidRPr="00D1420F">
              <w:rPr>
                <w:i/>
                <w:sz w:val="32"/>
              </w:rPr>
              <w:t xml:space="preserve">разностранни </w:t>
            </w:r>
          </w:p>
          <w:p w:rsidR="00D1420F" w:rsidRDefault="00D1420F" w:rsidP="00D1420F">
            <w:pPr>
              <w:pStyle w:val="1"/>
              <w:ind w:left="720"/>
            </w:pPr>
            <w:r>
              <w:t>триъгълници, на които всички страни са с различна дължина</w:t>
            </w:r>
          </w:p>
        </w:tc>
      </w:tr>
    </w:tbl>
    <w:p w:rsidR="00D1420F" w:rsidRDefault="00D1420F" w:rsidP="00457241">
      <w:pPr>
        <w:pStyle w:val="a1"/>
      </w:pPr>
      <w:r>
        <w:lastRenderedPageBreak/>
        <w:t>В зависимост от големината на ъглите, триъгълникът може да бъде: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21"/>
        <w:gridCol w:w="7467"/>
      </w:tblGrid>
      <w:tr w:rsidR="00D1420F" w:rsidTr="005157CB">
        <w:trPr>
          <w:trHeight w:val="1149"/>
        </w:trPr>
        <w:tc>
          <w:tcPr>
            <w:tcW w:w="1846" w:type="dxa"/>
            <w:vAlign w:val="center"/>
          </w:tcPr>
          <w:p w:rsidR="00D1420F" w:rsidRDefault="00D1420F" w:rsidP="00A4561A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40057FA" wp14:editId="7C3BFF5D">
                      <wp:simplePos x="0" y="0"/>
                      <wp:positionH relativeFrom="column">
                        <wp:posOffset>237242</wp:posOffset>
                      </wp:positionH>
                      <wp:positionV relativeFrom="paragraph">
                        <wp:posOffset>227634</wp:posOffset>
                      </wp:positionV>
                      <wp:extent cx="665038" cy="381662"/>
                      <wp:effectExtent l="0" t="0" r="20955" b="18415"/>
                      <wp:wrapNone/>
                      <wp:docPr id="10" name="Правоъгълен триъгъл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38" cy="381662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ECF45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Правоъгълен триъгълник 10" o:spid="_x0000_s1026" type="#_x0000_t6" style="position:absolute;margin-left:18.7pt;margin-top:17.9pt;width:52.35pt;height:3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607" w:type="dxa"/>
            <w:vAlign w:val="center"/>
          </w:tcPr>
          <w:p w:rsidR="00D1420F" w:rsidRPr="00D1420F" w:rsidRDefault="00D1420F" w:rsidP="00751BE7">
            <w:pPr>
              <w:pStyle w:val="1"/>
              <w:ind w:left="720"/>
              <w:jc w:val="left"/>
              <w:rPr>
                <w:i/>
                <w:sz w:val="32"/>
              </w:rPr>
            </w:pPr>
            <w:r>
              <w:rPr>
                <w:i/>
                <w:sz w:val="32"/>
              </w:rPr>
              <w:t>правоъгълен</w:t>
            </w:r>
          </w:p>
          <w:p w:rsidR="00D1420F" w:rsidRPr="00DE790B" w:rsidRDefault="00D1420F" w:rsidP="00D1420F">
            <w:pPr>
              <w:pStyle w:val="1"/>
              <w:ind w:left="720"/>
              <w:jc w:val="left"/>
            </w:pPr>
            <w:r>
              <w:t xml:space="preserve">триъгълник, които </w:t>
            </w:r>
            <w:r w:rsidR="00DE790B">
              <w:t xml:space="preserve">има </w:t>
            </w:r>
            <w:r>
              <w:t>един прав ъгъл</w:t>
            </w:r>
            <w:r w:rsidR="00DE790B">
              <w:t xml:space="preserve"> (90</w:t>
            </w:r>
            <w:r w:rsidR="00DE790B" w:rsidRPr="00291086">
              <w:rPr>
                <w:vertAlign w:val="superscript"/>
              </w:rPr>
              <w:t>о</w:t>
            </w:r>
            <w:r w:rsidR="00DE790B">
              <w:t>)</w:t>
            </w:r>
          </w:p>
        </w:tc>
      </w:tr>
      <w:tr w:rsidR="00D1420F" w:rsidTr="005157CB">
        <w:trPr>
          <w:trHeight w:val="1202"/>
        </w:trPr>
        <w:tc>
          <w:tcPr>
            <w:tcW w:w="1846" w:type="dxa"/>
            <w:vAlign w:val="center"/>
          </w:tcPr>
          <w:p w:rsidR="00D1420F" w:rsidRDefault="00D1420F" w:rsidP="00751BE7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C0820E" wp14:editId="084A22E3">
                      <wp:extent cx="485030" cy="691763"/>
                      <wp:effectExtent l="0" t="0" r="10795" b="13335"/>
                      <wp:docPr id="8" name="Равнобедрен триъгъл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030" cy="69176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1F544D" id="Равнобедрен триъгълник 8" o:spid="_x0000_s1026" type="#_x0000_t5" style="width:38.2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" fillcolor="#4f81bd [3204]" strokecolor="#243f60 [1604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07" w:type="dxa"/>
            <w:vAlign w:val="center"/>
          </w:tcPr>
          <w:p w:rsidR="00297F62" w:rsidRDefault="00D1420F" w:rsidP="00DE790B">
            <w:pPr>
              <w:pStyle w:val="1"/>
              <w:ind w:left="720"/>
              <w:jc w:val="left"/>
              <w:rPr>
                <w:i/>
                <w:sz w:val="32"/>
              </w:rPr>
            </w:pPr>
            <w:r>
              <w:rPr>
                <w:i/>
                <w:sz w:val="32"/>
              </w:rPr>
              <w:t>остроъгълен</w:t>
            </w:r>
            <w:r w:rsidRPr="00D1420F">
              <w:rPr>
                <w:i/>
                <w:sz w:val="32"/>
              </w:rPr>
              <w:t xml:space="preserve"> </w:t>
            </w:r>
          </w:p>
          <w:p w:rsidR="00D1420F" w:rsidRDefault="00D1420F" w:rsidP="00DE790B">
            <w:pPr>
              <w:pStyle w:val="1"/>
              <w:ind w:left="720"/>
              <w:jc w:val="left"/>
            </w:pPr>
            <w:r>
              <w:t xml:space="preserve">триъгълник, на които </w:t>
            </w:r>
            <w:r w:rsidR="00291086">
              <w:t>всички ъгли са остри</w:t>
            </w:r>
            <w:r w:rsidR="00DE790B">
              <w:t xml:space="preserve"> (по-малки от 90</w:t>
            </w:r>
            <w:r w:rsidR="00DE790B">
              <w:rPr>
                <w:vertAlign w:val="superscript"/>
              </w:rPr>
              <w:t>о</w:t>
            </w:r>
            <w:r w:rsidR="00DE790B">
              <w:t>)</w:t>
            </w:r>
            <w:r>
              <w:t>;</w:t>
            </w:r>
          </w:p>
        </w:tc>
      </w:tr>
      <w:tr w:rsidR="00D1420F" w:rsidTr="005157CB">
        <w:trPr>
          <w:trHeight w:val="995"/>
        </w:trPr>
        <w:tc>
          <w:tcPr>
            <w:tcW w:w="1846" w:type="dxa"/>
            <w:vAlign w:val="center"/>
          </w:tcPr>
          <w:p w:rsidR="00D1420F" w:rsidRDefault="00D1420F" w:rsidP="00751BE7">
            <w:pPr>
              <w:pStyle w:val="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F29231A" wp14:editId="08345E9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161925</wp:posOffset>
                      </wp:positionV>
                      <wp:extent cx="1079500" cy="428625"/>
                      <wp:effectExtent l="38100" t="76200" r="0" b="0"/>
                      <wp:wrapNone/>
                      <wp:docPr id="9" name="Равнобедрен триъгъл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615032">
                                <a:off x="0" y="0"/>
                                <a:ext cx="1079500" cy="428625"/>
                              </a:xfrm>
                              <a:custGeom>
                                <a:avLst/>
                                <a:gdLst>
                                  <a:gd name="connsiteX0" fmla="*/ 0 w 476885"/>
                                  <a:gd name="connsiteY0" fmla="*/ 508635 h 508635"/>
                                  <a:gd name="connsiteX1" fmla="*/ 238443 w 476885"/>
                                  <a:gd name="connsiteY1" fmla="*/ 0 h 508635"/>
                                  <a:gd name="connsiteX2" fmla="*/ 476885 w 476885"/>
                                  <a:gd name="connsiteY2" fmla="*/ 508635 h 508635"/>
                                  <a:gd name="connsiteX3" fmla="*/ 0 w 476885"/>
                                  <a:gd name="connsiteY3" fmla="*/ 508635 h 508635"/>
                                  <a:gd name="connsiteX0" fmla="*/ 0 w 969866"/>
                                  <a:gd name="connsiteY0" fmla="*/ 508635 h 508635"/>
                                  <a:gd name="connsiteX1" fmla="*/ 238443 w 969866"/>
                                  <a:gd name="connsiteY1" fmla="*/ 0 h 508635"/>
                                  <a:gd name="connsiteX2" fmla="*/ 969866 w 969866"/>
                                  <a:gd name="connsiteY2" fmla="*/ 508635 h 508635"/>
                                  <a:gd name="connsiteX3" fmla="*/ 0 w 969866"/>
                                  <a:gd name="connsiteY3" fmla="*/ 508635 h 508635"/>
                                  <a:gd name="connsiteX0" fmla="*/ 0 w 969866"/>
                                  <a:gd name="connsiteY0" fmla="*/ 429122 h 429122"/>
                                  <a:gd name="connsiteX1" fmla="*/ 365747 w 969866"/>
                                  <a:gd name="connsiteY1" fmla="*/ 0 h 429122"/>
                                  <a:gd name="connsiteX2" fmla="*/ 969866 w 969866"/>
                                  <a:gd name="connsiteY2" fmla="*/ 429122 h 429122"/>
                                  <a:gd name="connsiteX3" fmla="*/ 0 w 969866"/>
                                  <a:gd name="connsiteY3" fmla="*/ 429122 h 429122"/>
                                  <a:gd name="connsiteX0" fmla="*/ 0 w 1080250"/>
                                  <a:gd name="connsiteY0" fmla="*/ 149772 h 429122"/>
                                  <a:gd name="connsiteX1" fmla="*/ 476131 w 1080250"/>
                                  <a:gd name="connsiteY1" fmla="*/ 0 h 429122"/>
                                  <a:gd name="connsiteX2" fmla="*/ 1080250 w 1080250"/>
                                  <a:gd name="connsiteY2" fmla="*/ 429122 h 429122"/>
                                  <a:gd name="connsiteX3" fmla="*/ 0 w 1080250"/>
                                  <a:gd name="connsiteY3" fmla="*/ 149772 h 4291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80250" h="429122">
                                    <a:moveTo>
                                      <a:pt x="0" y="149772"/>
                                    </a:moveTo>
                                    <a:lnTo>
                                      <a:pt x="476131" y="0"/>
                                    </a:lnTo>
                                    <a:lnTo>
                                      <a:pt x="1080250" y="429122"/>
                                    </a:lnTo>
                                    <a:lnTo>
                                      <a:pt x="0" y="149772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B93F" id="Равнобедрен триъгълник 6" o:spid="_x0000_s1026" style="position:absolute;margin-left:5.15pt;margin-top:12.75pt;width:85pt;height:33.75pt;rotation:9409912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250,42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" path="m,149772l476131,r604119,429122l,149772xe" fillcolor="#4f81bd [3204]" strokecolor="#243f60 [1604]" strokeweight="2pt">
                      <v:path arrowok="t" o:connecttype="custom" o:connectlocs="0,149599;475800,0;1079500,428625;0,149599" o:connectangles="0,0,0,0"/>
                    </v:shape>
                  </w:pict>
                </mc:Fallback>
              </mc:AlternateContent>
            </w:r>
          </w:p>
        </w:tc>
        <w:tc>
          <w:tcPr>
            <w:tcW w:w="7607" w:type="dxa"/>
            <w:vAlign w:val="center"/>
          </w:tcPr>
          <w:p w:rsidR="00D1420F" w:rsidRPr="00D1420F" w:rsidRDefault="00291086" w:rsidP="00751BE7">
            <w:pPr>
              <w:pStyle w:val="1"/>
              <w:ind w:left="720"/>
              <w:rPr>
                <w:i/>
                <w:sz w:val="32"/>
              </w:rPr>
            </w:pPr>
            <w:r>
              <w:rPr>
                <w:i/>
                <w:sz w:val="32"/>
              </w:rPr>
              <w:t>тъпоъгълен</w:t>
            </w:r>
          </w:p>
          <w:p w:rsidR="00D1420F" w:rsidRDefault="00291086" w:rsidP="00291086">
            <w:pPr>
              <w:pStyle w:val="1"/>
              <w:ind w:left="720"/>
            </w:pPr>
            <w:r>
              <w:t>триъгълник</w:t>
            </w:r>
            <w:r w:rsidR="00D1420F">
              <w:t xml:space="preserve">, които </w:t>
            </w:r>
            <w:r>
              <w:t>има ъгъл по-голям от 90</w:t>
            </w:r>
            <w:r w:rsidRPr="00291086">
              <w:rPr>
                <w:vertAlign w:val="superscript"/>
              </w:rPr>
              <w:t>о</w:t>
            </w:r>
          </w:p>
        </w:tc>
      </w:tr>
    </w:tbl>
    <w:p w:rsidR="00202F14" w:rsidRDefault="00202F14" w:rsidP="00202F14">
      <w:pPr>
        <w:pStyle w:val="Subtitle"/>
        <w:rPr>
          <w:rFonts w:eastAsia="Times New Roman"/>
          <w:lang w:eastAsia="bg-BG"/>
        </w:rPr>
      </w:pPr>
    </w:p>
    <w:p w:rsidR="00202F14" w:rsidRPr="00457241" w:rsidRDefault="00202F14" w:rsidP="00202F14">
      <w:pPr>
        <w:pStyle w:val="Subtitle"/>
        <w:rPr>
          <w:rFonts w:eastAsia="Times New Roman"/>
          <w:sz w:val="32"/>
          <w:lang w:eastAsia="bg-BG"/>
        </w:rPr>
      </w:pPr>
      <w:r w:rsidRPr="00457241">
        <w:rPr>
          <w:rFonts w:eastAsia="Times New Roman"/>
          <w:sz w:val="32"/>
          <w:lang w:eastAsia="bg-BG"/>
        </w:rPr>
        <w:t>Триъгълник - Лице</w:t>
      </w:r>
    </w:p>
    <w:p w:rsidR="00202F14" w:rsidRDefault="005157CB" w:rsidP="00457241">
      <w:pPr>
        <w:pStyle w:val="a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79959E" wp14:editId="046DC756">
            <wp:simplePos x="0" y="0"/>
            <wp:positionH relativeFrom="column">
              <wp:posOffset>3147060</wp:posOffset>
            </wp:positionH>
            <wp:positionV relativeFrom="paragraph">
              <wp:posOffset>81915</wp:posOffset>
            </wp:positionV>
            <wp:extent cx="2774950" cy="223329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C99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14">
        <w:t>Лицето на триъгълник е равно на половината от произведението на коя да е страна и височината</w:t>
      </w:r>
      <w:r w:rsidR="00013C89">
        <w:rPr>
          <w:lang w:val="en-US"/>
        </w:rPr>
        <w:t>,</w:t>
      </w:r>
      <w:r w:rsidR="00202F14">
        <w:t xml:space="preserve"> спусната към нея. Изчислява се по формулата 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a*h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; </m:t>
        </m:r>
      </m:oMath>
      <w:r w:rsidR="00202F14">
        <w:t xml:space="preserve"> или 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b*h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13C89">
        <w:rPr>
          <w:lang w:val="en-US"/>
        </w:rPr>
        <w:t>,</w:t>
      </w:r>
      <w:r w:rsidR="00202F14">
        <w:rPr>
          <w:lang w:val="en-US"/>
        </w:rPr>
        <w:t xml:space="preserve"> </w:t>
      </w:r>
      <w:r w:rsidR="00202F14">
        <w:t>или 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c*h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02F14">
        <w:t>,</w:t>
      </w:r>
      <w:r w:rsidR="00202F14">
        <w:rPr>
          <w:lang w:val="en-US"/>
        </w:rPr>
        <w:t xml:space="preserve"> </w:t>
      </w:r>
      <w:r w:rsidR="00202F14">
        <w:t xml:space="preserve">където </w:t>
      </w:r>
      <w:r w:rsidR="00202F14" w:rsidRPr="00013C89">
        <w:rPr>
          <w:b/>
          <w:i/>
        </w:rPr>
        <w:t>а</w:t>
      </w:r>
      <w:r w:rsidR="00202F14">
        <w:t xml:space="preserve">, </w:t>
      </w:r>
      <w:r w:rsidR="00202F14" w:rsidRPr="00013C89">
        <w:rPr>
          <w:b/>
          <w:i/>
        </w:rPr>
        <w:t>b</w:t>
      </w:r>
      <w:r w:rsidR="00202F14">
        <w:t xml:space="preserve"> и </w:t>
      </w:r>
      <w:r w:rsidR="00202F14" w:rsidRPr="00013C89">
        <w:rPr>
          <w:b/>
          <w:i/>
        </w:rPr>
        <w:t>c</w:t>
      </w:r>
      <w:r w:rsidR="00202F14">
        <w:t xml:space="preserve"> са дължини на страните на триъгълника, а </w:t>
      </w:r>
      <w:r w:rsidR="00202F14" w:rsidRPr="00013C89">
        <w:rPr>
          <w:b/>
          <w:i/>
        </w:rPr>
        <w:t>h</w:t>
      </w:r>
      <w:r w:rsidR="00202F14" w:rsidRPr="00013C89">
        <w:rPr>
          <w:b/>
          <w:i/>
          <w:vertAlign w:val="subscript"/>
          <w:lang w:val="en-US"/>
        </w:rPr>
        <w:t>a</w:t>
      </w:r>
      <w:proofErr w:type="gramStart"/>
      <w:r w:rsidR="00202F14">
        <w:rPr>
          <w:lang w:val="en-US"/>
        </w:rPr>
        <w:t xml:space="preserve">, </w:t>
      </w:r>
      <w:r w:rsidR="00202F14" w:rsidRPr="00013C89">
        <w:rPr>
          <w:b/>
          <w:i/>
          <w:lang w:val="en-US"/>
        </w:rPr>
        <w:t xml:space="preserve"> </w:t>
      </w:r>
      <w:r w:rsidR="00202F14" w:rsidRPr="00013C89">
        <w:rPr>
          <w:b/>
          <w:i/>
        </w:rPr>
        <w:t>h</w:t>
      </w:r>
      <w:r w:rsidR="00202F14" w:rsidRPr="00013C89">
        <w:rPr>
          <w:b/>
          <w:i/>
          <w:vertAlign w:val="subscript"/>
          <w:lang w:val="en-US"/>
        </w:rPr>
        <w:t>b</w:t>
      </w:r>
      <w:proofErr w:type="gramEnd"/>
      <w:r w:rsidR="00202F14">
        <w:rPr>
          <w:lang w:val="en-US"/>
        </w:rPr>
        <w:t xml:space="preserve">, </w:t>
      </w:r>
      <w:r w:rsidR="00202F14">
        <w:t xml:space="preserve"> </w:t>
      </w:r>
      <w:r w:rsidR="00202F14" w:rsidRPr="00013C89">
        <w:rPr>
          <w:b/>
          <w:i/>
        </w:rPr>
        <w:t>h</w:t>
      </w:r>
      <w:r w:rsidR="00202F14" w:rsidRPr="00013C89">
        <w:rPr>
          <w:b/>
          <w:i/>
          <w:vertAlign w:val="subscript"/>
          <w:lang w:val="en-US"/>
        </w:rPr>
        <w:t>c</w:t>
      </w:r>
      <w:r w:rsidR="00202F14">
        <w:rPr>
          <w:vertAlign w:val="subscript"/>
          <w:lang w:val="en-US"/>
        </w:rPr>
        <w:t xml:space="preserve"> </w:t>
      </w:r>
      <w:r w:rsidR="00202F14">
        <w:rPr>
          <w:lang w:val="en-US"/>
        </w:rPr>
        <w:t xml:space="preserve">-  </w:t>
      </w:r>
      <w:r w:rsidR="00202F14">
        <w:t xml:space="preserve">височините към тях. </w:t>
      </w:r>
    </w:p>
    <w:p w:rsidR="003A4BD5" w:rsidRPr="00C55496" w:rsidRDefault="003A4BD5" w:rsidP="003A4BD5">
      <w:pPr>
        <w:pStyle w:val="a1"/>
      </w:pPr>
      <w:r w:rsidRPr="00C55496">
        <w:t xml:space="preserve">Никога не трябва да забравяме, че дължините на всички участващи във формулата елементи трябва да са </w:t>
      </w:r>
      <w:r>
        <w:t xml:space="preserve">изразени </w:t>
      </w:r>
      <w:r w:rsidRPr="00C55496">
        <w:t>в една и съща мерна единица. Мерната единица за лице получаваме като пред мерната единица за дължина добавим думичк</w:t>
      </w:r>
      <w:r>
        <w:t xml:space="preserve">ата </w:t>
      </w:r>
      <w:r>
        <w:rPr>
          <w:lang w:val="en-US"/>
        </w:rPr>
        <w:t>“</w:t>
      </w:r>
      <w:r>
        <w:t>квадратен(и)</w:t>
      </w:r>
      <w:r>
        <w:rPr>
          <w:lang w:val="en-US"/>
        </w:rPr>
        <w:t>”</w:t>
      </w:r>
      <w:r w:rsidRPr="00C55496">
        <w:t xml:space="preserve">. </w:t>
      </w:r>
      <w:r>
        <w:rPr>
          <w:lang w:val="en-US"/>
        </w:rPr>
        <w:t xml:space="preserve"> </w:t>
      </w:r>
      <w:r w:rsidRPr="00C55496">
        <w:t>Пример: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1"/>
        <w:gridCol w:w="4697"/>
      </w:tblGrid>
      <w:tr w:rsidR="003A4BD5" w:rsidRPr="00C55496" w:rsidTr="005157CB">
        <w:tc>
          <w:tcPr>
            <w:tcW w:w="4665" w:type="dxa"/>
          </w:tcPr>
          <w:p w:rsidR="003A4BD5" w:rsidRPr="00C55496" w:rsidRDefault="003A4BD5" w:rsidP="00BE1B53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дължина</w:t>
            </w:r>
          </w:p>
        </w:tc>
        <w:tc>
          <w:tcPr>
            <w:tcW w:w="4773" w:type="dxa"/>
          </w:tcPr>
          <w:p w:rsidR="003A4BD5" w:rsidRPr="00C55496" w:rsidRDefault="003A4BD5" w:rsidP="00BE1B53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лице</w:t>
            </w:r>
          </w:p>
        </w:tc>
      </w:tr>
      <w:tr w:rsidR="003A4BD5" w:rsidRPr="00C55496" w:rsidTr="005157CB">
        <w:tc>
          <w:tcPr>
            <w:tcW w:w="4665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сантиметър (1 см)</w:t>
            </w:r>
          </w:p>
        </w:tc>
        <w:tc>
          <w:tcPr>
            <w:tcW w:w="4773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сантиметър (1 кв. см)</w:t>
            </w:r>
          </w:p>
        </w:tc>
      </w:tr>
      <w:tr w:rsidR="003A4BD5" w:rsidRPr="00C55496" w:rsidTr="005157CB">
        <w:tc>
          <w:tcPr>
            <w:tcW w:w="4665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метър (1 м)</w:t>
            </w:r>
          </w:p>
        </w:tc>
        <w:tc>
          <w:tcPr>
            <w:tcW w:w="4773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метър (1 кв. м)</w:t>
            </w:r>
          </w:p>
        </w:tc>
      </w:tr>
      <w:tr w:rsidR="003A4BD5" w:rsidRPr="00C55496" w:rsidTr="005157CB">
        <w:tc>
          <w:tcPr>
            <w:tcW w:w="4665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милиметър (1 мм)</w:t>
            </w:r>
          </w:p>
        </w:tc>
        <w:tc>
          <w:tcPr>
            <w:tcW w:w="4773" w:type="dxa"/>
          </w:tcPr>
          <w:p w:rsidR="003A4BD5" w:rsidRPr="00C55496" w:rsidRDefault="003A4BD5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милиметър (1 кв. мм)</w:t>
            </w:r>
          </w:p>
        </w:tc>
      </w:tr>
    </w:tbl>
    <w:p w:rsidR="00202F14" w:rsidRDefault="00202F14" w:rsidP="00202F14">
      <w:pPr>
        <w:rPr>
          <w:rFonts w:ascii="Arial" w:eastAsia="Calibri" w:hAnsi="Arial"/>
          <w:sz w:val="20"/>
          <w:szCs w:val="20"/>
        </w:rPr>
      </w:pPr>
    </w:p>
    <w:p w:rsidR="00202F14" w:rsidRDefault="00202F14" w:rsidP="00202F14">
      <w:pPr>
        <w:pStyle w:val="Subtitle"/>
        <w:rPr>
          <w:rFonts w:eastAsia="Times New Roman"/>
          <w:lang w:eastAsia="bg-BG"/>
        </w:rPr>
      </w:pPr>
      <w:r>
        <w:rPr>
          <w:rFonts w:ascii="Times New Roman" w:eastAsia="Times New Roman" w:hAnsi="Times New Roman" w:cs="Times New Roman"/>
          <w:noProof/>
          <w:lang w:eastAsia="bg-BG"/>
        </w:rPr>
        <w:lastRenderedPageBreak/>
        <w:drawing>
          <wp:anchor distT="0" distB="0" distL="114300" distR="114300" simplePos="0" relativeHeight="251660800" behindDoc="0" locked="0" layoutInCell="1" allowOverlap="1" wp14:anchorId="78A1A02C" wp14:editId="6B8AB26A">
            <wp:simplePos x="0" y="0"/>
            <wp:positionH relativeFrom="column">
              <wp:posOffset>-81915</wp:posOffset>
            </wp:positionH>
            <wp:positionV relativeFrom="paragraph">
              <wp:posOffset>161925</wp:posOffset>
            </wp:positionV>
            <wp:extent cx="2822575" cy="226695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41D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F14" w:rsidRPr="00457241" w:rsidRDefault="00202F14" w:rsidP="00202F14">
      <w:pPr>
        <w:pStyle w:val="Subtitle"/>
        <w:rPr>
          <w:rFonts w:eastAsia="Times New Roman"/>
          <w:sz w:val="32"/>
          <w:lang w:val="en-US" w:eastAsia="bg-BG"/>
        </w:rPr>
      </w:pPr>
      <w:r w:rsidRPr="00457241">
        <w:rPr>
          <w:rFonts w:eastAsia="Times New Roman"/>
          <w:sz w:val="32"/>
          <w:lang w:eastAsia="bg-BG"/>
        </w:rPr>
        <w:t>Обиколка</w:t>
      </w:r>
    </w:p>
    <w:p w:rsidR="00202F14" w:rsidRPr="00202F14" w:rsidRDefault="00202F14" w:rsidP="00085C9A">
      <w:pPr>
        <w:pStyle w:val="a1"/>
      </w:pPr>
      <w:r>
        <w:t>Обиколка /или периметър/</w:t>
      </w:r>
      <w:r>
        <w:rPr>
          <w:lang w:val="en-US"/>
        </w:rPr>
        <w:t xml:space="preserve"> </w:t>
      </w:r>
      <w:r>
        <w:t xml:space="preserve">на триъгълник е сумата от дължините на страните на триъгълника. Означава се с буквата Р и се изчислява по формулата P=a+b+c, където </w:t>
      </w:r>
      <w:r w:rsidRPr="00013C89">
        <w:rPr>
          <w:b/>
          <w:i/>
        </w:rPr>
        <w:t>а</w:t>
      </w:r>
      <w:r>
        <w:t xml:space="preserve">, </w:t>
      </w:r>
      <w:r w:rsidRPr="00013C89">
        <w:rPr>
          <w:b/>
          <w:i/>
        </w:rPr>
        <w:t>b</w:t>
      </w:r>
      <w:r>
        <w:t xml:space="preserve"> и </w:t>
      </w:r>
      <w:r w:rsidRPr="00013C89">
        <w:rPr>
          <w:b/>
          <w:i/>
        </w:rPr>
        <w:t>c</w:t>
      </w:r>
      <w:r>
        <w:t xml:space="preserve"> са дължините на страните на триъгълника.</w:t>
      </w:r>
    </w:p>
    <w:sectPr w:rsidR="00202F14" w:rsidRPr="00202F14" w:rsidSect="0045724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985" w:right="1417" w:bottom="1134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E32" w:rsidRDefault="00C07E32" w:rsidP="006276F2">
      <w:r>
        <w:separator/>
      </w:r>
    </w:p>
  </w:endnote>
  <w:endnote w:type="continuationSeparator" w:id="0">
    <w:p w:rsidR="00C07E32" w:rsidRDefault="00C07E3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03FD9" wp14:editId="067E213B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603FD9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E32" w:rsidRDefault="00C07E32" w:rsidP="006276F2">
      <w:r>
        <w:separator/>
      </w:r>
    </w:p>
  </w:footnote>
  <w:footnote w:type="continuationSeparator" w:id="0">
    <w:p w:rsidR="00C07E32" w:rsidRDefault="00C07E3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A92F3" wp14:editId="5C3429C6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18A92F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3854B" wp14:editId="4B8D6B75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33854B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55685"/>
    <w:multiLevelType w:val="hybridMultilevel"/>
    <w:tmpl w:val="9684C96C"/>
    <w:lvl w:ilvl="0" w:tplc="C8BA25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AB"/>
    <w:rsid w:val="00013C89"/>
    <w:rsid w:val="000708DF"/>
    <w:rsid w:val="00072EF7"/>
    <w:rsid w:val="00085C9A"/>
    <w:rsid w:val="000A56A4"/>
    <w:rsid w:val="00202F14"/>
    <w:rsid w:val="00207E9C"/>
    <w:rsid w:val="00291086"/>
    <w:rsid w:val="00297F62"/>
    <w:rsid w:val="00306830"/>
    <w:rsid w:val="003A4BD5"/>
    <w:rsid w:val="003E6B42"/>
    <w:rsid w:val="00457241"/>
    <w:rsid w:val="004869EC"/>
    <w:rsid w:val="004B0D83"/>
    <w:rsid w:val="004D4143"/>
    <w:rsid w:val="004E590D"/>
    <w:rsid w:val="005157CB"/>
    <w:rsid w:val="006212AB"/>
    <w:rsid w:val="006276F2"/>
    <w:rsid w:val="00645F6D"/>
    <w:rsid w:val="00672C69"/>
    <w:rsid w:val="0076462D"/>
    <w:rsid w:val="007F4B8F"/>
    <w:rsid w:val="0086780E"/>
    <w:rsid w:val="008B778A"/>
    <w:rsid w:val="0094435F"/>
    <w:rsid w:val="00992957"/>
    <w:rsid w:val="009A0251"/>
    <w:rsid w:val="00A4561A"/>
    <w:rsid w:val="00AC501E"/>
    <w:rsid w:val="00B426C7"/>
    <w:rsid w:val="00B4676A"/>
    <w:rsid w:val="00BC3BEB"/>
    <w:rsid w:val="00C07E32"/>
    <w:rsid w:val="00C323FB"/>
    <w:rsid w:val="00CB7CD2"/>
    <w:rsid w:val="00D1420F"/>
    <w:rsid w:val="00D52A71"/>
    <w:rsid w:val="00D92214"/>
    <w:rsid w:val="00DE790B"/>
    <w:rsid w:val="00E742E0"/>
    <w:rsid w:val="00EE1ABD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E461153C-AC4A-488A-B1C5-764BE0AE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AB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621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2A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TableGrid">
    <w:name w:val="Table Grid"/>
    <w:basedOn w:val="TableNormal"/>
    <w:uiPriority w:val="39"/>
    <w:rsid w:val="00D14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1086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02F14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F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80462-8EC7-49DE-9B70-C88B52BF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6</TotalTime>
  <Pages>3</Pages>
  <Words>278</Words>
  <Characters>1590</Characters>
  <Application>Microsoft Office Word</Application>
  <DocSecurity>8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Димитър Колев</cp:lastModifiedBy>
  <cp:revision>8</cp:revision>
  <dcterms:created xsi:type="dcterms:W3CDTF">2015-02-01T09:13:00Z</dcterms:created>
  <dcterms:modified xsi:type="dcterms:W3CDTF">2015-02-01T14:53:00Z</dcterms:modified>
</cp:coreProperties>
</file>