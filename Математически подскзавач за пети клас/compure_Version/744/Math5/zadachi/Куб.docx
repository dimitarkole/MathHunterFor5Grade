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</w:t>
      </w:r>
      <w:r w:rsidR="00C97DD3">
        <w:t>Куб</w:t>
      </w:r>
      <w:r>
        <w:t>“</w:t>
      </w:r>
    </w:p>
    <w:p w:rsidR="004129A3" w:rsidRDefault="004129A3" w:rsidP="00DE2481">
      <w:pPr>
        <w:pStyle w:val="a1"/>
      </w:pPr>
      <w:r w:rsidRPr="004129A3">
        <w:rPr>
          <w:u w:val="single"/>
        </w:rPr>
        <w:t>Зад. 1.</w:t>
      </w:r>
      <w:r>
        <w:t xml:space="preserve"> </w:t>
      </w:r>
      <w:r w:rsidR="00C97DD3">
        <w:t>Коя от фигурите е развивка на куб</w:t>
      </w:r>
      <w:r>
        <w:t>:</w:t>
      </w:r>
    </w:p>
    <w:p w:rsidR="004129A3" w:rsidRDefault="00AB6537" w:rsidP="004129A3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BAF58C7" wp14:editId="70EDB43D">
                <wp:simplePos x="0" y="0"/>
                <wp:positionH relativeFrom="margin">
                  <wp:posOffset>2703214</wp:posOffset>
                </wp:positionH>
                <wp:positionV relativeFrom="paragraph">
                  <wp:posOffset>39218</wp:posOffset>
                </wp:positionV>
                <wp:extent cx="941070" cy="1334768"/>
                <wp:effectExtent l="0" t="0" r="11430" b="18415"/>
                <wp:wrapNone/>
                <wp:docPr id="292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070" cy="1334768"/>
                          <a:chOff x="0" y="-120706"/>
                          <a:chExt cx="2379616" cy="3373706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293" name="Freeform 293"/>
                        <wps:cNvSpPr/>
                        <wps:spPr>
                          <a:xfrm rot="16200000">
                            <a:off x="827681" y="903728"/>
                            <a:ext cx="732962" cy="723832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Freeform 294"/>
                        <wps:cNvSpPr/>
                        <wps:spPr>
                          <a:xfrm rot="16200000">
                            <a:off x="1605616" y="848563"/>
                            <a:ext cx="720000" cy="828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 295"/>
                        <wps:cNvSpPr/>
                        <wps:spPr>
                          <a:xfrm rot="16200000">
                            <a:off x="54000" y="852648"/>
                            <a:ext cx="720000" cy="828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Freeform 296"/>
                        <wps:cNvSpPr/>
                        <wps:spPr>
                          <a:xfrm rot="16200000">
                            <a:off x="681180" y="25386"/>
                            <a:ext cx="1020429" cy="728245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Freeform 297"/>
                        <wps:cNvSpPr/>
                        <wps:spPr>
                          <a:xfrm rot="16200000">
                            <a:off x="742123" y="1718880"/>
                            <a:ext cx="900001" cy="728245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Freeform 298"/>
                        <wps:cNvSpPr/>
                        <wps:spPr>
                          <a:xfrm rot="16200000" flipV="1">
                            <a:off x="828103" y="2528877"/>
                            <a:ext cx="720001" cy="728245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092D4A" id="Group 28" o:spid="_x0000_s1026" style="position:absolute;margin-left:212.85pt;margin-top:3.1pt;width:74.1pt;height:105.1pt;z-index:251693056;mso-position-horizontal-relative:margin;mso-width-relative:margin;mso-height-relative:margin" coordorigin=",-1207" coordsize="23796,33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">
                <v:shape id="Freeform 293" o:spid="_x0000_s1027" style="position:absolute;left:8276;top:9037;width:7330;height:7238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2lYcYA&#10;AADcAAAADwAAAGRycy9kb3ducmV2LnhtbESPQWsCMRSE74X+h/AKvZSarVVpt0YRoWD1tNqCx8fm&#10;dbPt5mVNoq7/3giCx2FmvmHG08424kA+1I4VvPQyEMSl0zVXCr43n89vIEJE1tg4JgUnCjCd3N+N&#10;MdfuyAUd1rESCcIhRwUmxjaXMpSGLIaea4mT9+u8xZikr6T2eExw28h+lo2kxZrTgsGW5obK//Xe&#10;Khishn9fdrh92vkVL3fFz3ZjCqfU40M3+wARqYu38LW90Ar6769wOZOOgJy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2lYc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32962,0;732962,723832;0,723832;0,0" o:connectangles="0,0,0,0"/>
                </v:shape>
                <v:shape id="Freeform 294" o:spid="_x0000_s1028" style="position:absolute;left:16056;top:8485;width:7200;height:828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9FcUA&#10;AADcAAAADwAAAGRycy9kb3ducmV2LnhtbESPQWsCMRSE7wX/Q3iCl1KzipZ2axQpFLSeVlvw+Ni8&#10;blY3L2sSdf33jVDocZiZb5jZorONuJAPtWMFo2EGgrh0uuZKwdfu4+kFRIjIGhvHpOBGARbz3sMM&#10;c+2uXNBlGyuRIBxyVGBibHMpQ2nIYhi6ljh5P85bjEn6SmqP1wS3jRxn2bO0WHNaMNjSu6HyuD1b&#10;BZPN9LC20/3jyW/481R873emcEoN+t3yDUSkLv6H/9orrWD8OoH7mXQ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VD0VxQAAANw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720000,0;720000,828000;0,828000;0,0" o:connectangles="0,0,0,0"/>
                </v:shape>
                <v:shape id="Freeform 295" o:spid="_x0000_s1029" style="position:absolute;left:540;top:8526;width:7200;height:828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iYjsYA&#10;AADcAAAADwAAAGRycy9kb3ducmV2LnhtbESPT2sCMRTE74V+h/AKXopmK92iq1FKQWj1tP4Bj4/N&#10;62bbzcuapLr99qYg9DjMzG+Y+bK3rTiTD41jBU+jDARx5XTDtYL9bjWcgAgRWWPrmBT8UoDl4v5u&#10;joV2Fy7pvI21SBAOBSowMXaFlKEyZDGMXEecvE/nLcYkfS21x0uC21aOs+xFWmw4LRjs6M1Q9b39&#10;sQqeN/nXh82Pjye/4fWpPBx3pnRKDR761xmISH38D9/a71rBeJrD35l0BO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hiYj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20000,0;720000,828000;0,828000;0,0" o:connectangles="0,0,0,0"/>
                </v:shape>
                <v:shape id="Freeform 296" o:spid="_x0000_s1030" style="position:absolute;left:6812;top:253;width:10204;height:7283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oG+cUA&#10;AADcAAAADwAAAGRycy9kb3ducmV2LnhtbESPQWsCMRSE7wX/Q3hCL0WzSpW6GkWEQltPqxU8Pjav&#10;m62blzVJdf33jVDocZiZb5jFqrONuJAPtWMFo2EGgrh0uuZKwef+dfACIkRkjY1jUnCjAKtl72GB&#10;uXZXLuiyi5VIEA45KjAxtrmUoTRkMQxdS5y8L+ctxiR9JbXHa4LbRo6zbCot1pwWDLa0MVSedj9W&#10;wfN28v1uJ8ens9/yx7k4HPemcEo99rv1HESkLv6H/9pvWsF4NoX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gb5xQAAANw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1020429,0;1020429,728245;0,728245;0,0" o:connectangles="0,0,0,0"/>
                </v:shape>
                <v:shape id="Freeform 297" o:spid="_x0000_s1031" style="position:absolute;left:7421;top:17189;width:9000;height:7282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ajYsYA&#10;AADcAAAADwAAAGRycy9kb3ducmV2LnhtbESPQWsCMRSE70L/Q3iFXqRmK1XbrVFKodDqadcWPD42&#10;r5ttNy9rkur6740geBxm5htmvuxtK/bkQ+NYwcMoA0FcOd1wreBr837/BCJEZI2tY1JwpADLxc1g&#10;jrl2By5oX8ZaJAiHHBWYGLtcylAZshhGriNO3o/zFmOSvpba4yHBbSvHWTaVFhtOCwY7ejNU/ZX/&#10;VsHjevL7aSfb4c6vebUrvrcbUzil7m771xcQkfp4DV/aH1rB+HkG5zPpCMjF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ajY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900001,0;900001,728245;0,728245;0,0" o:connectangles="0,0,0,0"/>
                </v:shape>
                <v:shape id="Freeform 298" o:spid="_x0000_s1032" style="position:absolute;left:8280;top:25288;width:7201;height:7283;rotation:90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tkb8IA&#10;AADcAAAADwAAAGRycy9kb3ducmV2LnhtbERPz2vCMBS+C/sfwhvsIppOQbQzihs4PHix6sHbI3m2&#10;3ZqXkmS2++/NQfD48f1ernvbiBv5UDtW8D7OQBBrZ2ouFZyO29EcRIjIBhvHpOCfAqxXL4Ml5sZ1&#10;fKBbEUuRQjjkqKCKsc2lDLoii2HsWuLEXZ23GBP0pTQeuxRuGznJspm0WHNqqLClr4r0b/FnFWg/&#10;vejh5/d1Hrd7/1N00/Nww0q9vfabDxCR+vgUP9w7o2CySGvTmXQ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G2RvwgAAANw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720001,0;720001,728245;0,728245;0,0" o:connectangles="0,0,0,0"/>
                </v:shape>
                <w10:wrap anchorx="margin"/>
              </v:group>
            </w:pict>
          </mc:Fallback>
        </mc:AlternateContent>
      </w:r>
      <w:r w:rsidR="004E5A21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EBBC911" wp14:editId="051D9A26">
                <wp:simplePos x="0" y="0"/>
                <wp:positionH relativeFrom="margin">
                  <wp:posOffset>4525010</wp:posOffset>
                </wp:positionH>
                <wp:positionV relativeFrom="paragraph">
                  <wp:posOffset>86360</wp:posOffset>
                </wp:positionV>
                <wp:extent cx="914400" cy="1199035"/>
                <wp:effectExtent l="0" t="8890" r="10160" b="10160"/>
                <wp:wrapNone/>
                <wp:docPr id="306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914400" cy="1199035"/>
                          <a:chOff x="0" y="0"/>
                          <a:chExt cx="720000" cy="4851977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312" name="Freeform 312"/>
                        <wps:cNvSpPr/>
                        <wps:spPr>
                          <a:xfrm rot="16200000">
                            <a:off x="0" y="838052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Freeform 313"/>
                        <wps:cNvSpPr/>
                        <wps:spPr>
                          <a:xfrm>
                            <a:off x="0" y="0"/>
                            <a:ext cx="720000" cy="828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Freeform 314"/>
                        <wps:cNvSpPr/>
                        <wps:spPr>
                          <a:xfrm>
                            <a:off x="0" y="4065167"/>
                            <a:ext cx="720000" cy="78681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Freeform 315"/>
                        <wps:cNvSpPr/>
                        <wps:spPr>
                          <a:xfrm rot="16200000">
                            <a:off x="-90000" y="1639462"/>
                            <a:ext cx="90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Freeform 316"/>
                        <wps:cNvSpPr/>
                        <wps:spPr>
                          <a:xfrm rot="16200000">
                            <a:off x="-90000" y="2543758"/>
                            <a:ext cx="90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Freeform 317"/>
                        <wps:cNvSpPr/>
                        <wps:spPr>
                          <a:xfrm rot="16200000" flipV="1">
                            <a:off x="0" y="334516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8FCA7" id="Group 28" o:spid="_x0000_s1026" style="position:absolute;margin-left:356.3pt;margin-top:6.8pt;width:1in;height:94.4pt;rotation:90;z-index:251695104;mso-position-horizontal-relative:margin;mso-width-relative:margin;mso-height-relative:margin" coordsize="7200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">
                <v:shape id="Freeform 312" o:spid="_x0000_s1027" style="position:absolute;top:838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MPcYA&#10;AADcAAAADwAAAGRycy9kb3ducmV2LnhtbESPT2sCMRTE7wW/Q3hCL6Vm/VfK1ihSKLR6Wm3B42Pz&#10;utm6eVmTVNdvbwTB4zAzv2Fmi8424kg+1I4VDAcZCOLS6ZorBd/bj+dXECEia2wck4IzBVjMew8z&#10;zLU7cUHHTaxEgnDIUYGJsc2lDKUhi2HgWuLk/TpvMSbpK6k9nhLcNnKUZS/SYs1pwWBL74bK/ebf&#10;Kpisp39fdrp7Ovg1rw7Fz25rCqfUY79bvoGI1MV7+Nb+1ArGwxFcz6Qj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MPc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313" o:spid="_x0000_s1028" style="position:absolute;width:7200;height:828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rs/MMA&#10;AADcAAAADwAAAGRycy9kb3ducmV2LnhtbESPwWrDMBBE74H8g9hCL6GR00AwbuRQAkl6bRqKj4u1&#10;tYytlZGURP37qlDocZiZN8x2l+wobuRD71jBalmAIG6d7rlTcPk4PJUgQkTWODomBd8UYFfPZ1us&#10;tLvzO93OsRMZwqFCBSbGqZIytIYshqWbiLP35bzFmKXvpPZ4z3A7yuei2EiLPecFgxPtDbXD+WoV&#10;pLYZpHdlaJpPbk54TItyYZR6fEivLyAipfgf/mu/aQXr1Rp+z+QjI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rs/MMAAADcAAAADwAAAAAAAAAAAAAAAACYAgAAZHJzL2Rv&#10;d25yZXYueG1sUEsFBgAAAAAEAAQA9QAAAIgDAAAAAA==&#10;" path="m720000,r,720000l,720000,,,720000,xe" filled="f" strokecolor="windowText" strokeweight="1pt">
                  <v:stroke joinstyle="miter"/>
                  <v:path arrowok="t" o:connecttype="custom" o:connectlocs="720000,0;720000,828000;0,828000;0,0" o:connectangles="0,0,0,0"/>
                </v:shape>
                <v:shape id="Freeform 314" o:spid="_x0000_s1029" style="position:absolute;top:40651;width:7200;height:7868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N0iMIA&#10;AADcAAAADwAAAGRycy9kb3ducmV2LnhtbESPQWsCMRSE74X+h/AKvYhmtUWWrVFE0PZaFdnjY/O6&#10;Wdy8LEnU9N83gtDjMDPfMItVsr24kg+dYwXTSQGCuHG641bB8bAdlyBCRNbYOyYFvxRgtXx+WmCl&#10;3Y2/6bqPrcgQDhUqMDEOlZShMWQxTNxAnL0f5y3GLH0rtcdbhttezopiLi12nBcMDrQx1Jz3F6sg&#10;NfVZeleGuj5x/Ym7NCpHRqnXl7T+ABEpxf/wo/2lFbxN3+F+Jh8B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3SIwgAAANw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720000,0;720000,786810;0,786810;0,0" o:connectangles="0,0,0,0"/>
                </v:shape>
                <v:shape id="Freeform 315" o:spid="_x0000_s1030" style="position:absolute;left:-900;top:16394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qUScYA&#10;AADcAAAADwAAAGRycy9kb3ducmV2LnhtbESPQWsCMRSE74X+h/AKvRTNWrsiq1FEKLT1tFrB42Pz&#10;3Gy7eVmTVNd/3xSEHoeZ+YaZL3vbijP50DhWMBpmIIgrpxuuFXzuXgdTECEia2wdk4IrBVgu7u/m&#10;WGh34ZLO21iLBOFQoAITY1dIGSpDFsPQdcTJOzpvMSbpa6k9XhLctvI5yybSYsNpwWBHa0PV9/bH&#10;KnjZ5F/vNj88nfyGP07l/rAzpVPq8aFfzUBE6uN/+NZ+0wrGoxz+zq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qUSc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900000,0;900000,720000;0,720000;0,0" o:connectangles="0,0,0,0"/>
                </v:shape>
                <v:shape id="Freeform 316" o:spid="_x0000_s1031" style="position:absolute;left:-900;top:25437;width:90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gKPsYA&#10;AADcAAAADwAAAGRycy9kb3ducmV2LnhtbESPT2sCMRTE70K/Q3iFXqRmrX+Q1SgiFNp6Wq3g8bF5&#10;brbdvKxJquu3N4VCj8PM/IZZrDrbiAv5UDtWMBxkIIhLp2uuFHzuX59nIEJE1tg4JgU3CrBaPvQW&#10;mGt35YIuu1iJBOGQowITY5tLGUpDFsPAtcTJOzlvMSbpK6k9XhPcNvIly6bSYs1pwWBLG0Pl9+7H&#10;KhhvJ1/vdnLsn/2WP87F4bg3hVPq6bFbz0FE6uJ/+K/9phWMhlP4PZOOgF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gKP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900000,0;900000,720000;0,720000;0,0" o:connectangles="0,0,0,0"/>
                </v:shape>
                <v:shape id="Freeform 317" o:spid="_x0000_s1032" style="position:absolute;top:33451;width:7200;height:7200;rotation:90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b82sYA&#10;AADcAAAADwAAAGRycy9kb3ducmV2LnhtbESPQWsCMRSE74X+h/AKvYhm7UIrW6PYguLBi9v24O2R&#10;PHe33bwsSequ/94IgsdhZr5h5svBtuJEPjSOFUwnGQhi7UzDlYLvr/V4BiJEZIOtY1JwpgDLxePD&#10;HAvjet7TqYyVSBAOBSqoY+wKKYOuyWKYuI44eUfnLcYkfSWNxz7BbStfsuxVWmw4LdTY0WdN+q/8&#10;twq0zw969LE5zuJ653/LPv8ZrVip56dh9Q4i0hDv4Vt7axTk0ze4nk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b82sYAAADcAAAADwAAAAAAAAAAAAAAAACYAgAAZHJz&#10;L2Rvd25yZXYueG1sUEsFBgAAAAAEAAQA9QAAAIsDAAAAAA=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w10:wrap anchorx="margin"/>
              </v:group>
            </w:pict>
          </mc:Fallback>
        </mc:AlternateContent>
      </w:r>
      <w:r w:rsidR="00F53378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8D78837" wp14:editId="7F91ACEC">
                <wp:simplePos x="0" y="0"/>
                <wp:positionH relativeFrom="margin">
                  <wp:posOffset>382137</wp:posOffset>
                </wp:positionH>
                <wp:positionV relativeFrom="paragraph">
                  <wp:posOffset>109930</wp:posOffset>
                </wp:positionV>
                <wp:extent cx="880281" cy="1178818"/>
                <wp:effectExtent l="0" t="0" r="15240" b="21590"/>
                <wp:wrapNone/>
                <wp:docPr id="54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0281" cy="1178818"/>
                          <a:chOff x="0" y="0"/>
                          <a:chExt cx="2151762" cy="2881037"/>
                        </a:xfrm>
                        <a:solidFill>
                          <a:srgbClr val="FFC000">
                            <a:lumMod val="40000"/>
                            <a:lumOff val="60000"/>
                          </a:srgbClr>
                        </a:solidFill>
                      </wpg:grpSpPr>
                      <wps:wsp>
                        <wps:cNvPr id="55" name="Freeform 55"/>
                        <wps:cNvSpPr/>
                        <wps:spPr>
                          <a:xfrm rot="16200000">
                            <a:off x="712168" y="721039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>
                          <a:xfrm rot="16200000">
                            <a:off x="1431762" y="71487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>
                          <a:xfrm rot="16200000">
                            <a:off x="0" y="718962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>
                          <a:xfrm rot="16200000">
                            <a:off x="720000" y="0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 59"/>
                        <wps:cNvSpPr/>
                        <wps:spPr>
                          <a:xfrm rot="16200000">
                            <a:off x="711762" y="1441038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 60"/>
                        <wps:cNvSpPr/>
                        <wps:spPr>
                          <a:xfrm rot="16200000" flipV="1">
                            <a:off x="711762" y="2161037"/>
                            <a:ext cx="720000" cy="720000"/>
                          </a:xfrm>
                          <a:custGeom>
                            <a:avLst/>
                            <a:gdLst>
                              <a:gd name="connsiteX0" fmla="*/ 720000 w 720000"/>
                              <a:gd name="connsiteY0" fmla="*/ 0 h 720000"/>
                              <a:gd name="connsiteX1" fmla="*/ 720000 w 720000"/>
                              <a:gd name="connsiteY1" fmla="*/ 720000 h 720000"/>
                              <a:gd name="connsiteX2" fmla="*/ 0 w 720000"/>
                              <a:gd name="connsiteY2" fmla="*/ 720000 h 720000"/>
                              <a:gd name="connsiteX3" fmla="*/ 0 w 720000"/>
                              <a:gd name="connsiteY3" fmla="*/ 0 h 72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20000" h="720000">
                                <a:moveTo>
                                  <a:pt x="720000" y="0"/>
                                </a:moveTo>
                                <a:lnTo>
                                  <a:pt x="720000" y="720000"/>
                                </a:lnTo>
                                <a:lnTo>
                                  <a:pt x="0" y="7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8D6E8" id="Group 28" o:spid="_x0000_s1026" style="position:absolute;margin-left:30.1pt;margin-top:8.65pt;width:69.3pt;height:92.8pt;z-index:251691008;mso-position-horizontal-relative:margin;mso-width-relative:margin;mso-height-relative:margin" coordsize="21517,28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">
                <v:shape id="Freeform 55" o:spid="_x0000_s1027" style="position:absolute;left:7121;top:721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a1HMQA&#10;AADbAAAADwAAAGRycy9kb3ducmV2LnhtbESPQWsCMRSE74L/ITyhF6lZi1vK1igiFFo9rbbg8bF5&#10;3WzdvKxJqtt/3wiCx2FmvmHmy9624kw+NI4VTCcZCOLK6YZrBZ/7t8cXECEia2wdk4I/CrBcDAdz&#10;LLS7cEnnXaxFgnAoUIGJsSukDJUhi2HiOuLkfTtvMSbpa6k9XhLctvIpy56lxYbTgsGO1oaq4+7X&#10;Kpht858Pmx/GJ7/lzan8OuxN6ZR6GPWrVxCR+ngP39rvWkGew/VL+g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GtRzEAAAA2w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6" o:spid="_x0000_s1028" style="position:absolute;left:14317;top:7148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Qra8QA&#10;AADbAAAADwAAAGRycy9kb3ducmV2LnhtbESPQWsCMRSE7wX/Q3hCL0Wzlq7I1igiCG09rbbg8bF5&#10;3axuXtYk1e2/bwqCx2FmvmHmy9624kI+NI4VTMYZCOLK6YZrBZ/7zWgGIkRkja1jUvBLAZaLwcMc&#10;C+2uXNJlF2uRIBwKVGBi7AopQ2XIYhi7jjh5385bjEn6WmqP1wS3rXzOsqm02HBaMNjR2lB12v1Y&#10;BS/b/Phu88PT2W/541x+HfamdEo9DvvVK4hIfbyHb+03rSCfwv+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UK2vEAAAA2wAAAA8AAAAAAAAAAAAAAAAAmAIAAGRycy9k&#10;b3ducmV2LnhtbFBLBQYAAAAABAAEAPUAAACJAwAAAAA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7" o:spid="_x0000_s1029" style="position:absolute;top:7189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iO8MUA&#10;AADbAAAADwAAAGRycy9kb3ducmV2LnhtbESPQWsCMRSE7wX/Q3iCl1Kzla4tq1FKoWD1tGrB42Pz&#10;3Gy7eVmTqNt/bwqFHoeZ+YaZL3vbigv50DhW8DjOQBBXTjdcK9jv3h9eQISIrLF1TAp+KMByMbib&#10;Y6HdlUu6bGMtEoRDgQpMjF0hZagMWQxj1xEn7+i8xZikr6X2eE1w28pJlk2lxYbTgsGO3gxV39uz&#10;VfC0yb8+bH64P/kNr0/l52FnSqfUaNi/zkBE6uN/+K+90gryZ/j9k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I7wxQAAANs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8" o:spid="_x0000_s1030" style="position:absolute;left:720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cagsIA&#10;AADbAAAADwAAAGRycy9kb3ducmV2LnhtbERPy2oCMRTdF/yHcIVuimYsnSKjUUpBqLoaH+DyMrlO&#10;Ric3Y5Lq9O+bRaHLw3nPl71txZ18aBwrmIwzEMSV0w3XCg771WgKIkRkja1jUvBDAZaLwdMcC+0e&#10;XNJ9F2uRQjgUqMDE2BVShsqQxTB2HXHizs5bjAn6WmqPjxRuW/maZe/SYsOpwWBHn4aq6+7bKnjb&#10;5pe1zU8vN7/lza08nvamdEo9D/uPGYhIffwX/7m/tII8jU1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RxqCwgAAANsAAAAPAAAAAAAAAAAAAAAAAJgCAABkcnMvZG93&#10;bnJldi54bWxQSwUGAAAAAAQABAD1AAAAhw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59" o:spid="_x0000_s1031" style="position:absolute;left:7117;top:14410;width:7200;height:7200;rotation:-90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u/GcUA&#10;AADbAAAADwAAAGRycy9kb3ducmV2LnhtbESPQWsCMRSE7wX/Q3iCl1Kzla60q1FKoWD1tGrB42Pz&#10;3Gy7eVmTqNt/bwqFHoeZ+YaZL3vbigv50DhW8DjOQBBXTjdcK9jv3h+eQYSIrLF1TAp+KMByMbib&#10;Y6HdlUu6bGMtEoRDgQpMjF0hZagMWQxj1xEn7+i8xZikr6X2eE1w28pJlk2lxYbTgsGO3gxV39uz&#10;VfC0yb8+bH64P/kNr0/l52FnSqfUaNi/zkBE6uN/+K+90gryF/j9k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78ZxQAAANsAAAAPAAAAAAAAAAAAAAAAAJgCAABkcnMv&#10;ZG93bnJldi54bWxQSwUGAAAAAAQABAD1AAAAigMAAAAA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v:shape id="Freeform 60" o:spid="_x0000_s1032" style="position:absolute;left:7117;top:21610;width:7200;height:7200;rotation:90;flip:y;visibility:visible;mso-wrap-style:square;v-text-anchor:middle" coordsize="720000,7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vTAMEA&#10;AADbAAAADwAAAGRycy9kb3ducmV2LnhtbERPz2vCMBS+D/wfwhO8iKZTEKlG0YGywy6revD2SJ5t&#10;tXkpSbTdf78cBjt+fL/X29424kU+1I4VvE8zEMTamZpLBefTYbIEESKywcYxKfihANvN4G2NuXEd&#10;f9OriKVIIRxyVFDF2OZSBl2RxTB1LXHibs5bjAn6UhqPXQq3jZxl2UJarDk1VNjSR0X6UTytAu3n&#10;Vz3eH2/LePjy96KbX8Y7Vmo07HcrEJH6+C/+c38aBYu0Pn1JP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70wDBAAAA2wAAAA8AAAAAAAAAAAAAAAAAmAIAAGRycy9kb3du&#10;cmV2LnhtbFBLBQYAAAAABAAEAPUAAACGAwAAAAA=&#10;" path="m720000,r,720000l,720000,,,720000,xe" filled="f" strokecolor="windowText" strokeweight="1pt">
                  <v:stroke joinstyle="miter"/>
                  <v:path arrowok="t" o:connecttype="custom" o:connectlocs="720000,0;720000,720000;0,720000;0,0" o:connectangles="0,0,0,0"/>
                </v:shape>
                <w10:wrap anchorx="margin"/>
              </v:group>
            </w:pict>
          </mc:Fallback>
        </mc:AlternateContent>
      </w:r>
      <w:r w:rsidR="004129A3">
        <w:t>а)</w:t>
      </w:r>
      <w:r w:rsidR="004129A3" w:rsidRPr="004129A3">
        <w:rPr>
          <w:rFonts w:ascii="Arial" w:eastAsia="Calibri" w:hAnsi="Arial"/>
          <w:noProof/>
          <w:sz w:val="20"/>
          <w:szCs w:val="20"/>
        </w:rPr>
        <w:t xml:space="preserve"> </w:t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C97DD3">
        <w:rPr>
          <w:rFonts w:ascii="Arial" w:eastAsia="Calibri" w:hAnsi="Arial"/>
          <w:noProof/>
          <w:sz w:val="20"/>
          <w:szCs w:val="20"/>
        </w:rPr>
        <w:tab/>
      </w:r>
      <w:r w:rsidR="004129A3" w:rsidRPr="004B7728">
        <w:t>б)</w:t>
      </w:r>
      <w:r w:rsidR="004129A3">
        <w:rPr>
          <w:rFonts w:ascii="Arial" w:eastAsia="Calibri" w:hAnsi="Arial"/>
          <w:noProof/>
          <w:sz w:val="20"/>
          <w:szCs w:val="20"/>
        </w:rPr>
        <w:tab/>
      </w:r>
      <w:r w:rsidR="007833FE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C97DD3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C97DD3">
        <w:rPr>
          <w:rFonts w:ascii="Arial" w:eastAsia="Calibri" w:hAnsi="Arial"/>
          <w:noProof/>
          <w:sz w:val="20"/>
          <w:szCs w:val="20"/>
          <w:lang w:val="en-US"/>
        </w:rPr>
        <w:tab/>
      </w:r>
      <w:r w:rsidR="004129A3" w:rsidRPr="004B7728">
        <w:t>в)</w:t>
      </w:r>
      <w:r w:rsidR="004129A3">
        <w:rPr>
          <w:rFonts w:ascii="Arial" w:eastAsia="Calibri" w:hAnsi="Arial"/>
          <w:noProof/>
          <w:sz w:val="20"/>
          <w:szCs w:val="20"/>
        </w:rPr>
        <w:t xml:space="preserve"> </w:t>
      </w:r>
    </w:p>
    <w:p w:rsidR="004129A3" w:rsidRPr="004129A3" w:rsidRDefault="004129A3" w:rsidP="004129A3">
      <w:pPr>
        <w:pStyle w:val="1"/>
      </w:pPr>
    </w:p>
    <w:p w:rsidR="005A0AD5" w:rsidRDefault="005A0AD5">
      <w:pPr>
        <w:pStyle w:val="1"/>
        <w:rPr>
          <w:lang w:val="en-US"/>
        </w:rPr>
      </w:pPr>
    </w:p>
    <w:p w:rsidR="00C97DD3" w:rsidRDefault="00C97DD3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3E8EB" wp14:editId="55FB2C67">
                <wp:simplePos x="0" y="0"/>
                <wp:positionH relativeFrom="column">
                  <wp:posOffset>4170045</wp:posOffset>
                </wp:positionH>
                <wp:positionV relativeFrom="paragraph">
                  <wp:posOffset>126365</wp:posOffset>
                </wp:positionV>
                <wp:extent cx="1757045" cy="246380"/>
                <wp:effectExtent l="0" t="0" r="0" b="1270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DE2481" w:rsidRDefault="004B7728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B3E8E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28.35pt;margin-top:9.95pt;width:138.35pt;height:19.4pt;rotation:180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" stroked="f">
                <v:textbox style="mso-fit-shape-to-text:t">
                  <w:txbxContent>
                    <w:p w:rsidR="004B7728" w:rsidRPr="00DE2481" w:rsidRDefault="004B7728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</w:t>
                      </w:r>
                    </w:p>
                  </w:txbxContent>
                </v:textbox>
              </v:shape>
            </w:pict>
          </mc:Fallback>
        </mc:AlternateContent>
      </w:r>
    </w:p>
    <w:p w:rsidR="005A0AD5" w:rsidRDefault="005A0AD5">
      <w:pPr>
        <w:pStyle w:val="1"/>
        <w:rPr>
          <w:lang w:val="en-US"/>
        </w:rPr>
      </w:pP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</w:t>
      </w:r>
      <w:r w:rsidR="008D0856">
        <w:t xml:space="preserve">Колко е лицето на </w:t>
      </w:r>
      <w:r w:rsidR="006328ED">
        <w:t xml:space="preserve">повърхнината на </w:t>
      </w:r>
      <w:r w:rsidR="008D0856">
        <w:t>куб с ръб 6 см</w:t>
      </w:r>
      <w:r>
        <w:t>:</w:t>
      </w:r>
    </w:p>
    <w:p w:rsidR="005A0AD5" w:rsidRDefault="00F54770" w:rsidP="005A0AD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E34BA1" wp14:editId="6DD91BA7">
                <wp:simplePos x="0" y="0"/>
                <wp:positionH relativeFrom="column">
                  <wp:posOffset>3042285</wp:posOffset>
                </wp:positionH>
                <wp:positionV relativeFrom="paragraph">
                  <wp:posOffset>386715</wp:posOffset>
                </wp:positionV>
                <wp:extent cx="2884805" cy="246380"/>
                <wp:effectExtent l="0" t="0" r="0" b="1270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DE2481" w:rsidRDefault="005A0AD5" w:rsidP="005A0AD5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w:r w:rsidR="008D0856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216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кв.</w:t>
                            </w:r>
                            <w:r w:rsidR="008D0856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см.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E34BA1" id="_x0000_s1027" type="#_x0000_t202" style="position:absolute;left:0;text-align:left;margin-left:239.55pt;margin-top:30.45pt;width:227.15pt;height:19.4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H/hSg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" stroked="f">
                <v:textbox style="mso-fit-shape-to-text:t">
                  <w:txbxContent>
                    <w:p w:rsidR="005A0AD5" w:rsidRPr="00DE2481" w:rsidRDefault="005A0AD5" w:rsidP="005A0AD5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w:r w:rsidR="008D0856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216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кв.</w:t>
                      </w:r>
                      <w:r w:rsidR="008D0856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см.</w:t>
                      </w:r>
                    </w:p>
                  </w:txbxContent>
                </v:textbox>
              </v:shape>
            </w:pict>
          </mc:Fallback>
        </mc:AlternateContent>
      </w:r>
      <w:r w:rsidR="005A0AD5" w:rsidRPr="005A0AD5">
        <w:t xml:space="preserve">а) </w:t>
      </w:r>
      <w:r w:rsidR="008D0856">
        <w:t>216</w:t>
      </w:r>
      <w:r w:rsidR="00AB6537">
        <w:rPr>
          <w:lang w:val="en-US"/>
        </w:rPr>
        <w:t xml:space="preserve"> </w:t>
      </w:r>
      <w:r w:rsidR="00AB6537">
        <w:t>кв.</w:t>
      </w:r>
      <w:r w:rsidR="008D0856">
        <w:t xml:space="preserve"> см</w:t>
      </w:r>
      <w:r w:rsidR="005A0AD5" w:rsidRPr="005A0AD5">
        <w:t>.</w:t>
      </w:r>
      <w:r w:rsidR="005A0AD5">
        <w:rPr>
          <w:rFonts w:ascii="Arial" w:eastAsia="Calibri" w:hAnsi="Arial"/>
          <w:noProof/>
          <w:sz w:val="20"/>
          <w:szCs w:val="20"/>
        </w:rPr>
        <w:t xml:space="preserve"> </w:t>
      </w:r>
      <w:r w:rsidR="005A0AD5">
        <w:rPr>
          <w:rFonts w:ascii="Arial" w:eastAsia="Calibri" w:hAnsi="Arial"/>
          <w:noProof/>
          <w:sz w:val="20"/>
          <w:szCs w:val="20"/>
        </w:rPr>
        <w:tab/>
      </w:r>
      <w:r w:rsidR="005A0AD5" w:rsidRPr="005A0AD5">
        <w:t>б</w:t>
      </w:r>
      <w:r w:rsidR="005A0AD5" w:rsidRPr="004B7728">
        <w:t>)</w:t>
      </w:r>
      <w:r w:rsidR="008D0856">
        <w:t xml:space="preserve"> </w:t>
      </w:r>
      <w:r w:rsidR="00AB6537">
        <w:t>216</w:t>
      </w:r>
      <w:r w:rsidR="005A0AD5">
        <w:t xml:space="preserve"> </w:t>
      </w:r>
      <w:r w:rsidR="00AB6537">
        <w:t xml:space="preserve">куб. </w:t>
      </w:r>
      <w:r w:rsidR="008D0856">
        <w:t>см</w:t>
      </w:r>
      <w:r w:rsidR="005A0AD5">
        <w:t xml:space="preserve">. </w:t>
      </w:r>
      <w:r w:rsidR="005A0AD5">
        <w:tab/>
      </w:r>
      <w:r w:rsidR="005A0AD5" w:rsidRPr="004B7728">
        <w:t>в)</w:t>
      </w:r>
      <w:r w:rsidR="008D0856">
        <w:t xml:space="preserve"> </w:t>
      </w:r>
      <w:r w:rsidR="00AB6537">
        <w:t xml:space="preserve">216 </w:t>
      </w:r>
      <w:r w:rsidR="008D0856">
        <w:t>см</w:t>
      </w:r>
      <w:r w:rsidR="005A0AD5">
        <w:t>.</w:t>
      </w:r>
      <w:r w:rsidR="005A0AD5">
        <w:tab/>
      </w:r>
      <w:r w:rsidR="00AB6537">
        <w:tab/>
      </w:r>
      <w:r w:rsidR="005A0AD5">
        <w:t xml:space="preserve">г) </w:t>
      </w:r>
      <w:r w:rsidR="008D0856">
        <w:t>18</w:t>
      </w:r>
      <w:r w:rsidR="00AB6537">
        <w:t>0 кв.</w:t>
      </w:r>
      <w:r w:rsidR="005A0AD5">
        <w:t xml:space="preserve"> </w:t>
      </w:r>
      <w:r w:rsidR="008D0856">
        <w:t>см.</w:t>
      </w:r>
    </w:p>
    <w:p w:rsidR="005A0AD5" w:rsidRPr="004129A3" w:rsidRDefault="005A0AD5" w:rsidP="005A0AD5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Колко </w:t>
      </w:r>
      <w:r w:rsidR="008D0856">
        <w:t>е обемът на куб с ръб 3</w:t>
      </w:r>
      <w:r w:rsidR="00AB6537">
        <w:t xml:space="preserve"> дм</w:t>
      </w:r>
      <w:r>
        <w:t>:</w:t>
      </w:r>
      <w:bookmarkStart w:id="0" w:name="_GoBack"/>
      <w:bookmarkEnd w:id="0"/>
    </w:p>
    <w:p w:rsidR="00F54770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203370" wp14:editId="7A625AFA">
                <wp:simplePos x="0" y="0"/>
                <wp:positionH relativeFrom="column">
                  <wp:posOffset>3042285</wp:posOffset>
                </wp:positionH>
                <wp:positionV relativeFrom="paragraph">
                  <wp:posOffset>465455</wp:posOffset>
                </wp:positionV>
                <wp:extent cx="2884805" cy="248920"/>
                <wp:effectExtent l="0" t="0" r="0" b="0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537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27</m:t>
                              </m:r>
                            </m:oMath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куб. дм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203370" id="_x0000_s1028" type="#_x0000_t202" style="position:absolute;left:0;text-align:left;margin-left:239.55pt;margin-top:36.65pt;width:227.15pt;height:19.6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" stroked="f">
                <v:textbox style="mso-fit-shape-to-text:t">
                  <w:txbxContent>
                    <w:p w:rsidR="00AB6537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27</m:t>
                        </m:r>
                      </m:oMath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куб. дм</w:t>
                      </w:r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r>
          <w:rPr>
            <w:rFonts w:ascii="Cambria Math" w:hAnsi="Cambria Math"/>
          </w:rPr>
          <m:t xml:space="preserve"> 27</m:t>
        </m:r>
      </m:oMath>
      <w:r w:rsidR="00AB6537">
        <w:t xml:space="preserve"> куб. дм</w:t>
      </w:r>
      <w:r w:rsidR="008D0856"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54</m:t>
        </m:r>
      </m:oMath>
      <w:r>
        <w:tab/>
      </w:r>
      <w:r w:rsidR="00AB6537">
        <w:t>куб. дм</w:t>
      </w:r>
      <w:r w:rsidR="008D0856">
        <w:tab/>
      </w:r>
      <w:r w:rsidRPr="004B7728">
        <w:t>в)</w:t>
      </w:r>
      <m:oMath>
        <m:r>
          <w:rPr>
            <w:rFonts w:ascii="Cambria Math" w:hAnsi="Cambria Math"/>
          </w:rPr>
          <m:t xml:space="preserve"> 26</m:t>
        </m:r>
      </m:oMath>
      <w:r>
        <w:tab/>
      </w:r>
      <w:r w:rsidR="00AB6537">
        <w:t>куб. дм</w:t>
      </w:r>
      <w:r w:rsidR="008D0856">
        <w:tab/>
      </w:r>
      <w:r>
        <w:t>г)</w:t>
      </w:r>
      <m:oMath>
        <m:r>
          <w:rPr>
            <w:rFonts w:ascii="Cambria Math" w:hAnsi="Cambria Math"/>
          </w:rPr>
          <m:t xml:space="preserve"> 27</m:t>
        </m:r>
      </m:oMath>
      <w:r w:rsidR="00AB6537">
        <w:t xml:space="preserve"> кв. дм</w:t>
      </w:r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</w:t>
      </w:r>
      <w:r w:rsidR="008F313F">
        <w:t xml:space="preserve">Колко е лицето на </w:t>
      </w:r>
      <w:r w:rsidR="006328ED">
        <w:t xml:space="preserve">повърхнината на </w:t>
      </w:r>
      <w:r w:rsidR="008F313F">
        <w:t>куб с ръб 5 см:</w:t>
      </w:r>
    </w:p>
    <w:p w:rsidR="00F54770" w:rsidRDefault="00F54770" w:rsidP="00F54770">
      <w:pPr>
        <w:pStyle w:val="1"/>
      </w:pPr>
      <w:r w:rsidRPr="005A0AD5">
        <w:t>а)</w:t>
      </w:r>
      <w:r w:rsidR="00AB6537">
        <w:t xml:space="preserve"> </w:t>
      </w:r>
      <w:r w:rsidR="008F313F">
        <w:t>150</w:t>
      </w:r>
      <w:r>
        <w:tab/>
      </w:r>
      <w:r w:rsidR="00AB6537">
        <w:t xml:space="preserve"> кв. см.</w:t>
      </w:r>
      <w:r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75</m:t>
        </m:r>
      </m:oMath>
      <w:r w:rsidR="00AB6537">
        <w:t xml:space="preserve"> кв. см.</w:t>
      </w:r>
      <w:r w:rsidR="008F313F">
        <w:tab/>
      </w:r>
      <w:r w:rsidRPr="004B7728">
        <w:t>в)</w:t>
      </w:r>
      <m:oMath>
        <m:r>
          <w:rPr>
            <w:rFonts w:ascii="Cambria Math" w:hAnsi="Cambria Math"/>
          </w:rPr>
          <m:t xml:space="preserve"> 15</m:t>
        </m:r>
      </m:oMath>
      <w:r>
        <w:tab/>
      </w:r>
      <w:r w:rsidR="00AB6537">
        <w:t xml:space="preserve">кв. см. </w:t>
      </w:r>
      <w:r w:rsidR="008F313F">
        <w:tab/>
      </w:r>
      <w:r>
        <w:t>г)</w:t>
      </w:r>
      <m:oMath>
        <m:r>
          <w:rPr>
            <w:rFonts w:ascii="Cambria Math" w:hAnsi="Cambria Math"/>
          </w:rPr>
          <m:t xml:space="preserve"> 30</m:t>
        </m:r>
      </m:oMath>
      <w:r w:rsidR="00AB6537">
        <w:t xml:space="preserve"> кв. см.</w:t>
      </w:r>
    </w:p>
    <w:p w:rsidR="00F54770" w:rsidRPr="004129A3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AF674E" wp14:editId="3F1AD1F6">
                <wp:simplePos x="0" y="0"/>
                <wp:positionH relativeFrom="column">
                  <wp:posOffset>3042920</wp:posOffset>
                </wp:positionH>
                <wp:positionV relativeFrom="paragraph">
                  <wp:posOffset>49530</wp:posOffset>
                </wp:positionV>
                <wp:extent cx="2884805" cy="248920"/>
                <wp:effectExtent l="0" t="0" r="0" b="0"/>
                <wp:wrapNone/>
                <wp:docPr id="3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>а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150</m:t>
                              </m:r>
                            </m:oMath>
                            <w:r w:rsidR="00AB6537"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кв. см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F674E" id="_x0000_s1029" type="#_x0000_t202" style="position:absolute;left:0;text-align:left;margin-left:239.6pt;margin-top:3.9pt;width:227.15pt;height:19.6pt;rotation:180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" stroked="f">
                <v:textbox style="mso-fit-shape-to-text:t">
                  <w:txbxContent>
                    <w:p w:rsidR="00F54770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</w:t>
                      </w:r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>а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150</m:t>
                        </m:r>
                      </m:oMath>
                      <w:r w:rsidR="00AB6537"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кв. см</w:t>
                      </w:r>
                    </w:p>
                  </w:txbxContent>
                </v:textbox>
              </v:shape>
            </w:pict>
          </mc:Fallback>
        </mc:AlternateConten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5</w:t>
      </w:r>
      <w:r w:rsidRPr="004129A3">
        <w:rPr>
          <w:u w:val="single"/>
        </w:rPr>
        <w:t>.</w:t>
      </w:r>
      <w:r>
        <w:t xml:space="preserve"> </w:t>
      </w:r>
      <w:r w:rsidR="00197387">
        <w:t>Колко ръба има в един куб</w:t>
      </w:r>
      <w:r>
        <w:t>:</w:t>
      </w:r>
    </w:p>
    <w:p w:rsidR="00F54770" w:rsidRDefault="00AB6537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B9959" wp14:editId="3AC6B18A">
                <wp:simplePos x="0" y="0"/>
                <wp:positionH relativeFrom="column">
                  <wp:posOffset>3042920</wp:posOffset>
                </wp:positionH>
                <wp:positionV relativeFrom="paragraph">
                  <wp:posOffset>194945</wp:posOffset>
                </wp:positionV>
                <wp:extent cx="2884805" cy="248920"/>
                <wp:effectExtent l="0" t="0" r="0" b="0"/>
                <wp:wrapNone/>
                <wp:docPr id="3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DE2481" w:rsidRDefault="00F54770" w:rsidP="00F54770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</w:pP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DE2481">
                              <w:rPr>
                                <w:rFonts w:asciiTheme="minorHAnsi" w:hAnsiTheme="minorHAnsi"/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12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B9959" id="_x0000_s1030" type="#_x0000_t202" style="position:absolute;left:0;text-align:left;margin-left:239.6pt;margin-top:15.35pt;width:227.15pt;height:19.6pt;rotation:180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" stroked="f">
                <v:textbox style="mso-fit-shape-to-text:t">
                  <w:txbxContent>
                    <w:p w:rsidR="00F54770" w:rsidRPr="00DE2481" w:rsidRDefault="00F54770" w:rsidP="00F54770">
                      <w:pPr>
                        <w:rPr>
                          <w:rFonts w:asciiTheme="minorHAnsi" w:hAnsiTheme="minorHAnsi"/>
                          <w:sz w:val="16"/>
                          <w:szCs w:val="16"/>
                        </w:rPr>
                      </w:pP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DE2481">
                        <w:rPr>
                          <w:rFonts w:asciiTheme="minorHAnsi" w:hAnsiTheme="minorHAnsi"/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12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F54770" w:rsidRPr="005A0AD5">
        <w:t>а)</w:t>
      </w:r>
      <w:r w:rsidR="00197387">
        <w:t xml:space="preserve"> 12  </w:t>
      </w:r>
      <w:r w:rsidR="00197387">
        <w:tab/>
      </w:r>
      <w:r w:rsidR="00197387">
        <w:tab/>
      </w:r>
      <w:r w:rsidR="00F54770" w:rsidRPr="005A0AD5">
        <w:t>б</w:t>
      </w:r>
      <w:r w:rsidR="00F54770" w:rsidRPr="004B7728">
        <w:t>)</w:t>
      </w:r>
      <w:r w:rsidR="009417AB">
        <w:t xml:space="preserve"> </w:t>
      </w:r>
      <w:r w:rsidR="00197387">
        <w:t>6</w:t>
      </w:r>
      <w:r w:rsidR="00197387">
        <w:tab/>
      </w:r>
      <w:r w:rsidR="00197387">
        <w:tab/>
        <w:t>в</w:t>
      </w:r>
      <w:r w:rsidR="00197387" w:rsidRPr="004B7728">
        <w:t>)</w:t>
      </w:r>
      <w:r w:rsidR="00197387">
        <w:t xml:space="preserve">4 </w:t>
      </w:r>
      <w:r w:rsidR="00197387">
        <w:tab/>
      </w:r>
      <w:r w:rsidR="00197387">
        <w:tab/>
        <w:t xml:space="preserve">г) 8  </w:t>
      </w:r>
    </w:p>
    <w:p w:rsidR="005A0AD5" w:rsidRPr="005A0AD5" w:rsidRDefault="005A0AD5">
      <w:pPr>
        <w:pStyle w:val="1"/>
        <w:rPr>
          <w:lang w:val="en-US"/>
        </w:rPr>
      </w:pPr>
    </w:p>
    <w:sectPr w:rsidR="005A0AD5" w:rsidRPr="005A0AD5" w:rsidSect="00F54770">
      <w:headerReference w:type="default" r:id="rId7"/>
      <w:footerReference w:type="default" r:id="rId8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01F" w:rsidRDefault="00D3401F" w:rsidP="006276F2">
      <w:r>
        <w:separator/>
      </w:r>
    </w:p>
  </w:endnote>
  <w:endnote w:type="continuationSeparator" w:id="0">
    <w:p w:rsidR="00D3401F" w:rsidRDefault="00D3401F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3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01F" w:rsidRDefault="00D3401F" w:rsidP="006276F2">
      <w:r>
        <w:separator/>
      </w:r>
    </w:p>
  </w:footnote>
  <w:footnote w:type="continuationSeparator" w:id="0">
    <w:p w:rsidR="00D3401F" w:rsidRDefault="00D3401F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1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2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9A3"/>
    <w:rsid w:val="00197387"/>
    <w:rsid w:val="002D4A7A"/>
    <w:rsid w:val="002D60AF"/>
    <w:rsid w:val="002F41F1"/>
    <w:rsid w:val="00306830"/>
    <w:rsid w:val="003D2FAE"/>
    <w:rsid w:val="004129A3"/>
    <w:rsid w:val="004869EC"/>
    <w:rsid w:val="004B0D83"/>
    <w:rsid w:val="004B7728"/>
    <w:rsid w:val="004D4143"/>
    <w:rsid w:val="004E5A21"/>
    <w:rsid w:val="005A0AD5"/>
    <w:rsid w:val="006276F2"/>
    <w:rsid w:val="006328ED"/>
    <w:rsid w:val="00645F6D"/>
    <w:rsid w:val="0076462D"/>
    <w:rsid w:val="007833FE"/>
    <w:rsid w:val="007D63DB"/>
    <w:rsid w:val="007F4B8F"/>
    <w:rsid w:val="00833312"/>
    <w:rsid w:val="008D0856"/>
    <w:rsid w:val="008F01A2"/>
    <w:rsid w:val="008F313F"/>
    <w:rsid w:val="009417AB"/>
    <w:rsid w:val="0094435F"/>
    <w:rsid w:val="00A356E0"/>
    <w:rsid w:val="00A4657F"/>
    <w:rsid w:val="00AB6537"/>
    <w:rsid w:val="00B2755A"/>
    <w:rsid w:val="00BC3BEB"/>
    <w:rsid w:val="00C97DD3"/>
    <w:rsid w:val="00D3401F"/>
    <w:rsid w:val="00DE2481"/>
    <w:rsid w:val="00E742E0"/>
    <w:rsid w:val="00EB2BB3"/>
    <w:rsid w:val="00ED7915"/>
    <w:rsid w:val="00EE09E3"/>
    <w:rsid w:val="00EE1ABD"/>
    <w:rsid w:val="00F33699"/>
    <w:rsid w:val="00F53378"/>
    <w:rsid w:val="00F5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23036EEB-C911-4959-8C36-7E7AAA7C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0</TotalTime>
  <Pages>1</Pages>
  <Words>76</Words>
  <Characters>434</Characters>
  <Application>Microsoft Office Word</Application>
  <DocSecurity>8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Mima</dc:creator>
  <cp:lastModifiedBy>Димитър Колев</cp:lastModifiedBy>
  <cp:revision>3</cp:revision>
  <dcterms:created xsi:type="dcterms:W3CDTF">2015-02-01T15:50:00Z</dcterms:created>
  <dcterms:modified xsi:type="dcterms:W3CDTF">2015-02-01T15:50:00Z</dcterms:modified>
</cp:coreProperties>
</file>