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E3F" w:rsidRPr="00065E38" w:rsidRDefault="003F2E3F" w:rsidP="003F2E3F">
      <w:pPr>
        <w:pStyle w:val="Title"/>
        <w:rPr>
          <w:sz w:val="48"/>
        </w:rPr>
      </w:pPr>
      <w:r w:rsidRPr="00065E38">
        <w:rPr>
          <w:sz w:val="48"/>
        </w:rPr>
        <w:t>Задачи за упражнени</w:t>
      </w:r>
      <w:r w:rsidR="00086CEF">
        <w:rPr>
          <w:sz w:val="48"/>
        </w:rPr>
        <w:t>е към темата „Триъгълник</w:t>
      </w:r>
      <w:r w:rsidRPr="00065E38">
        <w:rPr>
          <w:sz w:val="48"/>
        </w:rPr>
        <w:t>“</w:t>
      </w:r>
    </w:p>
    <w:p w:rsidR="00065E38" w:rsidRDefault="00D24A48" w:rsidP="005A3936">
      <w:pPr>
        <w:pStyle w:val="a1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2464" behindDoc="0" locked="0" layoutInCell="1" allowOverlap="1" wp14:anchorId="2B971DE0" wp14:editId="5F61DBC9">
                <wp:simplePos x="0" y="0"/>
                <wp:positionH relativeFrom="column">
                  <wp:posOffset>4672938</wp:posOffset>
                </wp:positionH>
                <wp:positionV relativeFrom="paragraph">
                  <wp:posOffset>330973</wp:posOffset>
                </wp:positionV>
                <wp:extent cx="1223010" cy="2463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230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E38" w:rsidRPr="00B50105" w:rsidRDefault="00065E3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б)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71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95pt;margin-top:26.05pt;width:96.3pt;height:19.4pt;rotation:180;z-index: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" stroked="f">
                <v:textbox>
                  <w:txbxContent>
                    <w:p w:rsidR="00065E38" w:rsidRPr="00B50105" w:rsidRDefault="00065E3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б)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E3F" w:rsidRPr="004129A3">
        <w:rPr>
          <w:u w:val="single"/>
        </w:rPr>
        <w:t>Зад. 1.</w:t>
      </w:r>
      <w:r w:rsidR="003F2E3F">
        <w:t xml:space="preserve"> Колко страни има </w:t>
      </w:r>
      <w:r w:rsidR="00AD65A4">
        <w:t xml:space="preserve">в </w:t>
      </w:r>
      <w:r w:rsidR="003F2E3F">
        <w:t>един триъгълник?</w:t>
      </w:r>
    </w:p>
    <w:p w:rsidR="005A3936" w:rsidRPr="005A3936" w:rsidRDefault="005A3936" w:rsidP="005A3936">
      <w:pPr>
        <w:pStyle w:val="a1"/>
        <w:rPr>
          <w:lang w:val="en-US"/>
        </w:rPr>
        <w:sectPr w:rsidR="005A3936" w:rsidRPr="005A3936" w:rsidSect="00251319">
          <w:headerReference w:type="default" r:id="rId8"/>
          <w:footerReference w:type="default" r:id="rId9"/>
          <w:pgSz w:w="12240" w:h="15840"/>
          <w:pgMar w:top="2127" w:right="1417" w:bottom="1417" w:left="1417" w:header="708" w:footer="477" w:gutter="0"/>
          <w:cols w:space="708"/>
          <w:docGrid w:linePitch="360"/>
        </w:sectPr>
      </w:pPr>
    </w:p>
    <w:p w:rsidR="00065E38" w:rsidRDefault="00387A3A" w:rsidP="005A3936">
      <w:pPr>
        <w:pStyle w:val="a1"/>
      </w:pPr>
      <w:r>
        <w:lastRenderedPageBreak/>
        <w:t>а) 4</w:t>
      </w:r>
      <w:r w:rsidR="003F2E3F">
        <w:t xml:space="preserve">; </w:t>
      </w:r>
      <w:r w:rsidR="005A3936">
        <w:rPr>
          <w:lang w:val="en-US"/>
        </w:rPr>
        <w:tab/>
      </w:r>
      <w:r w:rsidR="003F2E3F">
        <w:t>б</w:t>
      </w:r>
      <w:r w:rsidR="003F2E3F">
        <w:rPr>
          <w:lang w:val="en-US"/>
        </w:rPr>
        <w:t>) 3;</w:t>
      </w:r>
      <w:r w:rsidR="005A3936">
        <w:rPr>
          <w:lang w:val="en-US"/>
        </w:rPr>
        <w:tab/>
      </w:r>
      <w:r w:rsidR="003F2E3F">
        <w:rPr>
          <w:lang w:val="en-US"/>
        </w:rPr>
        <w:t>в)</w:t>
      </w:r>
      <w:r w:rsidR="003F2E3F">
        <w:t xml:space="preserve"> 6;</w:t>
      </w:r>
      <w:r w:rsidR="005A3936">
        <w:rPr>
          <w:lang w:val="en-US"/>
        </w:rPr>
        <w:t xml:space="preserve"> </w:t>
      </w:r>
      <w:r w:rsidR="005A3936">
        <w:rPr>
          <w:lang w:val="en-US"/>
        </w:rPr>
        <w:tab/>
      </w:r>
      <w:r w:rsidR="00065E38">
        <w:t xml:space="preserve">г) </w:t>
      </w:r>
      <w:r w:rsidR="003F2E3F">
        <w:t>2.</w:t>
      </w:r>
    </w:p>
    <w:p w:rsidR="00065E38" w:rsidRDefault="00065E38" w:rsidP="005A3936">
      <w:pPr>
        <w:pStyle w:val="a1"/>
        <w:sectPr w:rsidR="00065E38" w:rsidSect="00065E38">
          <w:type w:val="continuous"/>
          <w:pgSz w:w="12240" w:h="15840"/>
          <w:pgMar w:top="2410" w:right="1417" w:bottom="1417" w:left="1417" w:header="708" w:footer="477" w:gutter="0"/>
          <w:cols w:num="2" w:space="708"/>
          <w:docGrid w:linePitch="360"/>
        </w:sectPr>
      </w:pPr>
    </w:p>
    <w:p w:rsidR="00AD65A4" w:rsidRDefault="005A3936" w:rsidP="005A3936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584512" behindDoc="0" locked="0" layoutInCell="1" allowOverlap="1" wp14:anchorId="2F4CD88D" wp14:editId="321C5F0F">
                <wp:simplePos x="0" y="0"/>
                <wp:positionH relativeFrom="column">
                  <wp:posOffset>4672938</wp:posOffset>
                </wp:positionH>
                <wp:positionV relativeFrom="paragraph">
                  <wp:posOffset>227468</wp:posOffset>
                </wp:positionV>
                <wp:extent cx="1223010" cy="24638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230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E38" w:rsidRPr="00B50105" w:rsidRDefault="00065E38" w:rsidP="00AD65A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в)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D88D" id="_x0000_s1027" type="#_x0000_t202" style="position:absolute;left:0;text-align:left;margin-left:367.95pt;margin-top:17.9pt;width:96.3pt;height:19.4pt;rotation:180;z-index: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" stroked="f">
                <v:textbox>
                  <w:txbxContent>
                    <w:p w:rsidR="00065E38" w:rsidRPr="00B50105" w:rsidRDefault="00065E38" w:rsidP="00AD65A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в)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5A4">
        <w:rPr>
          <w:u w:val="single"/>
        </w:rPr>
        <w:t>Зад. 2</w:t>
      </w:r>
      <w:r w:rsidR="00AD65A4" w:rsidRPr="004129A3">
        <w:rPr>
          <w:u w:val="single"/>
        </w:rPr>
        <w:t>.</w:t>
      </w:r>
      <w:r w:rsidR="00AD65A4">
        <w:t xml:space="preserve"> Колко ъгли има в един триъгълник?</w:t>
      </w:r>
    </w:p>
    <w:p w:rsidR="00AD65A4" w:rsidRDefault="00387A3A" w:rsidP="005A3936">
      <w:pPr>
        <w:pStyle w:val="1"/>
      </w:pPr>
      <w:r>
        <w:t>а) 4</w:t>
      </w:r>
      <w:r w:rsidR="00AD65A4">
        <w:t xml:space="preserve">; </w:t>
      </w:r>
      <w:r w:rsidR="005A3936">
        <w:rPr>
          <w:lang w:val="en-US"/>
        </w:rPr>
        <w:tab/>
      </w:r>
      <w:r w:rsidR="00AD65A4">
        <w:t>б</w:t>
      </w:r>
      <w:r w:rsidR="00002E09">
        <w:rPr>
          <w:lang w:val="en-US"/>
        </w:rPr>
        <w:t>) 6</w:t>
      </w:r>
      <w:r w:rsidR="00AD65A4">
        <w:rPr>
          <w:lang w:val="en-US"/>
        </w:rPr>
        <w:t>;</w:t>
      </w:r>
      <w:r w:rsidR="005A3936">
        <w:rPr>
          <w:lang w:val="en-US"/>
        </w:rPr>
        <w:tab/>
      </w:r>
      <w:r w:rsidR="00AD65A4">
        <w:rPr>
          <w:lang w:val="en-US"/>
        </w:rPr>
        <w:t>в)</w:t>
      </w:r>
      <w:r w:rsidR="00002E09">
        <w:t xml:space="preserve"> 3</w:t>
      </w:r>
      <w:r w:rsidR="00AD65A4">
        <w:t>;</w:t>
      </w:r>
      <w:r w:rsidR="005A3936">
        <w:rPr>
          <w:lang w:val="en-US"/>
        </w:rPr>
        <w:tab/>
      </w:r>
      <w:r w:rsidR="00AD65A4">
        <w:t>г) 2.</w:t>
      </w:r>
    </w:p>
    <w:p w:rsidR="00F2560C" w:rsidRPr="005A3936" w:rsidRDefault="00D24A48" w:rsidP="005A3936">
      <w:pPr>
        <w:pStyle w:val="a1"/>
      </w:pPr>
      <w:r w:rsidRPr="005A3936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64C1A085" wp14:editId="733804DA">
                <wp:simplePos x="0" y="0"/>
                <wp:positionH relativeFrom="column">
                  <wp:posOffset>4672938</wp:posOffset>
                </wp:positionH>
                <wp:positionV relativeFrom="paragraph">
                  <wp:posOffset>297318</wp:posOffset>
                </wp:positionV>
                <wp:extent cx="1223010" cy="2463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230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E38" w:rsidRPr="00B50105" w:rsidRDefault="00065E38" w:rsidP="00F2560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г)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A085" id="_x0000_s1028" type="#_x0000_t202" style="position:absolute;left:0;text-align:left;margin-left:367.95pt;margin-top:23.4pt;width:96.3pt;height:19.4pt;rotation:180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" stroked="f">
                <v:textbox>
                  <w:txbxContent>
                    <w:p w:rsidR="00065E38" w:rsidRPr="00B50105" w:rsidRDefault="00065E38" w:rsidP="00F2560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г)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3936" w:rsidRPr="005A3936">
        <w:rPr>
          <w:noProof/>
        </w:rPr>
        <mc:AlternateContent>
          <mc:Choice Requires="wpg">
            <w:drawing>
              <wp:anchor distT="0" distB="0" distL="114300" distR="114300" simplePos="0" relativeHeight="251606016" behindDoc="1" locked="0" layoutInCell="1" allowOverlap="1" wp14:anchorId="63486C91" wp14:editId="6C79E8B7">
                <wp:simplePos x="0" y="0"/>
                <wp:positionH relativeFrom="margin">
                  <wp:posOffset>3548380</wp:posOffset>
                </wp:positionH>
                <wp:positionV relativeFrom="paragraph">
                  <wp:posOffset>63500</wp:posOffset>
                </wp:positionV>
                <wp:extent cx="1169670" cy="1032510"/>
                <wp:effectExtent l="0" t="19050" r="30480" b="15240"/>
                <wp:wrapTight wrapText="bothSides">
                  <wp:wrapPolygon edited="0">
                    <wp:start x="9850" y="-399"/>
                    <wp:lineTo x="0" y="20325"/>
                    <wp:lineTo x="0" y="21520"/>
                    <wp:lineTo x="21811" y="21520"/>
                    <wp:lineTo x="21811" y="20325"/>
                    <wp:lineTo x="11609" y="-399"/>
                    <wp:lineTo x="9850" y="-399"/>
                  </wp:wrapPolygon>
                </wp:wrapTight>
                <wp:docPr id="19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670" cy="1032510"/>
                          <a:chOff x="0" y="0"/>
                          <a:chExt cx="6507128" cy="5618819"/>
                        </a:xfrm>
                      </wpg:grpSpPr>
                      <wps:wsp>
                        <wps:cNvPr id="20" name="Isosceles Triangle 14"/>
                        <wps:cNvSpPr/>
                        <wps:spPr>
                          <a:xfrm>
                            <a:off x="0" y="0"/>
                            <a:ext cx="6507128" cy="5618819"/>
                          </a:xfrm>
                          <a:custGeom>
                            <a:avLst/>
                            <a:gdLst>
                              <a:gd name="connsiteX0" fmla="*/ 0 w 6464595"/>
                              <a:gd name="connsiteY0" fmla="*/ 5572927 h 5572927"/>
                              <a:gd name="connsiteX1" fmla="*/ 3232298 w 6464595"/>
                              <a:gd name="connsiteY1" fmla="*/ 0 h 5572927"/>
                              <a:gd name="connsiteX2" fmla="*/ 6464595 w 6464595"/>
                              <a:gd name="connsiteY2" fmla="*/ 5572927 h 5572927"/>
                              <a:gd name="connsiteX3" fmla="*/ 0 w 6464595"/>
                              <a:gd name="connsiteY3" fmla="*/ 5572927 h 5572927"/>
                              <a:gd name="connsiteX0" fmla="*/ 0 w 6464595"/>
                              <a:gd name="connsiteY0" fmla="*/ 5572927 h 5582092"/>
                              <a:gd name="connsiteX1" fmla="*/ 3232298 w 6464595"/>
                              <a:gd name="connsiteY1" fmla="*/ 0 h 5582092"/>
                              <a:gd name="connsiteX2" fmla="*/ 6464595 w 6464595"/>
                              <a:gd name="connsiteY2" fmla="*/ 5572927 h 5582092"/>
                              <a:gd name="connsiteX3" fmla="*/ 2158409 w 6464595"/>
                              <a:gd name="connsiteY3" fmla="*/ 5582092 h 5582092"/>
                              <a:gd name="connsiteX4" fmla="*/ 0 w 6464595"/>
                              <a:gd name="connsiteY4" fmla="*/ 5572927 h 5582092"/>
                              <a:gd name="connsiteX0" fmla="*/ 0 w 6464595"/>
                              <a:gd name="connsiteY0" fmla="*/ 5572927 h 5582092"/>
                              <a:gd name="connsiteX1" fmla="*/ 3232298 w 6464595"/>
                              <a:gd name="connsiteY1" fmla="*/ 0 h 5582092"/>
                              <a:gd name="connsiteX2" fmla="*/ 6464595 w 6464595"/>
                              <a:gd name="connsiteY2" fmla="*/ 5572927 h 5582092"/>
                              <a:gd name="connsiteX3" fmla="*/ 4306186 w 6464595"/>
                              <a:gd name="connsiteY3" fmla="*/ 5582091 h 5582092"/>
                              <a:gd name="connsiteX4" fmla="*/ 2158409 w 6464595"/>
                              <a:gd name="connsiteY4" fmla="*/ 5582092 h 5582092"/>
                              <a:gd name="connsiteX5" fmla="*/ 0 w 6464595"/>
                              <a:gd name="connsiteY5" fmla="*/ 5572927 h 5582092"/>
                              <a:gd name="connsiteX0" fmla="*/ 0 w 6464595"/>
                              <a:gd name="connsiteY0" fmla="*/ 5572927 h 5582092"/>
                              <a:gd name="connsiteX1" fmla="*/ 3232298 w 6464595"/>
                              <a:gd name="connsiteY1" fmla="*/ 0 h 5582092"/>
                              <a:gd name="connsiteX2" fmla="*/ 5401724 w 6464595"/>
                              <a:gd name="connsiteY2" fmla="*/ 3703115 h 5582092"/>
                              <a:gd name="connsiteX3" fmla="*/ 6464595 w 6464595"/>
                              <a:gd name="connsiteY3" fmla="*/ 5572927 h 5582092"/>
                              <a:gd name="connsiteX4" fmla="*/ 4306186 w 6464595"/>
                              <a:gd name="connsiteY4" fmla="*/ 5582091 h 5582092"/>
                              <a:gd name="connsiteX5" fmla="*/ 2158409 w 6464595"/>
                              <a:gd name="connsiteY5" fmla="*/ 5582092 h 5582092"/>
                              <a:gd name="connsiteX6" fmla="*/ 0 w 6464595"/>
                              <a:gd name="connsiteY6" fmla="*/ 5572927 h 5582092"/>
                              <a:gd name="connsiteX0" fmla="*/ 0 w 6464595"/>
                              <a:gd name="connsiteY0" fmla="*/ 5572927 h 5582092"/>
                              <a:gd name="connsiteX1" fmla="*/ 3232298 w 6464595"/>
                              <a:gd name="connsiteY1" fmla="*/ 0 h 5582092"/>
                              <a:gd name="connsiteX2" fmla="*/ 4327896 w 6464595"/>
                              <a:gd name="connsiteY2" fmla="*/ 1855216 h 5582092"/>
                              <a:gd name="connsiteX3" fmla="*/ 5401724 w 6464595"/>
                              <a:gd name="connsiteY3" fmla="*/ 3703115 h 5582092"/>
                              <a:gd name="connsiteX4" fmla="*/ 6464595 w 6464595"/>
                              <a:gd name="connsiteY4" fmla="*/ 5572927 h 5582092"/>
                              <a:gd name="connsiteX5" fmla="*/ 4306186 w 6464595"/>
                              <a:gd name="connsiteY5" fmla="*/ 5582091 h 5582092"/>
                              <a:gd name="connsiteX6" fmla="*/ 2158409 w 6464595"/>
                              <a:gd name="connsiteY6" fmla="*/ 5582092 h 5582092"/>
                              <a:gd name="connsiteX7" fmla="*/ 0 w 6464595"/>
                              <a:gd name="connsiteY7" fmla="*/ 5572927 h 5582092"/>
                              <a:gd name="connsiteX0" fmla="*/ 0 w 6464595"/>
                              <a:gd name="connsiteY0" fmla="*/ 5572927 h 5582092"/>
                              <a:gd name="connsiteX1" fmla="*/ 2148896 w 6464595"/>
                              <a:gd name="connsiteY1" fmla="*/ 1855051 h 5582092"/>
                              <a:gd name="connsiteX2" fmla="*/ 3232298 w 6464595"/>
                              <a:gd name="connsiteY2" fmla="*/ 0 h 5582092"/>
                              <a:gd name="connsiteX3" fmla="*/ 4327896 w 6464595"/>
                              <a:gd name="connsiteY3" fmla="*/ 1855216 h 5582092"/>
                              <a:gd name="connsiteX4" fmla="*/ 5401724 w 6464595"/>
                              <a:gd name="connsiteY4" fmla="*/ 3703115 h 5582092"/>
                              <a:gd name="connsiteX5" fmla="*/ 6464595 w 6464595"/>
                              <a:gd name="connsiteY5" fmla="*/ 5572927 h 5582092"/>
                              <a:gd name="connsiteX6" fmla="*/ 4306186 w 6464595"/>
                              <a:gd name="connsiteY6" fmla="*/ 5582091 h 5582092"/>
                              <a:gd name="connsiteX7" fmla="*/ 2158409 w 6464595"/>
                              <a:gd name="connsiteY7" fmla="*/ 5582092 h 5582092"/>
                              <a:gd name="connsiteX8" fmla="*/ 0 w 6464595"/>
                              <a:gd name="connsiteY8" fmla="*/ 5572927 h 5582092"/>
                              <a:gd name="connsiteX0" fmla="*/ 0 w 6464595"/>
                              <a:gd name="connsiteY0" fmla="*/ 5572927 h 5582092"/>
                              <a:gd name="connsiteX1" fmla="*/ 1080128 w 6464595"/>
                              <a:gd name="connsiteY1" fmla="*/ 3718057 h 5582092"/>
                              <a:gd name="connsiteX2" fmla="*/ 2148896 w 6464595"/>
                              <a:gd name="connsiteY2" fmla="*/ 1855051 h 5582092"/>
                              <a:gd name="connsiteX3" fmla="*/ 3232298 w 6464595"/>
                              <a:gd name="connsiteY3" fmla="*/ 0 h 5582092"/>
                              <a:gd name="connsiteX4" fmla="*/ 4327896 w 6464595"/>
                              <a:gd name="connsiteY4" fmla="*/ 1855216 h 5582092"/>
                              <a:gd name="connsiteX5" fmla="*/ 5401724 w 6464595"/>
                              <a:gd name="connsiteY5" fmla="*/ 3703115 h 5582092"/>
                              <a:gd name="connsiteX6" fmla="*/ 6464595 w 6464595"/>
                              <a:gd name="connsiteY6" fmla="*/ 5572927 h 5582092"/>
                              <a:gd name="connsiteX7" fmla="*/ 4306186 w 6464595"/>
                              <a:gd name="connsiteY7" fmla="*/ 5582091 h 5582092"/>
                              <a:gd name="connsiteX8" fmla="*/ 2158409 w 6464595"/>
                              <a:gd name="connsiteY8" fmla="*/ 5582092 h 5582092"/>
                              <a:gd name="connsiteX9" fmla="*/ 0 w 6464595"/>
                              <a:gd name="connsiteY9" fmla="*/ 5572927 h 5582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464595" h="5582092">
                                <a:moveTo>
                                  <a:pt x="0" y="5572927"/>
                                </a:moveTo>
                                <a:lnTo>
                                  <a:pt x="1080128" y="3718057"/>
                                </a:lnTo>
                                <a:lnTo>
                                  <a:pt x="2148896" y="1855051"/>
                                </a:lnTo>
                                <a:lnTo>
                                  <a:pt x="3232298" y="0"/>
                                </a:lnTo>
                                <a:lnTo>
                                  <a:pt x="4327896" y="1855216"/>
                                </a:lnTo>
                                <a:lnTo>
                                  <a:pt x="5401724" y="3703115"/>
                                </a:lnTo>
                                <a:lnTo>
                                  <a:pt x="6464595" y="5572927"/>
                                </a:lnTo>
                                <a:lnTo>
                                  <a:pt x="4306186" y="5582091"/>
                                </a:lnTo>
                                <a:lnTo>
                                  <a:pt x="2158409" y="5582092"/>
                                </a:lnTo>
                                <a:lnTo>
                                  <a:pt x="0" y="5572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087235" y="3742520"/>
                            <a:ext cx="1085375" cy="18762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163034" y="1867256"/>
                            <a:ext cx="2171484" cy="375156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2163034" y="1867256"/>
                            <a:ext cx="2193337" cy="166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1080128" y="3727479"/>
                            <a:ext cx="4357136" cy="2730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172610" y="1867422"/>
                            <a:ext cx="2183761" cy="3751397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4334518" y="3727479"/>
                            <a:ext cx="1102746" cy="189133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1E274" id="Group 38" o:spid="_x0000_s1026" style="position:absolute;margin-left:279.4pt;margin-top:5pt;width:92.1pt;height:81.3pt;z-index:-251710464;mso-position-horizontal-relative:margin;mso-width-relative:margin;mso-height-relative:margin" coordsize="65071,5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">
                <v:shape id="Isosceles Triangle 14" o:spid="_x0000_s1027" style="position:absolute;width:65071;height:56188;visibility:visible;mso-wrap-style:square;v-text-anchor:middle" coordsize="6464595,5582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6jWb8A&#10;AADbAAAADwAAAGRycy9kb3ducmV2LnhtbERPvWrDMBDeC30HcYVutZwMxXWihBAoZEiH2H6Aw7pY&#10;JtLJsVTbeftoKHT8+P63+8VZMdEYes8KVlkOgrj1uudOQVN/fxQgQkTWaD2TggcF2O9eX7ZYaj/z&#10;haYqdiKFcChRgYlxKKUMrSGHIfMDceKufnQYExw7qUecU7izcp3nn9Jhz6nB4EBHQ+2t+nUK7rL+&#10;IVtdJRc+/5rO3Fxm0yj1/rYcNiAiLfFf/Oc+aQXrtD59ST9A7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PqNZvwAAANsAAAAPAAAAAAAAAAAAAAAAAJgCAABkcnMvZG93bnJl&#10;di54bWxQSwUGAAAAAAQABAD1AAAAhAMAAAAA&#10;" path="m,5572927l1080128,3718057,2148896,1855051,3232298,,4327896,1855216,5401724,3703115,6464595,5572927r-2158409,9164l2158409,5582092,,5572927xe" fillcolor="#ffc000" strokecolor="windowText" strokeweight="1.5pt">
                  <v:stroke joinstyle="miter"/>
                  <v:path arrowok="t" o:connecttype="custom" o:connectlocs="0,5609594;1087235,3742520;2163034,1867256;3253565,0;4356371,1867422;5437264,3727479;6507128,5609594;4334518,5618818;2172610,5618819;0,5609594" o:connectangles="0,0,0,0,0,0,0,0,0,0"/>
                </v:shape>
                <v:line id="Straight Connector 21" o:spid="_x0000_s1028" style="position:absolute;visibility:visible;mso-wrap-style:square" from="10872,37425" to="21726,5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StHsIAAADbAAAADwAAAGRycy9kb3ducmV2LnhtbESPQWvCQBSE7wX/w/KE3upmpUibukpR&#10;xN60sfT8yD6T0OzbmH1q+u9dodDjMDPfMPPl4Ft1oT42gS2YSQaKuAyu4crC12Hz9AIqCrLDNjBZ&#10;+KUIy8XoYY65C1f+pEshlUoQjjlaqEW6XOtY1uQxTkJHnLxj6D1Kkn2lXY/XBPetnmbZTHtsOC3U&#10;2NGqpvKnOHsLgzGzU1WSeabd9vV7L4djIWtrH8fD+xsooUH+w3/tD2dhauD+Jf0Av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StHsIAAADbAAAADwAAAAAAAAAAAAAA&#10;AAChAgAAZHJzL2Rvd25yZXYueG1sUEsFBgAAAAAEAAQA+QAAAJADAAAAAA==&#10;" strokecolor="windowText" strokeweight="1.5pt">
                  <v:stroke joinstyle="miter"/>
                </v:line>
                <v:line id="Straight Connector 22" o:spid="_x0000_s1029" style="position:absolute;visibility:visible;mso-wrap-style:square" from="21630,18672" to="43345,5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YzacIAAADbAAAADwAAAGRycy9kb3ducmV2LnhtbESPQWvCQBSE74L/YXlCb7pJKKKpq0hL&#10;sbfWRHp+ZJ9JMPs2zT41/ffdQqHHYWa+YTa70XXqRkNoPRtIFwko4srblmsDp/J1vgIVBNli55kM&#10;fFOA3XY62WBu/Z2PdCukVhHCIUcDjUifax2qhhyGhe+Jo3f2g0OJcqi1HfAe4a7TWZIstcOW40KD&#10;PT03VF2KqzMwpunyq64ofaT3w/rzQ8pzIS/GPMzG/RMooVH+w3/tN2sgy+D3S/w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YzacIAAADbAAAADwAAAAAAAAAAAAAA&#10;AAChAgAAZHJzL2Rvd25yZXYueG1sUEsFBgAAAAAEAAQA+QAAAJADAAAAAA==&#10;" strokecolor="windowText" strokeweight="1.5pt">
                  <v:stroke joinstyle="miter"/>
                </v:line>
                <v:line id="Straight Connector 23" o:spid="_x0000_s1030" style="position:absolute;flip:x y;visibility:visible;mso-wrap-style:square" from="21630,18672" to="43563,18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/KMMAAADbAAAADwAAAGRycy9kb3ducmV2LnhtbESPQWvCQBSE7wX/w/KE3upGBavRVaSg&#10;1ApCo3h+ZJ+bYPZtml1j/PddodDjMDPfMItVZyvRUuNLxwqGgwQEce50yUbB6bh5m4LwAVlj5ZgU&#10;PMjDatl7WWCq3Z2/qc2CERHCPkUFRQh1KqXPC7LoB64mjt7FNRZDlI2RusF7hNtKjpJkIi2WHBcK&#10;rOmjoPya3ayC97H/mbA8m/ZrZ/Y3Pzvg9kBKvfa79RxEoC78h//an1rBaAzP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tfyjDAAAA2wAAAA8AAAAAAAAAAAAA&#10;AAAAoQIAAGRycy9kb3ducmV2LnhtbFBLBQYAAAAABAAEAPkAAACRAwAAAAA=&#10;" strokecolor="windowText" strokeweight="1.5pt">
                  <v:stroke joinstyle="miter"/>
                </v:line>
                <v:line id="Straight Connector 24" o:spid="_x0000_s1031" style="position:absolute;flip:x;visibility:visible;mso-wrap-style:square" from="10801,37274" to="54372,37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y1HsQAAADbAAAADwAAAGRycy9kb3ducmV2LnhtbESPQWsCMRSE7wX/Q3iCt5pVRMpqFBGU&#10;PRTarnrw9tg8d4PJy7JJ3W1/fVMo9DjMzDfMejs4Kx7UBeNZwWyagSCuvDZcKzifDs8vIEJE1mg9&#10;k4IvCrDdjJ7WmGvf8wc9yliLBOGQo4ImxjaXMlQNOQxT3xIn7+Y7hzHJrpa6wz7BnZXzLFtKh4bT&#10;QoMt7Ruq7uWnU1AW196cjS7i8q1+/34NVh/tRanJeNitQEQa4n/4r11oBfMF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LUexAAAANsAAAAPAAAAAAAAAAAA&#10;AAAAAKECAABkcnMvZG93bnJldi54bWxQSwUGAAAAAAQABAD5AAAAkgMAAAAA&#10;" strokecolor="windowText" strokeweight="1.5pt">
                  <v:stroke joinstyle="miter"/>
                </v:line>
                <v:line id="Straight Connector 25" o:spid="_x0000_s1032" style="position:absolute;flip:x;visibility:visible;mso-wrap-style:square" from="21726,18674" to="43563,5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AQhcQAAADbAAAADwAAAGRycy9kb3ducmV2LnhtbESPQWsCMRSE7wX/Q3iCt5pVUMpqFBGU&#10;PRTarnrw9tg8d4PJy7JJ3W1/fVMo9DjMzDfMejs4Kx7UBeNZwWyagSCuvDZcKzifDs8vIEJE1mg9&#10;k4IvCrDdjJ7WmGvf8wc9yliLBOGQo4ImxjaXMlQNOQxT3xIn7+Y7hzHJrpa6wz7BnZXzLFtKh4bT&#10;QoMt7Ruq7uWnU1AW196cjS7i8q1+/34NVh/tRanJeNitQEQa4n/4r11oBfMF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BCFxAAAANsAAAAPAAAAAAAAAAAA&#10;AAAAAKECAABkcnMvZG93bnJldi54bWxQSwUGAAAAAAQABAD5AAAAkgMAAAAA&#10;" strokecolor="windowText" strokeweight="1.5pt">
                  <v:stroke joinstyle="miter"/>
                </v:line>
                <v:line id="Straight Connector 26" o:spid="_x0000_s1033" style="position:absolute;flip:x;visibility:visible;mso-wrap-style:square" from="43345,37274" to="54372,5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KO8sQAAADbAAAADwAAAGRycy9kb3ducmV2LnhtbESPQWvCQBSE7wX/w/IEb3Wjh1BSVxFB&#10;yUGwTe3B2yP7TBZ334bsatL++m6h0OMwM98wq83orHhQH4xnBYt5BoK49tpwo+D8sX9+AREiskbr&#10;mRR8UYDNevK0wkL7gd/pUcVGJAiHAhW0MXaFlKFuyWGY+444eVffO4xJ9o3UPQ4J7qxcZlkuHRpO&#10;Cy12tGupvlV3p6AqL4M5G13G/NS8fR+D1Qf7qdRsOm5fQUQa43/4r11qBcsc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o7yxAAAANsAAAAPAAAAAAAAAAAA&#10;AAAAAKECAABkcnMvZG93bnJldi54bWxQSwUGAAAAAAQABAD5AAAAkgMAAAAA&#10;" strokecolor="windowText" strokeweight="1.5pt">
                  <v:stroke joinstyle="miter"/>
                </v:line>
                <w10:wrap type="tight" anchorx="margin"/>
              </v:group>
            </w:pict>
          </mc:Fallback>
        </mc:AlternateContent>
      </w:r>
      <w:r w:rsidR="00F2560C" w:rsidRPr="005A3936">
        <w:rPr>
          <w:u w:val="single"/>
        </w:rPr>
        <w:t xml:space="preserve">Зад. </w:t>
      </w:r>
      <w:r w:rsidR="00387A3A" w:rsidRPr="005A3936">
        <w:rPr>
          <w:u w:val="single"/>
        </w:rPr>
        <w:t>3</w:t>
      </w:r>
      <w:r w:rsidR="00F2560C" w:rsidRPr="005A3936">
        <w:rPr>
          <w:u w:val="single"/>
        </w:rPr>
        <w:t>.</w:t>
      </w:r>
      <w:r w:rsidR="00F2560C" w:rsidRPr="005A3936">
        <w:t xml:space="preserve"> Колко триъгълника има на картината ?</w:t>
      </w:r>
    </w:p>
    <w:p w:rsidR="00F2560C" w:rsidRDefault="00F2560C" w:rsidP="005A3936">
      <w:pPr>
        <w:pStyle w:val="a1"/>
      </w:pPr>
      <w:r w:rsidRPr="005A3936">
        <w:t xml:space="preserve">а) 9; </w:t>
      </w:r>
      <w:r w:rsidR="005A3936">
        <w:rPr>
          <w:lang w:val="en-US"/>
        </w:rPr>
        <w:tab/>
      </w:r>
      <w:r w:rsidRPr="005A3936">
        <w:rPr>
          <w:i/>
        </w:rPr>
        <w:t>б</w:t>
      </w:r>
      <w:r w:rsidR="00387A3A" w:rsidRPr="005A3936">
        <w:rPr>
          <w:i/>
          <w:lang w:val="en-US"/>
        </w:rPr>
        <w:t>) 10</w:t>
      </w:r>
      <w:r w:rsidRPr="005A3936">
        <w:rPr>
          <w:i/>
          <w:lang w:val="en-US"/>
        </w:rPr>
        <w:t>;</w:t>
      </w:r>
      <w:r w:rsidR="005A3936">
        <w:rPr>
          <w:i/>
          <w:lang w:val="en-US"/>
        </w:rPr>
        <w:tab/>
      </w:r>
      <w:r w:rsidRPr="005A3936">
        <w:rPr>
          <w:i/>
          <w:lang w:val="en-US"/>
        </w:rPr>
        <w:t>в)</w:t>
      </w:r>
      <w:r w:rsidR="00387A3A" w:rsidRPr="005A3936">
        <w:rPr>
          <w:i/>
        </w:rPr>
        <w:t xml:space="preserve"> 12</w:t>
      </w:r>
      <w:r w:rsidRPr="005A3936">
        <w:rPr>
          <w:i/>
        </w:rPr>
        <w:t>;</w:t>
      </w:r>
      <w:r w:rsidR="005A3936">
        <w:rPr>
          <w:i/>
          <w:lang w:val="en-US"/>
        </w:rPr>
        <w:tab/>
      </w:r>
      <w:r w:rsidR="00387A3A" w:rsidRPr="005A3936">
        <w:rPr>
          <w:i/>
        </w:rPr>
        <w:t xml:space="preserve">г) </w:t>
      </w:r>
      <w:r w:rsidR="00387A3A" w:rsidRPr="005A3936">
        <w:rPr>
          <w:i/>
          <w:lang w:val="en-US"/>
        </w:rPr>
        <w:t>13</w:t>
      </w:r>
      <w:r>
        <w:t>.</w:t>
      </w:r>
    </w:p>
    <w:p w:rsidR="00F2560C" w:rsidRDefault="00F2560C" w:rsidP="00F2560C">
      <w:pPr>
        <w:rPr>
          <w:lang w:val="en-US"/>
        </w:rPr>
      </w:pPr>
    </w:p>
    <w:p w:rsidR="005A3936" w:rsidRPr="005A3936" w:rsidRDefault="005A3936" w:rsidP="00F2560C">
      <w:pPr>
        <w:rPr>
          <w:lang w:val="en-US"/>
        </w:rPr>
      </w:pPr>
    </w:p>
    <w:p w:rsidR="00002E09" w:rsidRDefault="00387A3A" w:rsidP="005A3936">
      <w:pPr>
        <w:pStyle w:val="a1"/>
      </w:pPr>
      <w:r>
        <w:rPr>
          <w:u w:val="single"/>
        </w:rPr>
        <w:t>Зад. 4</w:t>
      </w:r>
      <w:r w:rsidR="00002E09" w:rsidRPr="004129A3">
        <w:rPr>
          <w:u w:val="single"/>
        </w:rPr>
        <w:t>.</w:t>
      </w:r>
      <w:r>
        <w:t xml:space="preserve"> Коя от фигурите </w:t>
      </w:r>
      <w:r w:rsidR="00002E09">
        <w:t>е триъгълник?</w:t>
      </w:r>
    </w:p>
    <w:p w:rsidR="00002E09" w:rsidRDefault="005A3936" w:rsidP="00002E09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22D62D0" wp14:editId="42347C1C">
                <wp:simplePos x="0" y="0"/>
                <wp:positionH relativeFrom="column">
                  <wp:posOffset>3984625</wp:posOffset>
                </wp:positionH>
                <wp:positionV relativeFrom="paragraph">
                  <wp:posOffset>36195</wp:posOffset>
                </wp:positionV>
                <wp:extent cx="733425" cy="476885"/>
                <wp:effectExtent l="0" t="0" r="28575" b="18415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768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B892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13.75pt;margin-top:2.85pt;width:57.75pt;height:37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" fillcolor="#f79646 [3209]" strokecolor="#974706 [1609]" strokeweight="2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28A2100" wp14:editId="3820ED3E">
                <wp:simplePos x="0" y="0"/>
                <wp:positionH relativeFrom="column">
                  <wp:posOffset>1615440</wp:posOffset>
                </wp:positionH>
                <wp:positionV relativeFrom="paragraph">
                  <wp:posOffset>97155</wp:posOffset>
                </wp:positionV>
                <wp:extent cx="552450" cy="416560"/>
                <wp:effectExtent l="0" t="0" r="19050" b="21590"/>
                <wp:wrapNone/>
                <wp:docPr id="193" name="Parallelogra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16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B448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3" o:spid="_x0000_s1026" type="#_x0000_t7" style="position:absolute;margin-left:127.2pt;margin-top:7.65pt;width:43.5pt;height:32.8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" adj="4072" fillcolor="#c0504d [3205]" strokecolor="#622423 [1605]" strokeweight="2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23A4142" wp14:editId="6FE663BB">
                <wp:simplePos x="0" y="0"/>
                <wp:positionH relativeFrom="column">
                  <wp:posOffset>195580</wp:posOffset>
                </wp:positionH>
                <wp:positionV relativeFrom="paragraph">
                  <wp:posOffset>104775</wp:posOffset>
                </wp:positionV>
                <wp:extent cx="628650" cy="2762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7E6D" id="Rectangle 61" o:spid="_x0000_s1026" style="position:absolute;margin-left:15.4pt;margin-top:8.25pt;width:49.5pt;height:21.7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" fillcolor="#8064a2 [3207]" strokecolor="#3f3151 [1607]" strokeweight="2pt"/>
            </w:pict>
          </mc:Fallback>
        </mc:AlternateContent>
      </w:r>
      <w:r w:rsidR="00065E38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48CE634" wp14:editId="5C686109">
                <wp:simplePos x="0" y="0"/>
                <wp:positionH relativeFrom="column">
                  <wp:posOffset>2967741</wp:posOffset>
                </wp:positionH>
                <wp:positionV relativeFrom="paragraph">
                  <wp:posOffset>11955</wp:posOffset>
                </wp:positionV>
                <wp:extent cx="617973" cy="507442"/>
                <wp:effectExtent l="0" t="0" r="10795" b="26035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73" cy="50744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5467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2" o:spid="_x0000_s1026" type="#_x0000_t4" style="position:absolute;margin-left:233.7pt;margin-top:.95pt;width:48.65pt;height:39.9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" fillcolor="#4bacc6 [3208]" strokecolor="#205867 [1608]" strokeweight="2pt"/>
            </w:pict>
          </mc:Fallback>
        </mc:AlternateContent>
      </w:r>
    </w:p>
    <w:p w:rsidR="00065E38" w:rsidRDefault="00D24A48" w:rsidP="00065E38"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6D307B0E" wp14:editId="77EDAC69">
                <wp:simplePos x="0" y="0"/>
                <wp:positionH relativeFrom="column">
                  <wp:posOffset>624205</wp:posOffset>
                </wp:positionH>
                <wp:positionV relativeFrom="paragraph">
                  <wp:posOffset>1760220</wp:posOffset>
                </wp:positionV>
                <wp:extent cx="5271135" cy="246380"/>
                <wp:effectExtent l="0" t="0" r="5715" b="12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2711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E38" w:rsidRPr="00B50105" w:rsidRDefault="00065E38" w:rsidP="00065E3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а) равностранен; б) равнобедрен; в) разностранен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7B0E" id="_x0000_s1029" type="#_x0000_t202" style="position:absolute;left:0;text-align:left;margin-left:49.15pt;margin-top:138.6pt;width:415.05pt;height:19.4pt;rotation:180;flip:x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" stroked="f">
                <v:textbox>
                  <w:txbxContent>
                    <w:p w:rsidR="00065E38" w:rsidRPr="00B50105" w:rsidRDefault="00065E38" w:rsidP="00065E3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а) равностранен; б) равнобедрен; в) разностранен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19328" behindDoc="0" locked="0" layoutInCell="1" allowOverlap="1" wp14:anchorId="73FC40BC" wp14:editId="2F4C7198">
                <wp:simplePos x="0" y="0"/>
                <wp:positionH relativeFrom="column">
                  <wp:posOffset>4672965</wp:posOffset>
                </wp:positionH>
                <wp:positionV relativeFrom="paragraph">
                  <wp:posOffset>20320</wp:posOffset>
                </wp:positionV>
                <wp:extent cx="1223010" cy="246380"/>
                <wp:effectExtent l="0" t="0" r="0" b="12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230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E38" w:rsidRPr="00B50105" w:rsidRDefault="00065E38" w:rsidP="00065E3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40BC" id="_x0000_s1030" type="#_x0000_t202" style="position:absolute;left:0;text-align:left;margin-left:367.95pt;margin-top:1.6pt;width:96.3pt;height:19.4pt;rotation:180;z-index: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" stroked="f">
                <v:textbox>
                  <w:txbxContent>
                    <w:p w:rsidR="00065E38" w:rsidRPr="00B50105" w:rsidRDefault="00065E38" w:rsidP="00065E3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г)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E09">
        <w:t>а)</w:t>
      </w:r>
      <w:r w:rsidR="00065E38">
        <w:tab/>
      </w:r>
      <w:r w:rsidR="00065E38">
        <w:tab/>
      </w:r>
      <w:r w:rsidR="00065E38">
        <w:tab/>
        <w:t>б</w:t>
      </w:r>
      <w:r w:rsidR="005A3936">
        <w:rPr>
          <w:lang w:val="en-US"/>
        </w:rPr>
        <w:t xml:space="preserve">) </w:t>
      </w:r>
      <w:r w:rsidR="005A3936">
        <w:rPr>
          <w:lang w:val="en-US"/>
        </w:rPr>
        <w:tab/>
      </w:r>
      <w:r w:rsidR="005A3936">
        <w:rPr>
          <w:lang w:val="en-US"/>
        </w:rPr>
        <w:tab/>
      </w:r>
      <w:r w:rsidR="005A3936">
        <w:rPr>
          <w:lang w:val="en-US"/>
        </w:rPr>
        <w:tab/>
        <w:t>в)</w:t>
      </w:r>
      <w:r w:rsidR="005A3936">
        <w:rPr>
          <w:lang w:val="en-US"/>
        </w:rPr>
        <w:tab/>
      </w:r>
      <w:r w:rsidR="005A3936">
        <w:rPr>
          <w:lang w:val="en-US"/>
        </w:rPr>
        <w:tab/>
        <w:t xml:space="preserve">     </w:t>
      </w:r>
      <w:r w:rsidR="00065E38">
        <w:t xml:space="preserve">г) </w:t>
      </w:r>
    </w:p>
    <w:p w:rsidR="00065E38" w:rsidRDefault="00065E38" w:rsidP="00065E38">
      <w:pPr>
        <w:rPr>
          <w:lang w:val="en-US"/>
        </w:rPr>
      </w:pPr>
    </w:p>
    <w:p w:rsidR="00002E09" w:rsidRPr="005A3936" w:rsidRDefault="00002E09" w:rsidP="00002E09">
      <w:pPr>
        <w:rPr>
          <w:lang w:val="en-US"/>
        </w:rPr>
      </w:pPr>
    </w:p>
    <w:p w:rsidR="00065E38" w:rsidRPr="00065E38" w:rsidRDefault="005A3936" w:rsidP="005A3936">
      <w:pPr>
        <w:pStyle w:val="a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EB374" wp14:editId="23273DD0">
                <wp:simplePos x="0" y="0"/>
                <wp:positionH relativeFrom="column">
                  <wp:posOffset>3047365</wp:posOffset>
                </wp:positionH>
                <wp:positionV relativeFrom="paragraph">
                  <wp:posOffset>664734</wp:posOffset>
                </wp:positionV>
                <wp:extent cx="803275" cy="683895"/>
                <wp:effectExtent l="0" t="0" r="15875" b="2095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683895"/>
                        </a:xfrm>
                        <a:custGeom>
                          <a:avLst/>
                          <a:gdLst>
                            <a:gd name="connsiteX0" fmla="*/ 0 w 667385"/>
                            <a:gd name="connsiteY0" fmla="*/ 373380 h 373380"/>
                            <a:gd name="connsiteX1" fmla="*/ 333693 w 667385"/>
                            <a:gd name="connsiteY1" fmla="*/ 0 h 373380"/>
                            <a:gd name="connsiteX2" fmla="*/ 667385 w 667385"/>
                            <a:gd name="connsiteY2" fmla="*/ 373380 h 373380"/>
                            <a:gd name="connsiteX3" fmla="*/ 0 w 667385"/>
                            <a:gd name="connsiteY3" fmla="*/ 373380 h 373380"/>
                            <a:gd name="connsiteX0" fmla="*/ 0 w 802820"/>
                            <a:gd name="connsiteY0" fmla="*/ 683481 h 683481"/>
                            <a:gd name="connsiteX1" fmla="*/ 802820 w 802820"/>
                            <a:gd name="connsiteY1" fmla="*/ 0 h 683481"/>
                            <a:gd name="connsiteX2" fmla="*/ 667385 w 802820"/>
                            <a:gd name="connsiteY2" fmla="*/ 683481 h 683481"/>
                            <a:gd name="connsiteX3" fmla="*/ 0 w 802820"/>
                            <a:gd name="connsiteY3" fmla="*/ 683481 h 683481"/>
                            <a:gd name="connsiteX0" fmla="*/ 0 w 802820"/>
                            <a:gd name="connsiteY0" fmla="*/ 683481 h 683481"/>
                            <a:gd name="connsiteX1" fmla="*/ 802820 w 802820"/>
                            <a:gd name="connsiteY1" fmla="*/ 0 h 683481"/>
                            <a:gd name="connsiteX2" fmla="*/ 579969 w 802820"/>
                            <a:gd name="connsiteY2" fmla="*/ 683481 h 683481"/>
                            <a:gd name="connsiteX3" fmla="*/ 0 w 802820"/>
                            <a:gd name="connsiteY3" fmla="*/ 683481 h 683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02820" h="683481">
                              <a:moveTo>
                                <a:pt x="0" y="683481"/>
                              </a:moveTo>
                              <a:lnTo>
                                <a:pt x="802820" y="0"/>
                              </a:lnTo>
                              <a:lnTo>
                                <a:pt x="579969" y="683481"/>
                              </a:lnTo>
                              <a:lnTo>
                                <a:pt x="0" y="68348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485D" id="Isosceles Triangle 11" o:spid="_x0000_s1026" style="position:absolute;margin-left:239.95pt;margin-top:52.35pt;width:63.25pt;height:5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2820,683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" path="m,683481l802820,,579969,683481,,683481xe" fillcolor="#8064a2 [3207]" strokecolor="#3f3151 [1607]" strokeweight="2pt">
                <v:path arrowok="t" o:connecttype="custom" o:connectlocs="0,683895;803275,0;580298,683895;0,68389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37B11C8" wp14:editId="1365E87F">
                <wp:simplePos x="0" y="0"/>
                <wp:positionH relativeFrom="column">
                  <wp:posOffset>332758</wp:posOffset>
                </wp:positionH>
                <wp:positionV relativeFrom="paragraph">
                  <wp:posOffset>727075</wp:posOffset>
                </wp:positionV>
                <wp:extent cx="733425" cy="476885"/>
                <wp:effectExtent l="0" t="0" r="28575" b="1841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768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D735" id="Isosceles Triangle 1" o:spid="_x0000_s1026" type="#_x0000_t5" style="position:absolute;margin-left:26.2pt;margin-top:57.25pt;width:57.75pt;height:37.5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950483" wp14:editId="3ADAEE28">
                <wp:simplePos x="0" y="0"/>
                <wp:positionH relativeFrom="column">
                  <wp:posOffset>1955800</wp:posOffset>
                </wp:positionH>
                <wp:positionV relativeFrom="paragraph">
                  <wp:posOffset>659130</wp:posOffset>
                </wp:positionV>
                <wp:extent cx="206375" cy="628015"/>
                <wp:effectExtent l="0" t="0" r="22225" b="1968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6280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2E45" id="Isosceles Triangle 10" o:spid="_x0000_s1026" type="#_x0000_t5" style="position:absolute;margin-left:154pt;margin-top:51.9pt;width:16.25pt;height:49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" fillcolor="#4f81bd [3204]" strokecolor="#243f60 [1604]" strokeweight="2pt"/>
            </w:pict>
          </mc:Fallback>
        </mc:AlternateContent>
      </w:r>
      <w:r w:rsidR="00065E38" w:rsidRPr="00065E38">
        <w:rPr>
          <w:u w:val="single"/>
        </w:rPr>
        <w:t>Зад. 5.</w:t>
      </w:r>
      <w:r w:rsidR="00065E38" w:rsidRPr="00065E38">
        <w:t xml:space="preserve"> Определете вида на триъгълника според страните </w:t>
      </w:r>
      <w:r>
        <w:rPr>
          <w:lang w:val="en-US"/>
        </w:rPr>
        <w:t>m</w:t>
      </w:r>
      <w:r w:rsidR="00065E38" w:rsidRPr="00065E38">
        <w:t>у</w:t>
      </w:r>
      <w:r w:rsidR="00065E38">
        <w:t>:</w:t>
      </w:r>
    </w:p>
    <w:p w:rsidR="00065E38" w:rsidRDefault="00065E38" w:rsidP="00065E38"/>
    <w:p w:rsidR="00065E38" w:rsidRDefault="00065E38" w:rsidP="00065E38">
      <w:r>
        <w:t>а)</w:t>
      </w:r>
      <w:r>
        <w:tab/>
      </w:r>
      <w:r>
        <w:tab/>
      </w:r>
      <w:r>
        <w:tab/>
        <w:t>б</w:t>
      </w:r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в)</w:t>
      </w:r>
      <w:r>
        <w:rPr>
          <w:lang w:val="en-US"/>
        </w:rPr>
        <w:tab/>
      </w:r>
      <w:r>
        <w:rPr>
          <w:lang w:val="en-US"/>
        </w:rPr>
        <w:tab/>
      </w:r>
    </w:p>
    <w:p w:rsidR="00065E38" w:rsidRDefault="00065E38" w:rsidP="00065E38">
      <w:pPr>
        <w:rPr>
          <w:lang w:val="en-US"/>
        </w:rPr>
      </w:pPr>
    </w:p>
    <w:p w:rsidR="00065E38" w:rsidRDefault="00065E38" w:rsidP="00065E38">
      <w:pPr>
        <w:rPr>
          <w:lang w:val="en-US"/>
        </w:rPr>
      </w:pPr>
    </w:p>
    <w:p w:rsidR="00065E38" w:rsidRDefault="00065E38" w:rsidP="00065E38">
      <w:r>
        <w:t xml:space="preserve"> </w:t>
      </w:r>
    </w:p>
    <w:p w:rsidR="00065E38" w:rsidRDefault="00065E38" w:rsidP="00065E38"/>
    <w:p w:rsidR="00065E38" w:rsidRDefault="00065E38" w:rsidP="00065E38"/>
    <w:p w:rsidR="008765C5" w:rsidRPr="00065E38" w:rsidRDefault="008765C5" w:rsidP="005A3936">
      <w:pPr>
        <w:pStyle w:val="a1"/>
      </w:pPr>
      <w:r>
        <w:rPr>
          <w:u w:val="single"/>
        </w:rPr>
        <w:t>Зад. 6</w:t>
      </w:r>
      <w:r w:rsidRPr="00065E38">
        <w:rPr>
          <w:u w:val="single"/>
        </w:rPr>
        <w:t>.</w:t>
      </w:r>
      <w:r w:rsidRPr="00065E38">
        <w:t xml:space="preserve"> Определете вида на триъгълника според </w:t>
      </w:r>
      <w:r>
        <w:t>ъглите</w:t>
      </w:r>
      <w:r w:rsidRPr="00065E38">
        <w:t xml:space="preserve"> му</w:t>
      </w:r>
      <w:r>
        <w:t>:</w:t>
      </w:r>
    </w:p>
    <w:p w:rsidR="008765C5" w:rsidRDefault="005A3936" w:rsidP="008765C5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F42D4" wp14:editId="24E3B81A">
                <wp:simplePos x="0" y="0"/>
                <wp:positionH relativeFrom="column">
                  <wp:posOffset>2342515</wp:posOffset>
                </wp:positionH>
                <wp:positionV relativeFrom="paragraph">
                  <wp:posOffset>107315</wp:posOffset>
                </wp:positionV>
                <wp:extent cx="1081405" cy="564515"/>
                <wp:effectExtent l="0" t="0" r="23495" b="26035"/>
                <wp:wrapNone/>
                <wp:docPr id="12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564515"/>
                        </a:xfrm>
                        <a:custGeom>
                          <a:avLst/>
                          <a:gdLst>
                            <a:gd name="connsiteX0" fmla="*/ 0 w 667385"/>
                            <a:gd name="connsiteY0" fmla="*/ 373380 h 373380"/>
                            <a:gd name="connsiteX1" fmla="*/ 333693 w 667385"/>
                            <a:gd name="connsiteY1" fmla="*/ 0 h 373380"/>
                            <a:gd name="connsiteX2" fmla="*/ 667385 w 667385"/>
                            <a:gd name="connsiteY2" fmla="*/ 373380 h 373380"/>
                            <a:gd name="connsiteX3" fmla="*/ 0 w 667385"/>
                            <a:gd name="connsiteY3" fmla="*/ 373380 h 373380"/>
                            <a:gd name="connsiteX0" fmla="*/ 0 w 802820"/>
                            <a:gd name="connsiteY0" fmla="*/ 683481 h 683481"/>
                            <a:gd name="connsiteX1" fmla="*/ 802820 w 802820"/>
                            <a:gd name="connsiteY1" fmla="*/ 0 h 683481"/>
                            <a:gd name="connsiteX2" fmla="*/ 667385 w 802820"/>
                            <a:gd name="connsiteY2" fmla="*/ 683481 h 683481"/>
                            <a:gd name="connsiteX3" fmla="*/ 0 w 802820"/>
                            <a:gd name="connsiteY3" fmla="*/ 683481 h 683481"/>
                            <a:gd name="connsiteX0" fmla="*/ 0 w 802820"/>
                            <a:gd name="connsiteY0" fmla="*/ 683481 h 683481"/>
                            <a:gd name="connsiteX1" fmla="*/ 802820 w 802820"/>
                            <a:gd name="connsiteY1" fmla="*/ 0 h 683481"/>
                            <a:gd name="connsiteX2" fmla="*/ 579969 w 802820"/>
                            <a:gd name="connsiteY2" fmla="*/ 683481 h 683481"/>
                            <a:gd name="connsiteX3" fmla="*/ 0 w 802820"/>
                            <a:gd name="connsiteY3" fmla="*/ 683481 h 683481"/>
                            <a:gd name="connsiteX0" fmla="*/ 0 w 1080958"/>
                            <a:gd name="connsiteY0" fmla="*/ 564283 h 564283"/>
                            <a:gd name="connsiteX1" fmla="*/ 1080958 w 1080958"/>
                            <a:gd name="connsiteY1" fmla="*/ 0 h 564283"/>
                            <a:gd name="connsiteX2" fmla="*/ 579969 w 1080958"/>
                            <a:gd name="connsiteY2" fmla="*/ 564283 h 564283"/>
                            <a:gd name="connsiteX3" fmla="*/ 0 w 1080958"/>
                            <a:gd name="connsiteY3" fmla="*/ 564283 h 5642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80958" h="564283">
                              <a:moveTo>
                                <a:pt x="0" y="564283"/>
                              </a:moveTo>
                              <a:lnTo>
                                <a:pt x="1080958" y="0"/>
                              </a:lnTo>
                              <a:lnTo>
                                <a:pt x="579969" y="564283"/>
                              </a:lnTo>
                              <a:lnTo>
                                <a:pt x="0" y="56428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12E0" id="Isosceles Triangle 11" o:spid="_x0000_s1026" style="position:absolute;margin-left:184.45pt;margin-top:8.45pt;width:85.15pt;height:4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958,56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" path="m,564283l1080958,,579969,564283,,564283xe" fillcolor="#4bacc6 [3208]" strokecolor="#205867 [1608]" strokeweight="2pt">
                <v:path arrowok="t" o:connecttype="custom" o:connectlocs="0,564515;1081405,0;580209,564515;0,564515" o:connectangles="0,0,0,0"/>
              </v:shape>
            </w:pict>
          </mc:Fallback>
        </mc:AlternateContent>
      </w:r>
      <w:r w:rsidR="008765C5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1A854D" wp14:editId="4778BC3B">
                <wp:simplePos x="0" y="0"/>
                <wp:positionH relativeFrom="column">
                  <wp:posOffset>1493520</wp:posOffset>
                </wp:positionH>
                <wp:positionV relativeFrom="paragraph">
                  <wp:posOffset>82550</wp:posOffset>
                </wp:positionV>
                <wp:extent cx="675005" cy="588010"/>
                <wp:effectExtent l="0" t="0" r="10795" b="2159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588010"/>
                        </a:xfrm>
                        <a:custGeom>
                          <a:avLst/>
                          <a:gdLst>
                            <a:gd name="connsiteX0" fmla="*/ 0 w 675005"/>
                            <a:gd name="connsiteY0" fmla="*/ 580390 h 580390"/>
                            <a:gd name="connsiteX1" fmla="*/ 337503 w 675005"/>
                            <a:gd name="connsiteY1" fmla="*/ 0 h 580390"/>
                            <a:gd name="connsiteX2" fmla="*/ 675005 w 675005"/>
                            <a:gd name="connsiteY2" fmla="*/ 580390 h 580390"/>
                            <a:gd name="connsiteX3" fmla="*/ 0 w 675005"/>
                            <a:gd name="connsiteY3" fmla="*/ 580390 h 580390"/>
                            <a:gd name="connsiteX0" fmla="*/ 0 w 675005"/>
                            <a:gd name="connsiteY0" fmla="*/ 477023 h 477023"/>
                            <a:gd name="connsiteX1" fmla="*/ 476719 w 675005"/>
                            <a:gd name="connsiteY1" fmla="*/ 0 h 477023"/>
                            <a:gd name="connsiteX2" fmla="*/ 675005 w 675005"/>
                            <a:gd name="connsiteY2" fmla="*/ 477023 h 477023"/>
                            <a:gd name="connsiteX3" fmla="*/ 0 w 675005"/>
                            <a:gd name="connsiteY3" fmla="*/ 477023 h 477023"/>
                            <a:gd name="connsiteX0" fmla="*/ 0 w 675005"/>
                            <a:gd name="connsiteY0" fmla="*/ 588373 h 588373"/>
                            <a:gd name="connsiteX1" fmla="*/ 564183 w 675005"/>
                            <a:gd name="connsiteY1" fmla="*/ 0 h 588373"/>
                            <a:gd name="connsiteX2" fmla="*/ 675005 w 675005"/>
                            <a:gd name="connsiteY2" fmla="*/ 588373 h 588373"/>
                            <a:gd name="connsiteX3" fmla="*/ 0 w 675005"/>
                            <a:gd name="connsiteY3" fmla="*/ 588373 h 588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75005" h="588373">
                              <a:moveTo>
                                <a:pt x="0" y="588373"/>
                              </a:moveTo>
                              <a:lnTo>
                                <a:pt x="564183" y="0"/>
                              </a:lnTo>
                              <a:lnTo>
                                <a:pt x="675005" y="588373"/>
                              </a:lnTo>
                              <a:lnTo>
                                <a:pt x="0" y="58837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63EC" id="Isosceles Triangle 13" o:spid="_x0000_s1026" style="position:absolute;margin-left:117.6pt;margin-top:6.5pt;width:53.15pt;height:4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5005,588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" path="m,588373l564183,,675005,588373,,588373xe" fillcolor="#9bbb59 [3206]" strokecolor="#4e6128 [1606]" strokeweight="2pt">
                <v:path arrowok="t" o:connecttype="custom" o:connectlocs="0,588010;564183,0;675005,588010;0,588010" o:connectangles="0,0,0,0"/>
              </v:shape>
            </w:pict>
          </mc:Fallback>
        </mc:AlternateContent>
      </w:r>
    </w:p>
    <w:p w:rsidR="008765C5" w:rsidRDefault="008765C5" w:rsidP="008765C5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D48D4" wp14:editId="270FAAE9">
                <wp:simplePos x="0" y="0"/>
                <wp:positionH relativeFrom="column">
                  <wp:posOffset>60225</wp:posOffset>
                </wp:positionH>
                <wp:positionV relativeFrom="paragraph">
                  <wp:posOffset>97830</wp:posOffset>
                </wp:positionV>
                <wp:extent cx="951141" cy="557822"/>
                <wp:effectExtent l="6033" t="0" r="274637" b="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33343">
                          <a:off x="0" y="0"/>
                          <a:ext cx="951141" cy="557822"/>
                        </a:xfrm>
                        <a:custGeom>
                          <a:avLst/>
                          <a:gdLst>
                            <a:gd name="connsiteX0" fmla="*/ 0 w 733425"/>
                            <a:gd name="connsiteY0" fmla="*/ 476885 h 476885"/>
                            <a:gd name="connsiteX1" fmla="*/ 366713 w 733425"/>
                            <a:gd name="connsiteY1" fmla="*/ 0 h 476885"/>
                            <a:gd name="connsiteX2" fmla="*/ 733425 w 733425"/>
                            <a:gd name="connsiteY2" fmla="*/ 476885 h 476885"/>
                            <a:gd name="connsiteX3" fmla="*/ 0 w 733425"/>
                            <a:gd name="connsiteY3" fmla="*/ 476885 h 476885"/>
                            <a:gd name="connsiteX0" fmla="*/ 0 w 912571"/>
                            <a:gd name="connsiteY0" fmla="*/ 557340 h 557340"/>
                            <a:gd name="connsiteX1" fmla="*/ 545859 w 912571"/>
                            <a:gd name="connsiteY1" fmla="*/ 0 h 557340"/>
                            <a:gd name="connsiteX2" fmla="*/ 912571 w 912571"/>
                            <a:gd name="connsiteY2" fmla="*/ 476885 h 557340"/>
                            <a:gd name="connsiteX3" fmla="*/ 0 w 912571"/>
                            <a:gd name="connsiteY3" fmla="*/ 557340 h 557340"/>
                            <a:gd name="connsiteX0" fmla="*/ 0 w 990633"/>
                            <a:gd name="connsiteY0" fmla="*/ 557340 h 557340"/>
                            <a:gd name="connsiteX1" fmla="*/ 545859 w 990633"/>
                            <a:gd name="connsiteY1" fmla="*/ 0 h 557340"/>
                            <a:gd name="connsiteX2" fmla="*/ 990633 w 990633"/>
                            <a:gd name="connsiteY2" fmla="*/ 408680 h 557340"/>
                            <a:gd name="connsiteX3" fmla="*/ 0 w 990633"/>
                            <a:gd name="connsiteY3" fmla="*/ 557340 h 557340"/>
                            <a:gd name="connsiteX0" fmla="*/ 0 w 951005"/>
                            <a:gd name="connsiteY0" fmla="*/ 557340 h 557340"/>
                            <a:gd name="connsiteX1" fmla="*/ 545859 w 951005"/>
                            <a:gd name="connsiteY1" fmla="*/ 0 h 557340"/>
                            <a:gd name="connsiteX2" fmla="*/ 951005 w 951005"/>
                            <a:gd name="connsiteY2" fmla="*/ 380959 h 557340"/>
                            <a:gd name="connsiteX3" fmla="*/ 0 w 951005"/>
                            <a:gd name="connsiteY3" fmla="*/ 557340 h 557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51005" h="557340">
                              <a:moveTo>
                                <a:pt x="0" y="557340"/>
                              </a:moveTo>
                              <a:lnTo>
                                <a:pt x="545859" y="0"/>
                              </a:lnTo>
                              <a:lnTo>
                                <a:pt x="951005" y="380959"/>
                              </a:lnTo>
                              <a:lnTo>
                                <a:pt x="0" y="55734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4A22" id="Isosceles Triangle 14" o:spid="_x0000_s1026" style="position:absolute;margin-left:4.75pt;margin-top:7.7pt;width:74.9pt;height:43.9pt;rotation:-881094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1005,5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" path="m,557340l545859,,951005,380959,,557340xe" fillcolor="#c0504d [3205]" strokecolor="#622423 [1605]" strokeweight="2pt">
                <v:path arrowok="t" o:connecttype="custom" o:connectlocs="0,557822;545937,0;951141,381288;0,557822" o:connectangles="0,0,0,0"/>
              </v:shape>
            </w:pict>
          </mc:Fallback>
        </mc:AlternateContent>
      </w:r>
      <w:r>
        <w:t>а)</w:t>
      </w:r>
      <w:r>
        <w:tab/>
      </w:r>
      <w:r>
        <w:tab/>
      </w:r>
      <w:r>
        <w:tab/>
        <w:t>б</w:t>
      </w:r>
      <w:r w:rsidR="005A3936">
        <w:rPr>
          <w:lang w:val="en-US"/>
        </w:rPr>
        <w:t xml:space="preserve">) </w:t>
      </w:r>
      <w:r w:rsidR="005A3936">
        <w:rPr>
          <w:lang w:val="en-US"/>
        </w:rPr>
        <w:tab/>
      </w:r>
      <w:r w:rsidR="005A3936">
        <w:rPr>
          <w:lang w:val="en-US"/>
        </w:rPr>
        <w:tab/>
        <w:t>в)</w:t>
      </w:r>
      <w:r w:rsidR="005A3936">
        <w:rPr>
          <w:lang w:val="en-US"/>
        </w:rPr>
        <w:tab/>
      </w:r>
    </w:p>
    <w:p w:rsidR="008765C5" w:rsidRDefault="00D24A48" w:rsidP="008765C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DA65A5" wp14:editId="4C7A6A05">
                <wp:simplePos x="0" y="0"/>
                <wp:positionH relativeFrom="column">
                  <wp:posOffset>2303145</wp:posOffset>
                </wp:positionH>
                <wp:positionV relativeFrom="paragraph">
                  <wp:posOffset>60960</wp:posOffset>
                </wp:positionV>
                <wp:extent cx="3592830" cy="246380"/>
                <wp:effectExtent l="0" t="0" r="7620" b="12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35928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5C5" w:rsidRPr="00B50105" w:rsidRDefault="008765C5" w:rsidP="008765C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а) правоъгълен; б) остроъгълен; в) </w:t>
                            </w:r>
                            <w:r w:rsidR="00251319"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тъпоъгълен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65A5" id="_x0000_s1031" type="#_x0000_t202" style="position:absolute;left:0;text-align:left;margin-left:181.35pt;margin-top:4.8pt;width:282.9pt;height:19.4pt;rotation:180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" stroked="f">
                <v:textbox>
                  <w:txbxContent>
                    <w:p w:rsidR="008765C5" w:rsidRPr="00B50105" w:rsidRDefault="008765C5" w:rsidP="008765C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а) правоъгълен; б) остроъгълен; в) </w:t>
                      </w:r>
                      <w:r w:rsidR="00251319"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тъпоъгълен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6CEF" w:rsidRPr="00B50105" w:rsidRDefault="00086CEF"/>
    <w:p w:rsidR="00086CEF" w:rsidRDefault="00086CEF" w:rsidP="00B50105">
      <w:pPr>
        <w:pStyle w:val="a1"/>
      </w:pPr>
      <w:r>
        <w:rPr>
          <w:u w:val="single"/>
        </w:rPr>
        <w:lastRenderedPageBreak/>
        <w:t xml:space="preserve">Зад. </w:t>
      </w:r>
      <w:r>
        <w:rPr>
          <w:u w:val="single"/>
          <w:lang w:val="en-US"/>
        </w:rPr>
        <w:t>7</w:t>
      </w:r>
      <w:r>
        <w:rPr>
          <w:u w:val="single"/>
        </w:rPr>
        <w:t>.</w:t>
      </w:r>
      <w:r>
        <w:t xml:space="preserve"> Колко е лицето на триъгълник, ако а=6 см, а </w:t>
      </w:r>
      <w:r>
        <w:rPr>
          <w:lang w:val="en-US"/>
        </w:rPr>
        <w:t>h</w:t>
      </w:r>
      <w:r>
        <w:rPr>
          <w:vertAlign w:val="subscript"/>
          <w:lang w:val="en-US"/>
        </w:rPr>
        <w:t>a</w:t>
      </w:r>
      <w:r>
        <w:rPr>
          <w:lang w:val="en-US"/>
        </w:rPr>
        <w:t>=</w:t>
      </w:r>
      <w:r w:rsidR="00B50105">
        <w:t>10 см</w:t>
      </w:r>
      <w:r>
        <w:t>:</w:t>
      </w:r>
    </w:p>
    <w:p w:rsidR="00086CEF" w:rsidRDefault="00B50105" w:rsidP="00B50105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39198D" wp14:editId="3395FCA8">
                <wp:simplePos x="0" y="0"/>
                <wp:positionH relativeFrom="column">
                  <wp:posOffset>4276863</wp:posOffset>
                </wp:positionH>
                <wp:positionV relativeFrom="paragraph">
                  <wp:posOffset>302258</wp:posOffset>
                </wp:positionV>
                <wp:extent cx="1587500" cy="243840"/>
                <wp:effectExtent l="0" t="0" r="0" b="4445"/>
                <wp:wrapSquare wrapText="bothSides"/>
                <wp:docPr id="29" name="Текстово 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5875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а) 30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кв.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198D" id="Текстово поле 29" o:spid="_x0000_s1032" type="#_x0000_t202" style="position:absolute;left:0;text-align:left;margin-left:336.75pt;margin-top:23.8pt;width:125pt;height:19.2pt;rotation:180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а) 30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кв. см.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CEF">
        <w:t>а) 30 кв. см;</w:t>
      </w:r>
      <w:r>
        <w:tab/>
      </w:r>
      <w:r w:rsidR="00086CEF">
        <w:t>б) 60 кв. см;</w:t>
      </w:r>
      <w:r>
        <w:tab/>
      </w:r>
      <w:r w:rsidR="00086CEF">
        <w:t>в) 120 кв. см;</w:t>
      </w:r>
      <w:r>
        <w:tab/>
      </w:r>
      <w:r w:rsidR="00086CEF">
        <w:t xml:space="preserve">г) 40 кв. см. </w:t>
      </w:r>
    </w:p>
    <w:p w:rsidR="00086CEF" w:rsidRDefault="00086CEF" w:rsidP="00B50105">
      <w:pPr>
        <w:pStyle w:val="a1"/>
      </w:pPr>
    </w:p>
    <w:p w:rsidR="00086CEF" w:rsidRDefault="00086CEF" w:rsidP="00B50105">
      <w:pPr>
        <w:pStyle w:val="a1"/>
      </w:pPr>
      <w:r>
        <w:rPr>
          <w:u w:val="single"/>
        </w:rPr>
        <w:t xml:space="preserve">Зад. </w:t>
      </w:r>
      <w:r>
        <w:rPr>
          <w:u w:val="single"/>
          <w:lang w:val="en-US"/>
        </w:rPr>
        <w:t>8</w:t>
      </w:r>
      <w:r>
        <w:rPr>
          <w:u w:val="single"/>
        </w:rPr>
        <w:t>.</w:t>
      </w:r>
      <w:r>
        <w:t xml:space="preserve"> Колко е лицето на триъгълник, ако </w:t>
      </w:r>
      <w:r>
        <w:rPr>
          <w:lang w:val="en-US"/>
        </w:rPr>
        <w:t>c</w:t>
      </w:r>
      <w:r>
        <w:t>=</w:t>
      </w:r>
      <w:r>
        <w:rPr>
          <w:lang w:val="en-US"/>
        </w:rPr>
        <w:t>5</w:t>
      </w:r>
      <w:r>
        <w:t xml:space="preserve"> см, а </w:t>
      </w:r>
      <w:r>
        <w:rPr>
          <w:lang w:val="en-US"/>
        </w:rPr>
        <w:t>h</w:t>
      </w:r>
      <w:r>
        <w:rPr>
          <w:vertAlign w:val="subscript"/>
          <w:lang w:val="en-US"/>
        </w:rPr>
        <w:t>c</w:t>
      </w:r>
      <w:r>
        <w:rPr>
          <w:lang w:val="en-US"/>
        </w:rPr>
        <w:t>=32</w:t>
      </w:r>
      <w:r>
        <w:t xml:space="preserve"> см:</w:t>
      </w:r>
    </w:p>
    <w:p w:rsidR="00086CEF" w:rsidRDefault="00B50105" w:rsidP="00B50105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E8F7DA1" wp14:editId="01D35312">
                <wp:simplePos x="0" y="0"/>
                <wp:positionH relativeFrom="margin">
                  <wp:posOffset>4363858</wp:posOffset>
                </wp:positionH>
                <wp:positionV relativeFrom="paragraph">
                  <wp:posOffset>291463</wp:posOffset>
                </wp:positionV>
                <wp:extent cx="1500505" cy="243840"/>
                <wp:effectExtent l="0" t="0" r="4445" b="4445"/>
                <wp:wrapSquare wrapText="bothSides"/>
                <wp:docPr id="28" name="Текстово 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50050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</w:t>
                            </w:r>
                            <w:r w:rsidR="003D4A2A"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) 80 кв.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7DA1" id="Текстово поле 28" o:spid="_x0000_s1033" type="#_x0000_t202" style="position:absolute;left:0;text-align:left;margin-left:343.6pt;margin-top:22.95pt;width:118.15pt;height:19.2pt;rotation:180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</w:t>
                      </w:r>
                      <w:r w:rsidR="003D4A2A"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в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) 80 кв. см.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CEF">
        <w:t>а) 40 кв. см;</w:t>
      </w:r>
      <w:r>
        <w:tab/>
      </w:r>
      <w:r w:rsidR="00086CEF">
        <w:t xml:space="preserve">б) </w:t>
      </w:r>
      <w:r w:rsidR="00086CEF">
        <w:rPr>
          <w:lang w:val="en-US"/>
        </w:rPr>
        <w:t>16</w:t>
      </w:r>
      <w:r w:rsidR="00086CEF">
        <w:t>0 кв. см;</w:t>
      </w:r>
      <w:r>
        <w:tab/>
      </w:r>
      <w:r w:rsidR="00086CEF">
        <w:t xml:space="preserve">в) </w:t>
      </w:r>
      <w:r w:rsidR="00086CEF">
        <w:rPr>
          <w:lang w:val="en-US"/>
        </w:rPr>
        <w:t>8</w:t>
      </w:r>
      <w:r w:rsidR="00086CEF">
        <w:t>0 кв. см;</w:t>
      </w:r>
      <w:r>
        <w:tab/>
      </w:r>
      <w:r w:rsidR="00086CEF">
        <w:t xml:space="preserve">г) </w:t>
      </w:r>
      <w:r w:rsidR="00086CEF">
        <w:rPr>
          <w:lang w:val="en-US"/>
        </w:rPr>
        <w:t>50</w:t>
      </w:r>
      <w:r w:rsidR="00086CEF">
        <w:t xml:space="preserve"> кв. см. </w:t>
      </w:r>
    </w:p>
    <w:p w:rsidR="00086CEF" w:rsidRDefault="00086CEF" w:rsidP="00B50105">
      <w:pPr>
        <w:pStyle w:val="a1"/>
      </w:pPr>
    </w:p>
    <w:p w:rsidR="00086CEF" w:rsidRDefault="00086CEF" w:rsidP="00B50105">
      <w:pPr>
        <w:pStyle w:val="a1"/>
      </w:pPr>
      <w:r>
        <w:rPr>
          <w:u w:val="single"/>
        </w:rPr>
        <w:t xml:space="preserve">Зад. </w:t>
      </w:r>
      <w:r>
        <w:rPr>
          <w:u w:val="single"/>
          <w:lang w:val="en-US"/>
        </w:rPr>
        <w:t>9</w:t>
      </w:r>
      <w:r>
        <w:rPr>
          <w:u w:val="single"/>
        </w:rPr>
        <w:t>.</w:t>
      </w:r>
      <w:r>
        <w:t xml:space="preserve"> Колко е лицето на триъгълник, ако </w:t>
      </w:r>
      <w:r>
        <w:rPr>
          <w:lang w:val="en-US"/>
        </w:rPr>
        <w:t>b</w:t>
      </w:r>
      <w:r>
        <w:t>=</w:t>
      </w:r>
      <w:r>
        <w:rPr>
          <w:lang w:val="en-US"/>
        </w:rPr>
        <w:t>5</w:t>
      </w:r>
      <w:r>
        <w:t xml:space="preserve"> см, а </w:t>
      </w:r>
      <w:r>
        <w:rPr>
          <w:lang w:val="en-US"/>
        </w:rPr>
        <w:t>h</w:t>
      </w:r>
      <w:r>
        <w:rPr>
          <w:vertAlign w:val="subscript"/>
          <w:lang w:val="en-US"/>
        </w:rPr>
        <w:t>b</w:t>
      </w:r>
      <w:r>
        <w:rPr>
          <w:lang w:val="en-US"/>
        </w:rPr>
        <w:t>=50</w:t>
      </w:r>
      <w:r>
        <w:t xml:space="preserve"> см:</w:t>
      </w:r>
    </w:p>
    <w:p w:rsidR="00086CEF" w:rsidRDefault="00086CEF" w:rsidP="00B50105">
      <w:pPr>
        <w:pStyle w:val="a1"/>
      </w:pPr>
      <w:r>
        <w:t>а) 125 кв. см;</w:t>
      </w:r>
      <w:r w:rsidR="00B50105">
        <w:tab/>
      </w:r>
      <w:r>
        <w:t>б) 90 кв. см;</w:t>
      </w:r>
      <w:r w:rsidR="00B50105">
        <w:tab/>
      </w:r>
      <w:r>
        <w:t xml:space="preserve">в) </w:t>
      </w:r>
      <w:r>
        <w:rPr>
          <w:lang w:val="en-US"/>
        </w:rPr>
        <w:t>1</w:t>
      </w:r>
      <w:r>
        <w:t>00 кв. см;</w:t>
      </w:r>
      <w:r w:rsidR="00B50105">
        <w:tab/>
      </w:r>
      <w:r>
        <w:t xml:space="preserve">г) </w:t>
      </w:r>
      <w:r>
        <w:rPr>
          <w:lang w:val="en-US"/>
        </w:rPr>
        <w:t>200</w:t>
      </w:r>
      <w:r>
        <w:t xml:space="preserve"> кв. см. </w:t>
      </w:r>
    </w:p>
    <w:p w:rsidR="00086CEF" w:rsidRDefault="00B50105" w:rsidP="00B50105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02A1806" wp14:editId="69E846CA">
                <wp:simplePos x="0" y="0"/>
                <wp:positionH relativeFrom="margin">
                  <wp:posOffset>4308613</wp:posOffset>
                </wp:positionH>
                <wp:positionV relativeFrom="paragraph">
                  <wp:posOffset>74928</wp:posOffset>
                </wp:positionV>
                <wp:extent cx="1555750" cy="243840"/>
                <wp:effectExtent l="0" t="0" r="6350" b="4445"/>
                <wp:wrapSquare wrapText="bothSides"/>
                <wp:docPr id="27" name="Текстово поле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5557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a) 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125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кв.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1806" id="Текстово поле 27" o:spid="_x0000_s1034" type="#_x0000_t202" style="position:absolute;left:0;text-align:left;margin-left:339.25pt;margin-top:5.9pt;width:122.5pt;height:19.2pt;rotation:180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a) 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125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кв. см.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6CEF" w:rsidRDefault="00086CEF" w:rsidP="00B50105">
      <w:pPr>
        <w:pStyle w:val="a1"/>
      </w:pPr>
      <w:r>
        <w:rPr>
          <w:u w:val="single"/>
        </w:rPr>
        <w:t xml:space="preserve">Зад. </w:t>
      </w:r>
      <w:r>
        <w:rPr>
          <w:u w:val="single"/>
          <w:lang w:val="en-US"/>
        </w:rPr>
        <w:t>10</w:t>
      </w:r>
      <w:r>
        <w:rPr>
          <w:u w:val="single"/>
        </w:rPr>
        <w:t>.</w:t>
      </w:r>
      <w:r>
        <w:t xml:space="preserve"> Колко е дължината на страната </w:t>
      </w:r>
      <w:r>
        <w:rPr>
          <w:lang w:val="en-US"/>
        </w:rPr>
        <w:t>a</w:t>
      </w:r>
      <w:r>
        <w:t xml:space="preserve">, ако </w:t>
      </w:r>
      <w:r>
        <w:rPr>
          <w:lang w:val="en-US"/>
        </w:rPr>
        <w:t>c</w:t>
      </w:r>
      <w:r>
        <w:t>=</w:t>
      </w:r>
      <w:r>
        <w:rPr>
          <w:lang w:val="en-US"/>
        </w:rPr>
        <w:t>5</w:t>
      </w:r>
      <w:r>
        <w:t xml:space="preserve"> см, а </w:t>
      </w:r>
      <w:r>
        <w:rPr>
          <w:lang w:val="en-US"/>
        </w:rPr>
        <w:t>h</w:t>
      </w:r>
      <w:r>
        <w:rPr>
          <w:vertAlign w:val="subscript"/>
          <w:lang w:val="en-US"/>
        </w:rPr>
        <w:t>c</w:t>
      </w:r>
      <w:r>
        <w:rPr>
          <w:lang w:val="en-US"/>
        </w:rPr>
        <w:t>=32</w:t>
      </w:r>
      <w:r>
        <w:t xml:space="preserve"> см и </w:t>
      </w:r>
      <w:r>
        <w:rPr>
          <w:lang w:val="en-US"/>
        </w:rPr>
        <w:t>h</w:t>
      </w:r>
      <w:r>
        <w:rPr>
          <w:vertAlign w:val="subscript"/>
          <w:lang w:val="en-US"/>
        </w:rPr>
        <w:t>a</w:t>
      </w:r>
      <w:r>
        <w:rPr>
          <w:lang w:val="en-US"/>
        </w:rPr>
        <w:t>=8</w:t>
      </w:r>
      <w:r>
        <w:t>:</w:t>
      </w:r>
    </w:p>
    <w:p w:rsidR="00086CEF" w:rsidRDefault="00B50105" w:rsidP="00B50105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F506BA7" wp14:editId="6B3EB2C4">
                <wp:simplePos x="0" y="0"/>
                <wp:positionH relativeFrom="margin">
                  <wp:posOffset>4582298</wp:posOffset>
                </wp:positionH>
                <wp:positionV relativeFrom="paragraph">
                  <wp:posOffset>131443</wp:posOffset>
                </wp:positionV>
                <wp:extent cx="1282700" cy="243840"/>
                <wp:effectExtent l="0" t="0" r="0" b="4445"/>
                <wp:wrapSquare wrapText="bothSides"/>
                <wp:docPr id="18" name="Текстово 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2827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в) </w:t>
                            </w:r>
                            <w:r w:rsidR="003D4A2A"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0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6BA7" id="Текстово поле 18" o:spid="_x0000_s1035" type="#_x0000_t202" style="position:absolute;left:0;text-align:left;margin-left:360.8pt;margin-top:10.35pt;width:101pt;height:19.2pt;rotation:180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в) </w:t>
                      </w:r>
                      <w:r w:rsidR="003D4A2A"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0 см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CEF">
        <w:t xml:space="preserve">а) </w:t>
      </w:r>
      <w:r w:rsidR="00086CEF">
        <w:rPr>
          <w:lang w:val="en-US"/>
        </w:rPr>
        <w:t>80</w:t>
      </w:r>
      <w:r w:rsidR="00086CEF">
        <w:t xml:space="preserve"> см;</w:t>
      </w:r>
      <w:r>
        <w:tab/>
      </w:r>
      <w:r w:rsidR="00086CEF">
        <w:t xml:space="preserve">б) </w:t>
      </w:r>
      <w:r w:rsidR="00086CEF">
        <w:rPr>
          <w:lang w:val="en-US"/>
        </w:rPr>
        <w:t>16</w:t>
      </w:r>
      <w:r w:rsidR="00086CEF">
        <w:t>0 см;</w:t>
      </w:r>
      <w:r>
        <w:tab/>
      </w:r>
      <w:r w:rsidR="00086CEF">
        <w:t xml:space="preserve">в) </w:t>
      </w:r>
      <w:r w:rsidR="003D4A2A">
        <w:t>2</w:t>
      </w:r>
      <w:r w:rsidR="00086CEF">
        <w:rPr>
          <w:lang w:val="en-US"/>
        </w:rPr>
        <w:t>0</w:t>
      </w:r>
      <w:r w:rsidR="00086CEF">
        <w:t xml:space="preserve"> см;</w:t>
      </w:r>
      <w:r>
        <w:tab/>
      </w:r>
      <w:r w:rsidR="00086CEF">
        <w:t xml:space="preserve">г) </w:t>
      </w:r>
      <w:r w:rsidR="00086CEF">
        <w:rPr>
          <w:lang w:val="en-US"/>
        </w:rPr>
        <w:t xml:space="preserve">8 </w:t>
      </w:r>
      <w:r w:rsidR="00086CEF">
        <w:t xml:space="preserve">см. </w:t>
      </w:r>
    </w:p>
    <w:p w:rsidR="00086CEF" w:rsidRDefault="00086CEF" w:rsidP="00B50105">
      <w:pPr>
        <w:pStyle w:val="a1"/>
      </w:pPr>
    </w:p>
    <w:p w:rsidR="00086CEF" w:rsidRDefault="00086CEF" w:rsidP="00B50105">
      <w:pPr>
        <w:pStyle w:val="a1"/>
      </w:pPr>
      <w:r>
        <w:rPr>
          <w:u w:val="single"/>
        </w:rPr>
        <w:t xml:space="preserve">Зад. </w:t>
      </w:r>
      <w:r>
        <w:rPr>
          <w:u w:val="single"/>
          <w:lang w:val="en-US"/>
        </w:rPr>
        <w:t>11</w:t>
      </w:r>
      <w:r>
        <w:rPr>
          <w:u w:val="single"/>
        </w:rPr>
        <w:t>.</w:t>
      </w:r>
      <w:r>
        <w:t xml:space="preserve"> Колко е дължината на височината </w:t>
      </w:r>
      <w:r>
        <w:rPr>
          <w:lang w:val="en-US"/>
        </w:rPr>
        <w:t>h</w:t>
      </w:r>
      <w:r>
        <w:rPr>
          <w:vertAlign w:val="subscript"/>
          <w:lang w:val="en-US"/>
        </w:rPr>
        <w:t>c</w:t>
      </w:r>
      <w:r>
        <w:t xml:space="preserve">, ако </w:t>
      </w:r>
      <w:r>
        <w:rPr>
          <w:lang w:val="en-US"/>
        </w:rPr>
        <w:t>a</w:t>
      </w:r>
      <w:r>
        <w:t>=</w:t>
      </w:r>
      <w:r>
        <w:rPr>
          <w:lang w:val="en-US"/>
        </w:rPr>
        <w:t>4</w:t>
      </w:r>
      <w:r>
        <w:t xml:space="preserve"> см, а </w:t>
      </w:r>
      <w:r>
        <w:rPr>
          <w:lang w:val="en-US"/>
        </w:rPr>
        <w:t>h</w:t>
      </w:r>
      <w:r>
        <w:rPr>
          <w:vertAlign w:val="subscript"/>
          <w:lang w:val="en-US"/>
        </w:rPr>
        <w:t>a</w:t>
      </w:r>
      <w:r>
        <w:rPr>
          <w:lang w:val="en-US"/>
        </w:rPr>
        <w:t>=25</w:t>
      </w:r>
      <w:r>
        <w:t xml:space="preserve"> см и </w:t>
      </w:r>
      <w:r>
        <w:rPr>
          <w:lang w:val="en-US"/>
        </w:rPr>
        <w:t>c=5</w:t>
      </w:r>
      <w:r>
        <w:t>:</w:t>
      </w:r>
    </w:p>
    <w:p w:rsidR="00086CEF" w:rsidRDefault="00B50105" w:rsidP="00B50105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4EB22B8" wp14:editId="6B9FA902">
                <wp:simplePos x="0" y="0"/>
                <wp:positionH relativeFrom="margin">
                  <wp:posOffset>4821058</wp:posOffset>
                </wp:positionH>
                <wp:positionV relativeFrom="paragraph">
                  <wp:posOffset>159383</wp:posOffset>
                </wp:positionV>
                <wp:extent cx="1043940" cy="246380"/>
                <wp:effectExtent l="0" t="0" r="3810" b="1270"/>
                <wp:wrapSquare wrapText="bothSides"/>
                <wp:docPr id="17" name="Текстово 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04394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г) 2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22B8" id="Текстово поле 17" o:spid="_x0000_s1036" type="#_x0000_t202" style="position:absolute;left:0;text-align:left;margin-left:379.6pt;margin-top:12.55pt;width:82.2pt;height:19.4pt;rotation:180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" stroked="f">
                <v:textbox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г) 2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см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CEF">
        <w:t xml:space="preserve">а) </w:t>
      </w:r>
      <w:r w:rsidR="00086CEF">
        <w:rPr>
          <w:lang w:val="en-US"/>
        </w:rPr>
        <w:t>50</w:t>
      </w:r>
      <w:r w:rsidR="00086CEF">
        <w:t xml:space="preserve"> см;</w:t>
      </w:r>
      <w:r>
        <w:tab/>
      </w:r>
      <w:r w:rsidR="00086CEF">
        <w:t xml:space="preserve">б) </w:t>
      </w:r>
      <w:r w:rsidR="00086CEF">
        <w:rPr>
          <w:lang w:val="en-US"/>
        </w:rPr>
        <w:t>200</w:t>
      </w:r>
      <w:r w:rsidR="00086CEF">
        <w:t xml:space="preserve"> см;</w:t>
      </w:r>
      <w:r>
        <w:tab/>
      </w:r>
      <w:r w:rsidR="00086CEF">
        <w:t xml:space="preserve">в) </w:t>
      </w:r>
      <w:r w:rsidR="00086CEF">
        <w:rPr>
          <w:lang w:val="en-US"/>
        </w:rPr>
        <w:t>100</w:t>
      </w:r>
      <w:r w:rsidR="00086CEF">
        <w:t xml:space="preserve"> см;</w:t>
      </w:r>
      <w:r>
        <w:tab/>
      </w:r>
      <w:r w:rsidR="00086CEF">
        <w:t xml:space="preserve">г) </w:t>
      </w:r>
      <w:r w:rsidR="00086CEF">
        <w:rPr>
          <w:lang w:val="en-US"/>
        </w:rPr>
        <w:t xml:space="preserve">20 </w:t>
      </w:r>
      <w:r w:rsidR="00086CEF">
        <w:t xml:space="preserve">см. </w:t>
      </w:r>
    </w:p>
    <w:p w:rsidR="00086CEF" w:rsidRDefault="00086CEF" w:rsidP="00B50105">
      <w:pPr>
        <w:pStyle w:val="a1"/>
      </w:pPr>
    </w:p>
    <w:p w:rsidR="00086CEF" w:rsidRDefault="00086CEF" w:rsidP="00B50105">
      <w:pPr>
        <w:pStyle w:val="a1"/>
      </w:pPr>
      <w:r>
        <w:rPr>
          <w:u w:val="single"/>
        </w:rPr>
        <w:t xml:space="preserve">Зад. </w:t>
      </w:r>
      <w:r>
        <w:rPr>
          <w:u w:val="single"/>
          <w:lang w:val="en-US"/>
        </w:rPr>
        <w:t>12</w:t>
      </w:r>
      <w:r>
        <w:rPr>
          <w:u w:val="single"/>
        </w:rPr>
        <w:t>.</w:t>
      </w:r>
      <w:r>
        <w:t xml:space="preserve"> Колко е</w:t>
      </w:r>
      <w:r w:rsidRPr="00086CEF">
        <w:t xml:space="preserve"> </w:t>
      </w:r>
      <w:r>
        <w:t xml:space="preserve">дължината на страната </w:t>
      </w:r>
      <w:r>
        <w:rPr>
          <w:lang w:val="en-US"/>
        </w:rPr>
        <w:t>c</w:t>
      </w:r>
      <w:r>
        <w:t xml:space="preserve">, ако </w:t>
      </w:r>
      <w:r>
        <w:rPr>
          <w:lang w:val="en-US"/>
        </w:rPr>
        <w:t>a</w:t>
      </w:r>
      <w:r>
        <w:t>=</w:t>
      </w:r>
      <w:r>
        <w:rPr>
          <w:lang w:val="en-US"/>
        </w:rPr>
        <w:t>4</w:t>
      </w:r>
      <w:r>
        <w:t xml:space="preserve"> см, а </w:t>
      </w:r>
      <w:r>
        <w:rPr>
          <w:lang w:val="en-US"/>
        </w:rPr>
        <w:t>h</w:t>
      </w:r>
      <w:r>
        <w:rPr>
          <w:vertAlign w:val="subscript"/>
          <w:lang w:val="en-US"/>
        </w:rPr>
        <w:t>a</w:t>
      </w:r>
      <w:r>
        <w:rPr>
          <w:lang w:val="en-US"/>
        </w:rPr>
        <w:t>=250</w:t>
      </w:r>
      <w:r>
        <w:t xml:space="preserve"> см и </w:t>
      </w:r>
      <w:r>
        <w:rPr>
          <w:lang w:val="en-US"/>
        </w:rPr>
        <w:t>h</w:t>
      </w:r>
      <w:r>
        <w:rPr>
          <w:vertAlign w:val="subscript"/>
          <w:lang w:val="en-US"/>
        </w:rPr>
        <w:t>c</w:t>
      </w:r>
      <w:r>
        <w:rPr>
          <w:lang w:val="en-US"/>
        </w:rPr>
        <w:t>=50</w:t>
      </w:r>
      <w:r>
        <w:t>:</w:t>
      </w:r>
    </w:p>
    <w:p w:rsidR="00086CEF" w:rsidRDefault="00B50105" w:rsidP="00B50105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CA36E8B" wp14:editId="64D4980C">
                <wp:simplePos x="0" y="0"/>
                <wp:positionH relativeFrom="margin">
                  <wp:posOffset>4473078</wp:posOffset>
                </wp:positionH>
                <wp:positionV relativeFrom="paragraph">
                  <wp:posOffset>199388</wp:posOffset>
                </wp:positionV>
                <wp:extent cx="1391920" cy="243840"/>
                <wp:effectExtent l="0" t="0" r="0" b="4445"/>
                <wp:wrapSquare wrapText="bothSides"/>
                <wp:docPr id="16" name="Текстово 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919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б) 20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6E8B" id="Текстово поле 16" o:spid="_x0000_s1037" type="#_x0000_t202" style="position:absolute;left:0;text-align:left;margin-left:352.2pt;margin-top:15.7pt;width:109.6pt;height:19.2pt;rotation:180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б) 20 см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CEF">
        <w:t>а) 400 см;</w:t>
      </w:r>
      <w:r>
        <w:tab/>
      </w:r>
      <w:r w:rsidR="00086CEF">
        <w:t xml:space="preserve">б) </w:t>
      </w:r>
      <w:r w:rsidR="00086CEF">
        <w:rPr>
          <w:lang w:val="en-US"/>
        </w:rPr>
        <w:t>20</w:t>
      </w:r>
      <w:r w:rsidR="00086CEF">
        <w:t xml:space="preserve"> см;</w:t>
      </w:r>
      <w:r>
        <w:tab/>
      </w:r>
      <w:r w:rsidR="00086CEF">
        <w:t xml:space="preserve">в) </w:t>
      </w:r>
      <w:r w:rsidR="00086CEF">
        <w:rPr>
          <w:lang w:val="en-US"/>
        </w:rPr>
        <w:t>100</w:t>
      </w:r>
      <w:r w:rsidR="00086CEF">
        <w:t>0 см;</w:t>
      </w:r>
      <w:r>
        <w:tab/>
      </w:r>
      <w:r w:rsidR="00086CEF">
        <w:t xml:space="preserve">г) </w:t>
      </w:r>
      <w:r w:rsidR="00086CEF">
        <w:rPr>
          <w:lang w:val="en-US"/>
        </w:rPr>
        <w:t>2</w:t>
      </w:r>
      <w:r w:rsidR="00086CEF">
        <w:t>000</w:t>
      </w:r>
      <w:r w:rsidR="00086CEF">
        <w:rPr>
          <w:lang w:val="en-US"/>
        </w:rPr>
        <w:t xml:space="preserve"> </w:t>
      </w:r>
      <w:r w:rsidR="00086CEF">
        <w:t xml:space="preserve">см. </w:t>
      </w:r>
    </w:p>
    <w:p w:rsidR="00086CEF" w:rsidRDefault="00086CEF" w:rsidP="00B50105">
      <w:pPr>
        <w:pStyle w:val="a1"/>
        <w:rPr>
          <w:lang w:val="en-US"/>
        </w:rPr>
      </w:pPr>
    </w:p>
    <w:p w:rsidR="00086CEF" w:rsidRDefault="00086CEF" w:rsidP="00B50105">
      <w:pPr>
        <w:pStyle w:val="a1"/>
      </w:pPr>
      <w:r>
        <w:rPr>
          <w:u w:val="single"/>
        </w:rPr>
        <w:t>Зад. 13.</w:t>
      </w:r>
      <w:r>
        <w:t xml:space="preserve"> Колко е обиколката на триъгълник, ако а=6 см, </w:t>
      </w:r>
      <w:r>
        <w:rPr>
          <w:lang w:val="en-US"/>
        </w:rPr>
        <w:t>b=</w:t>
      </w:r>
      <w:r>
        <w:t>10 см</w:t>
      </w:r>
      <w:r>
        <w:rPr>
          <w:lang w:val="en-US"/>
        </w:rPr>
        <w:t>, c=</w:t>
      </w:r>
      <w:r w:rsidR="003D4A2A">
        <w:t>5</w:t>
      </w:r>
      <w:r>
        <w:t xml:space="preserve"> см:</w:t>
      </w:r>
    </w:p>
    <w:p w:rsidR="00086CEF" w:rsidRDefault="00D24A48" w:rsidP="00B50105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7484DF4" wp14:editId="5BE37F5A">
                <wp:simplePos x="0" y="0"/>
                <wp:positionH relativeFrom="margin">
                  <wp:posOffset>4424183</wp:posOffset>
                </wp:positionH>
                <wp:positionV relativeFrom="paragraph">
                  <wp:posOffset>67308</wp:posOffset>
                </wp:positionV>
                <wp:extent cx="1440815" cy="243840"/>
                <wp:effectExtent l="0" t="0" r="6985" b="4445"/>
                <wp:wrapSquare wrapText="bothSides"/>
                <wp:docPr id="36" name="Текстово 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44081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3D4A2A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Отговор: б) 21</w:t>
                            </w:r>
                            <w:r w:rsidR="00086CEF"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86CEF"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4DF4" id="Текстово поле 36" o:spid="_x0000_s1038" type="#_x0000_t202" style="position:absolute;left:0;text-align:left;margin-left:348.35pt;margin-top:5.3pt;width:113.45pt;height:19.2pt;rotation:180;flip:x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" stroked="f">
                <v:textbox style="mso-fit-shape-to-text:t">
                  <w:txbxContent>
                    <w:p w:rsidR="00086CEF" w:rsidRPr="00B50105" w:rsidRDefault="003D4A2A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Отговор: б) 21</w:t>
                      </w:r>
                      <w:r w:rsidR="00086CEF"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86CEF"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см.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CEF">
        <w:t>а) 32 см;</w:t>
      </w:r>
      <w:r w:rsidR="00B50105">
        <w:tab/>
      </w:r>
      <w:r w:rsidR="00086CEF">
        <w:t xml:space="preserve">б) </w:t>
      </w:r>
      <w:r w:rsidR="003D4A2A">
        <w:t>21</w:t>
      </w:r>
      <w:r w:rsidR="00086CEF">
        <w:t xml:space="preserve"> см;</w:t>
      </w:r>
      <w:r w:rsidR="00B50105">
        <w:tab/>
      </w:r>
      <w:r w:rsidR="00086CEF">
        <w:t xml:space="preserve">в) </w:t>
      </w:r>
      <w:r w:rsidR="00086CEF">
        <w:rPr>
          <w:lang w:val="en-US"/>
        </w:rPr>
        <w:t>9</w:t>
      </w:r>
      <w:r w:rsidR="00086CEF">
        <w:t xml:space="preserve"> см;</w:t>
      </w:r>
      <w:r w:rsidR="00B50105">
        <w:tab/>
      </w:r>
      <w:r w:rsidR="00086CEF">
        <w:t xml:space="preserve">г) </w:t>
      </w:r>
      <w:r w:rsidR="00086CEF">
        <w:rPr>
          <w:lang w:val="en-US"/>
        </w:rPr>
        <w:t>30</w:t>
      </w:r>
      <w:r w:rsidR="00086CEF">
        <w:t xml:space="preserve"> см. </w:t>
      </w:r>
    </w:p>
    <w:p w:rsidR="00086CEF" w:rsidRDefault="00086CEF" w:rsidP="00B50105">
      <w:pPr>
        <w:pStyle w:val="a1"/>
      </w:pPr>
      <w:r>
        <w:rPr>
          <w:u w:val="single"/>
        </w:rPr>
        <w:lastRenderedPageBreak/>
        <w:t>Зад. 14.</w:t>
      </w:r>
      <w:r>
        <w:t xml:space="preserve"> Колко е обиколката на триъгълник, ако </w:t>
      </w:r>
      <w:r>
        <w:rPr>
          <w:lang w:val="en-US"/>
        </w:rPr>
        <w:t>c</w:t>
      </w:r>
      <w:r>
        <w:t>=</w:t>
      </w:r>
      <w:r>
        <w:rPr>
          <w:lang w:val="en-US"/>
        </w:rPr>
        <w:t>5</w:t>
      </w:r>
      <w:r>
        <w:t xml:space="preserve"> см, </w:t>
      </w:r>
      <w:r>
        <w:rPr>
          <w:lang w:val="en-US"/>
        </w:rPr>
        <w:t>b=8</w:t>
      </w:r>
      <w:r>
        <w:t xml:space="preserve"> см</w:t>
      </w:r>
      <w:r>
        <w:rPr>
          <w:lang w:val="en-US"/>
        </w:rPr>
        <w:t>, c=</w:t>
      </w:r>
      <w:r w:rsidR="003D4A2A">
        <w:t>4,</w:t>
      </w:r>
      <w:r>
        <w:rPr>
          <w:lang w:val="en-US"/>
        </w:rPr>
        <w:t>2</w:t>
      </w:r>
      <w:r>
        <w:t xml:space="preserve"> см:</w:t>
      </w:r>
    </w:p>
    <w:p w:rsidR="00086CEF" w:rsidRDefault="00D24A48" w:rsidP="00B50105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468CE99" wp14:editId="53CAAC55">
                <wp:simplePos x="0" y="0"/>
                <wp:positionH relativeFrom="margin">
                  <wp:posOffset>4540885</wp:posOffset>
                </wp:positionH>
                <wp:positionV relativeFrom="paragraph">
                  <wp:posOffset>5143500</wp:posOffset>
                </wp:positionV>
                <wp:extent cx="1344930" cy="243840"/>
                <wp:effectExtent l="0" t="0" r="7620" b="4445"/>
                <wp:wrapSquare wrapText="bothSides"/>
                <wp:docPr id="30" name="Текстово 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4493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б) </w:t>
                            </w:r>
                            <w:r w:rsidR="00FF2FC4"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110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CE99" id="Текстово поле 30" o:spid="_x0000_s1039" type="#_x0000_t202" style="position:absolute;left:0;text-align:left;margin-left:357.55pt;margin-top:405pt;width:105.9pt;height:19.2pt;rotation:180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б) </w:t>
                      </w:r>
                      <w:r w:rsidR="00FF2FC4"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110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см.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C85F72" wp14:editId="1A027DDF">
                <wp:simplePos x="0" y="0"/>
                <wp:positionH relativeFrom="margin">
                  <wp:posOffset>4502785</wp:posOffset>
                </wp:positionH>
                <wp:positionV relativeFrom="paragraph">
                  <wp:posOffset>3687445</wp:posOffset>
                </wp:positionV>
                <wp:extent cx="1383030" cy="243840"/>
                <wp:effectExtent l="0" t="0" r="7620" b="4445"/>
                <wp:wrapSquare wrapText="bothSides"/>
                <wp:docPr id="31" name="Текстово 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38303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г) </w:t>
                            </w:r>
                            <w:r w:rsidR="00FF2FC4"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0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5F72" id="Текстово поле 31" o:spid="_x0000_s1040" type="#_x0000_t202" style="position:absolute;left:0;text-align:left;margin-left:354.55pt;margin-top:290.35pt;width:108.9pt;height:19.2pt;rotation:180;flip:x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г) </w:t>
                      </w:r>
                      <w:r w:rsidR="00FF2FC4"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0 см.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4BE6C30" wp14:editId="684922C9">
                <wp:simplePos x="0" y="0"/>
                <wp:positionH relativeFrom="margin">
                  <wp:posOffset>4071620</wp:posOffset>
                </wp:positionH>
                <wp:positionV relativeFrom="paragraph">
                  <wp:posOffset>2571115</wp:posOffset>
                </wp:positionV>
                <wp:extent cx="1813560" cy="243840"/>
                <wp:effectExtent l="0" t="0" r="0" b="4445"/>
                <wp:wrapSquare wrapText="bothSides"/>
                <wp:docPr id="33" name="Текстово пол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8135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в) 10 см.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6C30" id="Текстово поле 33" o:spid="_x0000_s1041" type="#_x0000_t202" style="position:absolute;left:0;text-align:left;margin-left:320.6pt;margin-top:202.45pt;width:142.8pt;height:19.2pt;rotation:180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в) 10 см.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042E68A" wp14:editId="5193234F">
                <wp:simplePos x="0" y="0"/>
                <wp:positionH relativeFrom="margin">
                  <wp:posOffset>4306570</wp:posOffset>
                </wp:positionH>
                <wp:positionV relativeFrom="paragraph">
                  <wp:posOffset>1289685</wp:posOffset>
                </wp:positionV>
                <wp:extent cx="1578610" cy="243840"/>
                <wp:effectExtent l="0" t="0" r="2540" b="4445"/>
                <wp:wrapSquare wrapText="bothSides"/>
                <wp:docPr id="34" name="Текстово 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57861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г) </w:t>
                            </w:r>
                            <w:r w:rsidR="003D4A2A"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110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E68A" id="Текстово поле 34" o:spid="_x0000_s1042" type="#_x0000_t202" style="position:absolute;left:0;text-align:left;margin-left:339.1pt;margin-top:101.55pt;width:124.3pt;height:19.2pt;rotation:180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г) </w:t>
                      </w:r>
                      <w:r w:rsidR="003D4A2A"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110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см.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941C27" wp14:editId="5408CA3A">
                <wp:simplePos x="0" y="0"/>
                <wp:positionH relativeFrom="margin">
                  <wp:posOffset>4377690</wp:posOffset>
                </wp:positionH>
                <wp:positionV relativeFrom="paragraph">
                  <wp:posOffset>64135</wp:posOffset>
                </wp:positionV>
                <wp:extent cx="1507490" cy="243840"/>
                <wp:effectExtent l="0" t="0" r="0" b="4445"/>
                <wp:wrapSquare wrapText="bothSides"/>
                <wp:docPr id="35" name="Текстово 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50749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CEF" w:rsidRPr="00B50105" w:rsidRDefault="00086CEF" w:rsidP="00086CE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Отговор: б) </w:t>
                            </w:r>
                            <w:r w:rsidR="003D4A2A"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17,2</w:t>
                            </w:r>
                            <w:r w:rsidRPr="00B5010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1C27" id="Текстово поле 35" o:spid="_x0000_s1043" type="#_x0000_t202" style="position:absolute;left:0;text-align:left;margin-left:344.7pt;margin-top:5.05pt;width:118.7pt;height:19.2pt;rotation:180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" stroked="f">
                <v:textbox style="mso-fit-shape-to-text:t">
                  <w:txbxContent>
                    <w:p w:rsidR="00086CEF" w:rsidRPr="00B50105" w:rsidRDefault="00086CEF" w:rsidP="00086CE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Отговор: б) </w:t>
                      </w:r>
                      <w:r w:rsidR="003D4A2A"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17,2</w:t>
                      </w:r>
                      <w:r w:rsidRPr="00B5010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см.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CEF">
        <w:t>а) 45 см;</w:t>
      </w:r>
      <w:r w:rsidR="00B50105">
        <w:tab/>
      </w:r>
      <w:r w:rsidR="003D4A2A">
        <w:t>б) 17,2</w:t>
      </w:r>
      <w:r w:rsidR="00086CEF">
        <w:t xml:space="preserve"> см;</w:t>
      </w:r>
      <w:r w:rsidR="00B50105">
        <w:tab/>
      </w:r>
      <w:r w:rsidR="00086CEF">
        <w:t xml:space="preserve">в) </w:t>
      </w:r>
      <w:r w:rsidR="00086CEF">
        <w:rPr>
          <w:lang w:val="en-US"/>
        </w:rPr>
        <w:t>20</w:t>
      </w:r>
      <w:r w:rsidR="00086CEF">
        <w:t xml:space="preserve"> см;</w:t>
      </w:r>
      <w:r w:rsidR="00B50105">
        <w:tab/>
      </w:r>
      <w:r w:rsidR="00086CEF">
        <w:t xml:space="preserve">г) </w:t>
      </w:r>
      <w:r w:rsidR="00086CEF">
        <w:rPr>
          <w:lang w:val="en-US"/>
        </w:rPr>
        <w:t>50</w:t>
      </w:r>
      <w:r w:rsidR="00086CEF">
        <w:t xml:space="preserve"> см. </w:t>
      </w:r>
    </w:p>
    <w:p w:rsidR="00086CEF" w:rsidRDefault="00086CEF" w:rsidP="00B50105">
      <w:pPr>
        <w:pStyle w:val="a1"/>
      </w:pPr>
    </w:p>
    <w:p w:rsidR="00086CEF" w:rsidRDefault="00086CEF" w:rsidP="00B50105">
      <w:pPr>
        <w:pStyle w:val="a1"/>
      </w:pPr>
      <w:r>
        <w:rPr>
          <w:u w:val="single"/>
        </w:rPr>
        <w:t>Зад. 15.</w:t>
      </w:r>
      <w:r>
        <w:t xml:space="preserve"> Колко е обиколката на триъгълник, ако </w:t>
      </w:r>
      <w:r>
        <w:rPr>
          <w:lang w:val="en-US"/>
        </w:rPr>
        <w:t>a</w:t>
      </w:r>
      <w:r>
        <w:t>=</w:t>
      </w:r>
      <w:r w:rsidR="003D4A2A">
        <w:t>4</w:t>
      </w:r>
      <w:r>
        <w:rPr>
          <w:lang w:val="en-US"/>
        </w:rPr>
        <w:t>5</w:t>
      </w:r>
      <w:r>
        <w:t xml:space="preserve"> см, </w:t>
      </w:r>
      <w:r>
        <w:rPr>
          <w:lang w:val="en-US"/>
        </w:rPr>
        <w:t>b=50</w:t>
      </w:r>
      <w:r>
        <w:t xml:space="preserve"> см</w:t>
      </w:r>
      <w:r>
        <w:rPr>
          <w:lang w:val="en-US"/>
        </w:rPr>
        <w:t>, c</w:t>
      </w:r>
      <w:r>
        <w:t>=1</w:t>
      </w:r>
      <w:r w:rsidR="003D4A2A">
        <w:t>5</w:t>
      </w:r>
      <w:r>
        <w:t xml:space="preserve"> см:</w:t>
      </w:r>
    </w:p>
    <w:p w:rsidR="00086CEF" w:rsidRDefault="00086CEF" w:rsidP="00B50105">
      <w:pPr>
        <w:pStyle w:val="a1"/>
      </w:pPr>
      <w:r>
        <w:t>а) 35 см;</w:t>
      </w:r>
      <w:r w:rsidR="00B50105">
        <w:tab/>
        <w:t xml:space="preserve">б) 130 </w:t>
      </w:r>
      <w:r>
        <w:t>см;</w:t>
      </w:r>
      <w:r w:rsidR="00B50105">
        <w:tab/>
      </w:r>
      <w:r>
        <w:t>в) 45 см;</w:t>
      </w:r>
      <w:r w:rsidR="00B50105">
        <w:tab/>
      </w:r>
      <w:r>
        <w:t xml:space="preserve">г) </w:t>
      </w:r>
      <w:r w:rsidR="003D4A2A">
        <w:t>110</w:t>
      </w:r>
      <w:r>
        <w:t xml:space="preserve">  см. </w:t>
      </w:r>
    </w:p>
    <w:p w:rsidR="00086CEF" w:rsidRDefault="00086CEF" w:rsidP="00B50105">
      <w:pPr>
        <w:pStyle w:val="a1"/>
      </w:pPr>
    </w:p>
    <w:p w:rsidR="00086CEF" w:rsidRDefault="00086CEF" w:rsidP="00B50105">
      <w:pPr>
        <w:pStyle w:val="a1"/>
      </w:pPr>
      <w:r>
        <w:rPr>
          <w:u w:val="single"/>
        </w:rPr>
        <w:t>Зад. 16.</w:t>
      </w:r>
      <w:r>
        <w:t xml:space="preserve"> Колко е дължината на страната </w:t>
      </w:r>
      <w:r>
        <w:rPr>
          <w:lang w:val="en-US"/>
        </w:rPr>
        <w:t>a</w:t>
      </w:r>
      <w:r>
        <w:t xml:space="preserve">, ако </w:t>
      </w:r>
      <w:r>
        <w:rPr>
          <w:lang w:val="en-US"/>
        </w:rPr>
        <w:t>P=</w:t>
      </w:r>
      <w:r w:rsidR="00FF2FC4">
        <w:t>68</w:t>
      </w:r>
      <w:r>
        <w:t xml:space="preserve"> см</w:t>
      </w:r>
      <w:r>
        <w:rPr>
          <w:lang w:val="en-US"/>
        </w:rPr>
        <w:t>, c</w:t>
      </w:r>
      <w:r>
        <w:t>=</w:t>
      </w:r>
      <w:r w:rsidR="00FF2FC4">
        <w:t>2</w:t>
      </w:r>
      <w:r>
        <w:rPr>
          <w:lang w:val="en-US"/>
        </w:rPr>
        <w:t>6</w:t>
      </w:r>
      <w:r>
        <w:t xml:space="preserve"> см, а </w:t>
      </w:r>
      <w:r>
        <w:rPr>
          <w:lang w:val="en-US"/>
        </w:rPr>
        <w:t xml:space="preserve">b=32 </w:t>
      </w:r>
      <w:r>
        <w:t>см:</w:t>
      </w:r>
    </w:p>
    <w:p w:rsidR="00086CEF" w:rsidRDefault="00086CEF" w:rsidP="00B50105">
      <w:pPr>
        <w:pStyle w:val="a1"/>
      </w:pPr>
      <w:r>
        <w:t xml:space="preserve">а) </w:t>
      </w:r>
      <w:r>
        <w:rPr>
          <w:lang w:val="en-US"/>
        </w:rPr>
        <w:t>80</w:t>
      </w:r>
      <w:r>
        <w:t xml:space="preserve"> см;</w:t>
      </w:r>
      <w:r w:rsidR="00B50105">
        <w:tab/>
      </w:r>
      <w:r>
        <w:t xml:space="preserve">б) </w:t>
      </w:r>
      <w:r>
        <w:rPr>
          <w:lang w:val="en-US"/>
        </w:rPr>
        <w:t>16</w:t>
      </w:r>
      <w:r>
        <w:t>0 см;</w:t>
      </w:r>
      <w:r w:rsidR="00B50105">
        <w:tab/>
      </w:r>
      <w:r>
        <w:t xml:space="preserve">в) </w:t>
      </w:r>
      <w:r>
        <w:rPr>
          <w:lang w:val="en-US"/>
        </w:rPr>
        <w:t>10</w:t>
      </w:r>
      <w:r>
        <w:t xml:space="preserve"> см;</w:t>
      </w:r>
      <w:r w:rsidR="00B50105">
        <w:tab/>
      </w:r>
      <w:r>
        <w:t xml:space="preserve">г) </w:t>
      </w:r>
      <w:r>
        <w:rPr>
          <w:lang w:val="en-US"/>
        </w:rPr>
        <w:t xml:space="preserve">8 </w:t>
      </w:r>
      <w:r>
        <w:t xml:space="preserve">см. </w:t>
      </w:r>
      <w:bookmarkStart w:id="0" w:name="_GoBack"/>
      <w:bookmarkEnd w:id="0"/>
    </w:p>
    <w:p w:rsidR="00086CEF" w:rsidRDefault="00086CEF" w:rsidP="00B50105">
      <w:pPr>
        <w:pStyle w:val="a1"/>
      </w:pPr>
    </w:p>
    <w:p w:rsidR="00086CEF" w:rsidRDefault="00086CEF" w:rsidP="00B50105">
      <w:pPr>
        <w:pStyle w:val="a1"/>
      </w:pPr>
      <w:r>
        <w:rPr>
          <w:u w:val="single"/>
        </w:rPr>
        <w:t>Зад. 17.</w:t>
      </w:r>
      <w:r>
        <w:t xml:space="preserve"> Колко е дължината на страната </w:t>
      </w:r>
      <w:r>
        <w:rPr>
          <w:lang w:val="en-US"/>
        </w:rPr>
        <w:t>c</w:t>
      </w:r>
      <w:r>
        <w:t xml:space="preserve">, ако </w:t>
      </w:r>
      <w:r>
        <w:rPr>
          <w:lang w:val="en-US"/>
        </w:rPr>
        <w:t>P=1</w:t>
      </w:r>
      <w:r w:rsidR="00FF2FC4">
        <w:t>1</w:t>
      </w:r>
      <w:r>
        <w:rPr>
          <w:lang w:val="en-US"/>
        </w:rPr>
        <w:t xml:space="preserve">0 </w:t>
      </w:r>
      <w:r>
        <w:t>см</w:t>
      </w:r>
      <w:r>
        <w:rPr>
          <w:lang w:val="en-US"/>
        </w:rPr>
        <w:t>, a</w:t>
      </w:r>
      <w:r>
        <w:t>=</w:t>
      </w:r>
      <w:r>
        <w:rPr>
          <w:lang w:val="en-US"/>
        </w:rPr>
        <w:t>40</w:t>
      </w:r>
      <w:r>
        <w:t xml:space="preserve"> см, b</w:t>
      </w:r>
      <w:r>
        <w:rPr>
          <w:lang w:val="en-US"/>
        </w:rPr>
        <w:t>=50</w:t>
      </w:r>
      <w:r>
        <w:t xml:space="preserve"> см:</w:t>
      </w:r>
    </w:p>
    <w:p w:rsidR="00086CEF" w:rsidRDefault="00086CEF" w:rsidP="00B50105">
      <w:pPr>
        <w:pStyle w:val="a1"/>
      </w:pPr>
      <w:r>
        <w:t xml:space="preserve">а) </w:t>
      </w:r>
      <w:r>
        <w:rPr>
          <w:lang w:val="en-US"/>
        </w:rPr>
        <w:t>50</w:t>
      </w:r>
      <w:r>
        <w:t xml:space="preserve"> см;</w:t>
      </w:r>
      <w:r w:rsidR="00B50105">
        <w:tab/>
      </w:r>
      <w:r>
        <w:t xml:space="preserve">б) </w:t>
      </w:r>
      <w:r>
        <w:rPr>
          <w:lang w:val="en-US"/>
        </w:rPr>
        <w:t>5</w:t>
      </w:r>
      <w:r>
        <w:t xml:space="preserve"> см;</w:t>
      </w:r>
      <w:r w:rsidR="00B50105">
        <w:tab/>
      </w:r>
      <w:r>
        <w:t xml:space="preserve">в) </w:t>
      </w:r>
      <w:r>
        <w:rPr>
          <w:lang w:val="en-US"/>
        </w:rPr>
        <w:t>2</w:t>
      </w:r>
      <w:r>
        <w:t xml:space="preserve"> см;</w:t>
      </w:r>
      <w:r w:rsidR="00B50105">
        <w:tab/>
      </w:r>
      <w:r>
        <w:t xml:space="preserve">г) </w:t>
      </w:r>
      <w:r w:rsidR="00FF2FC4">
        <w:t>2</w:t>
      </w:r>
      <w:r>
        <w:rPr>
          <w:lang w:val="en-US"/>
        </w:rPr>
        <w:t xml:space="preserve">0 </w:t>
      </w:r>
      <w:r>
        <w:t xml:space="preserve">см. </w:t>
      </w:r>
    </w:p>
    <w:p w:rsidR="00086CEF" w:rsidRDefault="00086CEF" w:rsidP="00B50105">
      <w:pPr>
        <w:pStyle w:val="a1"/>
      </w:pPr>
    </w:p>
    <w:p w:rsidR="00086CEF" w:rsidRDefault="00086CEF" w:rsidP="00B50105">
      <w:pPr>
        <w:pStyle w:val="a1"/>
      </w:pPr>
      <w:r>
        <w:rPr>
          <w:u w:val="single"/>
        </w:rPr>
        <w:t>Зад. 18.</w:t>
      </w:r>
      <w:r>
        <w:t xml:space="preserve"> Колко </w:t>
      </w:r>
      <w:r>
        <w:rPr>
          <w:lang w:val="en-US"/>
        </w:rPr>
        <w:t xml:space="preserve">e </w:t>
      </w:r>
      <w:r>
        <w:t xml:space="preserve">дължината на страната </w:t>
      </w:r>
      <w:r>
        <w:rPr>
          <w:lang w:val="en-US"/>
        </w:rPr>
        <w:t>b</w:t>
      </w:r>
      <w:r>
        <w:t xml:space="preserve">, ако </w:t>
      </w:r>
      <w:r>
        <w:rPr>
          <w:lang w:val="en-US"/>
        </w:rPr>
        <w:t>P</w:t>
      </w:r>
      <w:r>
        <w:t>=</w:t>
      </w:r>
      <w:r w:rsidR="00FF2FC4">
        <w:t>540</w:t>
      </w:r>
      <w:r>
        <w:t xml:space="preserve"> см, </w:t>
      </w:r>
      <w:r>
        <w:rPr>
          <w:lang w:val="en-US"/>
        </w:rPr>
        <w:t>a</w:t>
      </w:r>
      <w:r>
        <w:t>=</w:t>
      </w:r>
      <w:r>
        <w:rPr>
          <w:lang w:val="en-US"/>
        </w:rPr>
        <w:t>1</w:t>
      </w:r>
      <w:r w:rsidR="00FF2FC4">
        <w:t>80</w:t>
      </w:r>
      <w:r>
        <w:t xml:space="preserve"> см, </w:t>
      </w:r>
      <w:r>
        <w:rPr>
          <w:lang w:val="en-US"/>
        </w:rPr>
        <w:t>c=2</w:t>
      </w:r>
      <w:r w:rsidR="00FF2FC4">
        <w:t>50</w:t>
      </w:r>
      <w:r>
        <w:t xml:space="preserve"> см:</w:t>
      </w:r>
    </w:p>
    <w:p w:rsidR="00086CEF" w:rsidRDefault="00086CEF" w:rsidP="00B50105">
      <w:pPr>
        <w:pStyle w:val="a1"/>
      </w:pPr>
      <w:r>
        <w:t xml:space="preserve">а) </w:t>
      </w:r>
      <w:r>
        <w:rPr>
          <w:lang w:val="en-US"/>
        </w:rPr>
        <w:t>1002</w:t>
      </w:r>
      <w:r>
        <w:t xml:space="preserve"> см;</w:t>
      </w:r>
      <w:r w:rsidR="00B50105">
        <w:tab/>
      </w:r>
      <w:r>
        <w:t xml:space="preserve">б) </w:t>
      </w:r>
      <w:r w:rsidR="00FF2FC4">
        <w:t>110</w:t>
      </w:r>
      <w:r>
        <w:t xml:space="preserve"> см;</w:t>
      </w:r>
      <w:r w:rsidR="00B50105">
        <w:tab/>
      </w:r>
      <w:r>
        <w:t xml:space="preserve">в) </w:t>
      </w:r>
      <w:r>
        <w:rPr>
          <w:lang w:val="en-US"/>
        </w:rPr>
        <w:t>333</w:t>
      </w:r>
      <w:r>
        <w:t xml:space="preserve"> см;</w:t>
      </w:r>
      <w:r w:rsidR="00B50105">
        <w:tab/>
      </w:r>
      <w:r>
        <w:t xml:space="preserve">г) </w:t>
      </w:r>
      <w:r w:rsidR="00FF2FC4">
        <w:t>100</w:t>
      </w:r>
      <w:r>
        <w:rPr>
          <w:lang w:val="en-US"/>
        </w:rPr>
        <w:t xml:space="preserve"> </w:t>
      </w:r>
      <w:r>
        <w:t xml:space="preserve">см. </w:t>
      </w:r>
    </w:p>
    <w:p w:rsidR="00086CEF" w:rsidRDefault="00086CEF" w:rsidP="00B50105">
      <w:pPr>
        <w:pStyle w:val="a1"/>
      </w:pPr>
    </w:p>
    <w:p w:rsidR="00086CEF" w:rsidRPr="00086CEF" w:rsidRDefault="00086CEF">
      <w:pPr>
        <w:rPr>
          <w:lang w:val="en-US"/>
        </w:rPr>
      </w:pPr>
    </w:p>
    <w:sectPr w:rsidR="00086CEF" w:rsidRPr="00086CEF" w:rsidSect="00B50105">
      <w:type w:val="continuous"/>
      <w:pgSz w:w="12240" w:h="15840"/>
      <w:pgMar w:top="2269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2B7" w:rsidRDefault="00F562B7" w:rsidP="006276F2">
      <w:r>
        <w:separator/>
      </w:r>
    </w:p>
  </w:endnote>
  <w:endnote w:type="continuationSeparator" w:id="0">
    <w:p w:rsidR="00F562B7" w:rsidRDefault="00F562B7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38" w:rsidRDefault="00065E38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065E38" w:rsidRDefault="00065E38" w:rsidP="008765C5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8F63F5" wp14:editId="73FA5C9B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65E38" w:rsidRPr="00EE1ABD" w:rsidRDefault="00065E38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8F63F5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46" type="#_x0000_t202" style="position:absolute;left:0;text-align:left;margin-left:23.45pt;margin-top:-464.75pt;width:416.3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065E38" w:rsidRPr="00EE1ABD" w:rsidRDefault="00065E38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2B7" w:rsidRDefault="00F562B7" w:rsidP="006276F2">
      <w:r>
        <w:separator/>
      </w:r>
    </w:p>
  </w:footnote>
  <w:footnote w:type="continuationSeparator" w:id="0">
    <w:p w:rsidR="00F562B7" w:rsidRDefault="00F562B7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38" w:rsidRDefault="00065E38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1A4896" wp14:editId="335F7763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65E38" w:rsidRPr="006276F2" w:rsidRDefault="00065E38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1A4896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44" type="#_x0000_t202" style="position:absolute;left:0;text-align:left;margin-left:-73.9pt;margin-top:25.55pt;width:615.3pt;height:5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065E38" w:rsidRPr="006276F2" w:rsidRDefault="00065E38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073E315" wp14:editId="28DB9FD5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65E38" w:rsidRPr="006276F2" w:rsidRDefault="00065E38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73E315" id="Title 1" o:spid="_x0000_s1045" type="#_x0000_t202" style="position:absolute;left:0;text-align:left;margin-left:-70.35pt;margin-top:-14.3pt;width:611.5pt;height:4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065E38" w:rsidRPr="006276F2" w:rsidRDefault="00065E38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3F"/>
    <w:rsid w:val="00002E09"/>
    <w:rsid w:val="00065E38"/>
    <w:rsid w:val="00086CEF"/>
    <w:rsid w:val="000C122C"/>
    <w:rsid w:val="00251319"/>
    <w:rsid w:val="00306830"/>
    <w:rsid w:val="00387A3A"/>
    <w:rsid w:val="003D4A2A"/>
    <w:rsid w:val="003F2E3F"/>
    <w:rsid w:val="004869EC"/>
    <w:rsid w:val="004B0D83"/>
    <w:rsid w:val="004D4143"/>
    <w:rsid w:val="005A3936"/>
    <w:rsid w:val="005D3CFC"/>
    <w:rsid w:val="006276F2"/>
    <w:rsid w:val="00645F6D"/>
    <w:rsid w:val="0073385B"/>
    <w:rsid w:val="0076462D"/>
    <w:rsid w:val="007F4B8F"/>
    <w:rsid w:val="008765C5"/>
    <w:rsid w:val="008A021B"/>
    <w:rsid w:val="008D5A51"/>
    <w:rsid w:val="0094435F"/>
    <w:rsid w:val="00A64EAE"/>
    <w:rsid w:val="00AD65A4"/>
    <w:rsid w:val="00B50105"/>
    <w:rsid w:val="00BC3BEB"/>
    <w:rsid w:val="00C70019"/>
    <w:rsid w:val="00D24A48"/>
    <w:rsid w:val="00E742E0"/>
    <w:rsid w:val="00EE1ABD"/>
    <w:rsid w:val="00F2560C"/>
    <w:rsid w:val="00F33699"/>
    <w:rsid w:val="00F562B7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4AE1BC90-14F4-47BF-8785-28DFAC29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E3F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3F2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F43E-C075-45D2-93C2-CCD20062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1</TotalTime>
  <Pages>3</Pages>
  <Words>288</Words>
  <Characters>1645</Characters>
  <Application>Microsoft Office Word</Application>
  <DocSecurity>8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Димитър Колев</dc:creator>
  <cp:lastModifiedBy>Димитър Колев</cp:lastModifiedBy>
  <cp:revision>3</cp:revision>
  <dcterms:created xsi:type="dcterms:W3CDTF">2015-02-01T16:09:00Z</dcterms:created>
  <dcterms:modified xsi:type="dcterms:W3CDTF">2015-02-01T16:10:00Z</dcterms:modified>
</cp:coreProperties>
</file>