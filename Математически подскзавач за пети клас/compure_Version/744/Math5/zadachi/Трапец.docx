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03" w:rsidRDefault="00A52003" w:rsidP="00A52003">
      <w:pPr>
        <w:pStyle w:val="Title"/>
      </w:pPr>
      <w:r>
        <w:t>Задачи за упражнение към темата „</w:t>
      </w:r>
      <w:r w:rsidR="00A955B1">
        <w:t>Трапец</w:t>
      </w:r>
      <w:r>
        <w:t>“</w:t>
      </w:r>
    </w:p>
    <w:p w:rsidR="00A52003" w:rsidRDefault="00A52003" w:rsidP="00A0110D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134C04">
        <w:t>Коя от следните фигури</w:t>
      </w:r>
      <w:r w:rsidR="00C31158">
        <w:rPr>
          <w:lang w:val="en-US"/>
        </w:rPr>
        <w:t xml:space="preserve"> </w:t>
      </w:r>
      <w:r w:rsidR="00C31158">
        <w:t xml:space="preserve">е </w:t>
      </w:r>
      <w:r w:rsidR="00A955B1">
        <w:t>трапец</w:t>
      </w:r>
      <w:r>
        <w:t>:</w:t>
      </w:r>
    </w:p>
    <w:p w:rsidR="00A52003" w:rsidRDefault="00A0110D" w:rsidP="00A52003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E4F407" wp14:editId="707291CD">
                <wp:simplePos x="0" y="0"/>
                <wp:positionH relativeFrom="column">
                  <wp:posOffset>1085850</wp:posOffset>
                </wp:positionH>
                <wp:positionV relativeFrom="paragraph">
                  <wp:posOffset>63417</wp:posOffset>
                </wp:positionV>
                <wp:extent cx="654685" cy="627380"/>
                <wp:effectExtent l="76200" t="38100" r="69215" b="115570"/>
                <wp:wrapNone/>
                <wp:docPr id="11" name="Равнобедрен триъгъл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2738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C9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 триъгълник 11" o:spid="_x0000_s1026" type="#_x0000_t5" style="position:absolute;margin-left:85.5pt;margin-top:5pt;width:51.55pt;height:4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955B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407BB39" wp14:editId="07A62C10">
                <wp:simplePos x="0" y="0"/>
                <wp:positionH relativeFrom="column">
                  <wp:posOffset>109703</wp:posOffset>
                </wp:positionH>
                <wp:positionV relativeFrom="paragraph">
                  <wp:posOffset>60680</wp:posOffset>
                </wp:positionV>
                <wp:extent cx="719455" cy="629107"/>
                <wp:effectExtent l="76200" t="38100" r="80645" b="114300"/>
                <wp:wrapNone/>
                <wp:docPr id="9" name="Успоред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9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6F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Успоредник 9" o:spid="_x0000_s1026" type="#_x0000_t7" style="position:absolute;margin-left:8.65pt;margin-top:4.8pt;width:56.65pt;height:49.5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" adj="4722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34C04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F517B0" wp14:editId="319A856B">
                <wp:simplePos x="0" y="0"/>
                <wp:positionH relativeFrom="column">
                  <wp:posOffset>2989580</wp:posOffset>
                </wp:positionH>
                <wp:positionV relativeFrom="paragraph">
                  <wp:posOffset>4445</wp:posOffset>
                </wp:positionV>
                <wp:extent cx="1043940" cy="647700"/>
                <wp:effectExtent l="76200" t="38100" r="60960" b="114300"/>
                <wp:wrapNone/>
                <wp:docPr id="13" name="Правоъгъл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custGeom>
                          <a:avLst/>
                          <a:gdLst>
                            <a:gd name="connsiteX0" fmla="*/ 0 w 1043940"/>
                            <a:gd name="connsiteY0" fmla="*/ 0 h 647700"/>
                            <a:gd name="connsiteX1" fmla="*/ 1043940 w 1043940"/>
                            <a:gd name="connsiteY1" fmla="*/ 0 h 647700"/>
                            <a:gd name="connsiteX2" fmla="*/ 1043940 w 1043940"/>
                            <a:gd name="connsiteY2" fmla="*/ 647700 h 647700"/>
                            <a:gd name="connsiteX3" fmla="*/ 0 w 1043940"/>
                            <a:gd name="connsiteY3" fmla="*/ 647700 h 647700"/>
                            <a:gd name="connsiteX4" fmla="*/ 0 w 1043940"/>
                            <a:gd name="connsiteY4" fmla="*/ 0 h 647700"/>
                            <a:gd name="connsiteX0" fmla="*/ 0 w 1043940"/>
                            <a:gd name="connsiteY0" fmla="*/ 0 h 647700"/>
                            <a:gd name="connsiteX1" fmla="*/ 1043940 w 1043940"/>
                            <a:gd name="connsiteY1" fmla="*/ 0 h 647700"/>
                            <a:gd name="connsiteX2" fmla="*/ 723218 w 1043940"/>
                            <a:gd name="connsiteY2" fmla="*/ 647700 h 647700"/>
                            <a:gd name="connsiteX3" fmla="*/ 0 w 1043940"/>
                            <a:gd name="connsiteY3" fmla="*/ 647700 h 647700"/>
                            <a:gd name="connsiteX4" fmla="*/ 0 w 1043940"/>
                            <a:gd name="connsiteY4" fmla="*/ 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940" h="647700">
                              <a:moveTo>
                                <a:pt x="0" y="0"/>
                              </a:moveTo>
                              <a:lnTo>
                                <a:pt x="1043940" y="0"/>
                              </a:lnTo>
                              <a:lnTo>
                                <a:pt x="723218" y="647700"/>
                              </a:lnTo>
                              <a:lnTo>
                                <a:pt x="0" y="647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11BA" id="Правоъгълник 13" o:spid="_x0000_s1026" style="position:absolute;margin-left:235.4pt;margin-top:.35pt;width:82.2pt;height:5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94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" path="m,l1043940,,723218,647700,,647700,,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043940,0;723218,647700;0,647700;0,0" o:connectangles="0,0,0,0,0"/>
              </v:shape>
            </w:pict>
          </mc:Fallback>
        </mc:AlternateContent>
      </w:r>
      <w:r w:rsidR="005E2F2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FD227B" wp14:editId="7D207C88">
                <wp:simplePos x="0" y="0"/>
                <wp:positionH relativeFrom="column">
                  <wp:posOffset>2041298</wp:posOffset>
                </wp:positionH>
                <wp:positionV relativeFrom="paragraph">
                  <wp:posOffset>4616</wp:posOffset>
                </wp:positionV>
                <wp:extent cx="648268" cy="647700"/>
                <wp:effectExtent l="76200" t="19050" r="57150" b="114300"/>
                <wp:wrapNone/>
                <wp:docPr id="17" name="Правоъгълен триъгъл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647700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50A8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авоъгълен триъгълник 17" o:spid="_x0000_s1026" type="#_x0000_t6" style="position:absolute;margin-left:160.75pt;margin-top:.35pt;width:51.05pt;height:5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31158">
        <w:t>а)</w:t>
      </w:r>
      <w:r w:rsidR="00C31158">
        <w:tab/>
      </w:r>
      <w:r w:rsidR="00C31158">
        <w:tab/>
      </w:r>
      <w:r w:rsidR="00A52003">
        <w:t>б)</w:t>
      </w:r>
      <w:r w:rsidR="00C31158">
        <w:tab/>
      </w:r>
      <w:r w:rsidR="00C31158">
        <w:tab/>
      </w:r>
      <w:r w:rsidR="00A52003">
        <w:t>в</w:t>
      </w:r>
      <w:r w:rsidR="00C31158">
        <w:t>)</w:t>
      </w:r>
      <w:r w:rsidR="00C31158">
        <w:tab/>
      </w:r>
      <w:r w:rsidR="00C31158">
        <w:tab/>
      </w:r>
      <w:r w:rsidR="00A52003">
        <w:t xml:space="preserve">г) </w:t>
      </w:r>
    </w:p>
    <w:p w:rsidR="00C31158" w:rsidRDefault="00C31158" w:rsidP="00A52003"/>
    <w:p w:rsidR="00A52003" w:rsidRDefault="005E2F2B" w:rsidP="00A52003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625661EB" wp14:editId="26F75F98">
                <wp:simplePos x="0" y="0"/>
                <wp:positionH relativeFrom="column">
                  <wp:posOffset>4334510</wp:posOffset>
                </wp:positionH>
                <wp:positionV relativeFrom="paragraph">
                  <wp:posOffset>17145</wp:posOffset>
                </wp:positionV>
                <wp:extent cx="1634490" cy="246380"/>
                <wp:effectExtent l="0" t="0" r="381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6344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0110D" w:rsidRDefault="00A5200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</w:t>
                            </w:r>
                            <w:r w:rsidR="00A955B1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г</w:t>
                            </w: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6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1.3pt;margin-top:1.35pt;width:128.7pt;height:19.4pt;rotation:180;flip:x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" stroked="f">
                <v:textbox style="mso-fit-shape-to-text:t">
                  <w:txbxContent>
                    <w:p w:rsidR="00A52003" w:rsidRPr="00A0110D" w:rsidRDefault="00A52003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</w:t>
                      </w:r>
                      <w:r w:rsidR="00A955B1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г</w:t>
                      </w: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:rsidR="003A6D99" w:rsidRDefault="003A6D99" w:rsidP="00A52003"/>
    <w:p w:rsidR="005E2F2B" w:rsidRDefault="005E2F2B" w:rsidP="00A52003"/>
    <w:p w:rsidR="005E2F2B" w:rsidRPr="00A52003" w:rsidRDefault="005E2F2B" w:rsidP="00A52003"/>
    <w:p w:rsidR="00A52003" w:rsidRDefault="00A52003" w:rsidP="00A0110D">
      <w:pPr>
        <w:pStyle w:val="a1"/>
      </w:pPr>
      <w:r w:rsidRPr="004129A3">
        <w:rPr>
          <w:u w:val="single"/>
        </w:rPr>
        <w:t xml:space="preserve">Зад. </w:t>
      </w:r>
      <w:r w:rsidR="003A6D99"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A955B1">
        <w:t xml:space="preserve">Изчислете </w:t>
      </w:r>
      <w:r>
        <w:t xml:space="preserve">лицето на </w:t>
      </w:r>
      <w:r w:rsidR="00A955B1">
        <w:t>трапец</w:t>
      </w:r>
      <w:r>
        <w:t xml:space="preserve">, ако </w:t>
      </w:r>
      <w:r w:rsidR="00A955B1">
        <w:t>едната основа е 50 мм, другата основа е два пъти по-голяма</w:t>
      </w:r>
      <w:r>
        <w:t xml:space="preserve">, а </w:t>
      </w:r>
      <w:r w:rsidR="00B65487">
        <w:t xml:space="preserve">височината е </w:t>
      </w:r>
      <w:r w:rsidR="00DB7992">
        <w:rPr>
          <w:lang w:val="en-US"/>
        </w:rPr>
        <w:t>20</w:t>
      </w:r>
      <w:r w:rsidR="003A6D99">
        <w:t xml:space="preserve"> см</w:t>
      </w:r>
      <w:r>
        <w:t>:</w:t>
      </w:r>
    </w:p>
    <w:p w:rsidR="00A52003" w:rsidRPr="00A52003" w:rsidRDefault="00A0110D" w:rsidP="00A0110D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FB3F01" wp14:editId="08AD0526">
                <wp:simplePos x="0" y="0"/>
                <wp:positionH relativeFrom="column">
                  <wp:posOffset>4051935</wp:posOffset>
                </wp:positionH>
                <wp:positionV relativeFrom="paragraph">
                  <wp:posOffset>320675</wp:posOffset>
                </wp:positionV>
                <wp:extent cx="1917065" cy="246380"/>
                <wp:effectExtent l="0" t="0" r="698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170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0110D" w:rsidRDefault="00DB7992" w:rsidP="00A5200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</w:t>
                            </w:r>
                            <w:r w:rsidR="00A955B1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б</w:t>
                            </w:r>
                            <w:r w:rsidR="00A52003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A955B1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431470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кв.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3F01" id="_x0000_s1027" type="#_x0000_t202" style="position:absolute;left:0;text-align:left;margin-left:319.05pt;margin-top:25.25pt;width:150.95pt;height:19.4pt;rotation:180;flip:x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" stroked="f">
                <v:textbox style="mso-fit-shape-to-text:t">
                  <w:txbxContent>
                    <w:p w:rsidR="00A52003" w:rsidRPr="00A0110D" w:rsidRDefault="00DB7992" w:rsidP="00A52003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</w:t>
                      </w:r>
                      <w:r w:rsidR="00A955B1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б</w:t>
                      </w:r>
                      <w:r w:rsidR="00A52003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) </w:t>
                      </w: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A955B1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431470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кв. см.</w:t>
                      </w:r>
                    </w:p>
                  </w:txbxContent>
                </v:textbox>
              </v:shape>
            </w:pict>
          </mc:Fallback>
        </mc:AlternateContent>
      </w:r>
      <w:r w:rsidR="00A52003">
        <w:t xml:space="preserve">а) </w:t>
      </w:r>
      <w:r w:rsidR="00DB7992">
        <w:rPr>
          <w:lang w:val="en-US"/>
        </w:rPr>
        <w:t>100</w:t>
      </w:r>
      <w:r w:rsidR="00A52003">
        <w:t xml:space="preserve"> кв. см;</w:t>
      </w:r>
      <w:r>
        <w:tab/>
      </w:r>
      <w:r w:rsidR="00A52003">
        <w:t xml:space="preserve">б) </w:t>
      </w:r>
      <w:r w:rsidR="00A955B1">
        <w:t>1</w:t>
      </w:r>
      <w:r w:rsidR="00DB7992">
        <w:rPr>
          <w:lang w:val="en-US"/>
        </w:rPr>
        <w:t>50</w:t>
      </w:r>
      <w:r w:rsidR="00A52003">
        <w:t xml:space="preserve"> кв. см;</w:t>
      </w:r>
      <w:r>
        <w:tab/>
      </w:r>
      <w:r w:rsidR="00A52003">
        <w:t xml:space="preserve">в) </w:t>
      </w:r>
      <w:r w:rsidR="00A52003">
        <w:rPr>
          <w:lang w:val="en-US"/>
        </w:rPr>
        <w:t>8</w:t>
      </w:r>
      <w:r w:rsidR="00A52003">
        <w:t>0 кв. см;</w:t>
      </w:r>
      <w:r>
        <w:tab/>
      </w:r>
      <w:r>
        <w:tab/>
      </w:r>
      <w:r w:rsidR="00A52003">
        <w:t xml:space="preserve">г) </w:t>
      </w:r>
      <w:r w:rsidR="00DB7992">
        <w:rPr>
          <w:lang w:val="en-US"/>
        </w:rPr>
        <w:t>4</w:t>
      </w:r>
      <w:r w:rsidR="00A52003">
        <w:t xml:space="preserve"> кв. см. </w:t>
      </w:r>
    </w:p>
    <w:p w:rsidR="00A52003" w:rsidRDefault="00A52003" w:rsidP="00A52003"/>
    <w:p w:rsidR="00A0110D" w:rsidRDefault="00A0110D" w:rsidP="00A52003">
      <w:pPr>
        <w:rPr>
          <w:u w:val="single"/>
        </w:rPr>
      </w:pPr>
    </w:p>
    <w:p w:rsidR="00A52003" w:rsidRDefault="00A52003" w:rsidP="00A0110D">
      <w:pPr>
        <w:pStyle w:val="a1"/>
      </w:pPr>
      <w:r w:rsidRPr="004129A3">
        <w:rPr>
          <w:u w:val="single"/>
        </w:rPr>
        <w:t xml:space="preserve">Зад. </w:t>
      </w:r>
      <w:r w:rsidR="003A6D99">
        <w:rPr>
          <w:u w:val="single"/>
        </w:rPr>
        <w:t>3</w:t>
      </w:r>
      <w:r w:rsidRPr="004129A3">
        <w:rPr>
          <w:u w:val="single"/>
        </w:rPr>
        <w:t>.</w:t>
      </w:r>
      <w:r w:rsidR="00DB7992">
        <w:t xml:space="preserve"> Колко е</w:t>
      </w:r>
      <w:r w:rsidR="00C31158">
        <w:t xml:space="preserve"> обиколката </w:t>
      </w:r>
      <w:r w:rsidR="00DB7992">
        <w:t xml:space="preserve"> на</w:t>
      </w:r>
      <w:r w:rsidR="00A955B1">
        <w:t xml:space="preserve"> равнобедрен</w:t>
      </w:r>
      <w:r w:rsidR="00DB7992">
        <w:t xml:space="preserve"> </w:t>
      </w:r>
      <w:r w:rsidR="00A955B1">
        <w:t>трапец</w:t>
      </w:r>
      <w:r>
        <w:t xml:space="preserve">, ако </w:t>
      </w:r>
      <w:r w:rsidR="00A955B1">
        <w:t xml:space="preserve">основите са 70 мм и 13 см, а </w:t>
      </w:r>
      <w:r w:rsidR="00581E86">
        <w:t>бедрото</w:t>
      </w:r>
      <w:r w:rsidR="00A955B1">
        <w:t xml:space="preserve"> е равн</w:t>
      </w:r>
      <w:r w:rsidR="00581E86">
        <w:t>о</w:t>
      </w:r>
      <w:r w:rsidR="00A955B1">
        <w:t xml:space="preserve"> на по-голямата основа</w:t>
      </w:r>
      <w:r w:rsidR="00431470">
        <w:t>?</w:t>
      </w:r>
    </w:p>
    <w:p w:rsidR="00A52003" w:rsidRDefault="00A52003" w:rsidP="00A0110D">
      <w:pPr>
        <w:pStyle w:val="a1"/>
      </w:pPr>
      <w:r>
        <w:t xml:space="preserve">а) </w:t>
      </w:r>
      <w:r w:rsidR="00581E86">
        <w:t>46</w:t>
      </w:r>
      <w:r>
        <w:t xml:space="preserve"> см;</w:t>
      </w:r>
      <w:r w:rsidR="00A0110D">
        <w:tab/>
      </w:r>
      <w:r w:rsidR="00A91B1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4FCBC" wp14:editId="26E0918A">
                <wp:simplePos x="0" y="0"/>
                <wp:positionH relativeFrom="column">
                  <wp:posOffset>4258945</wp:posOffset>
                </wp:positionH>
                <wp:positionV relativeFrom="paragraph">
                  <wp:posOffset>41910</wp:posOffset>
                </wp:positionV>
                <wp:extent cx="1710055" cy="246380"/>
                <wp:effectExtent l="0" t="0" r="444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100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0110D" w:rsidRDefault="003A6D99" w:rsidP="00A5200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a</w:t>
                            </w:r>
                            <w:r w:rsidR="00A52003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  <w:r w:rsidR="00C31158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1E86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46</w:t>
                            </w:r>
                            <w:r w:rsidR="00431470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FCBC" id="_x0000_s1028" type="#_x0000_t202" style="position:absolute;left:0;text-align:left;margin-left:335.35pt;margin-top:3.3pt;width:134.65pt;height:19.4pt;rotation:18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" stroked="f">
                <v:textbox style="mso-fit-shape-to-text:t">
                  <w:txbxContent>
                    <w:p w:rsidR="00A52003" w:rsidRPr="00A0110D" w:rsidRDefault="003A6D99" w:rsidP="00A52003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a</w:t>
                      </w:r>
                      <w:r w:rsidR="00A52003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  <w:r w:rsidR="00C31158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581E86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46</w:t>
                      </w:r>
                      <w:r w:rsidR="00431470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>
        <w:t>б) 90 см;</w:t>
      </w:r>
      <w:r w:rsidR="00A0110D">
        <w:tab/>
      </w:r>
      <w:r>
        <w:t xml:space="preserve">в) </w:t>
      </w:r>
      <w:r>
        <w:rPr>
          <w:lang w:val="en-US"/>
        </w:rPr>
        <w:t>1</w:t>
      </w:r>
      <w:r>
        <w:t>00 см;</w:t>
      </w:r>
      <w:r w:rsidR="00A0110D">
        <w:tab/>
      </w:r>
      <w:r>
        <w:t xml:space="preserve">г) </w:t>
      </w:r>
      <w:r>
        <w:rPr>
          <w:lang w:val="en-US"/>
        </w:rPr>
        <w:t>2</w:t>
      </w:r>
      <w:r w:rsidR="00581E86">
        <w:t>23</w:t>
      </w:r>
      <w:r>
        <w:t xml:space="preserve"> см. </w:t>
      </w:r>
    </w:p>
    <w:p w:rsidR="00A52003" w:rsidRDefault="00A52003" w:rsidP="00A52003"/>
    <w:p w:rsidR="00A52003" w:rsidRDefault="00A52003" w:rsidP="00A0110D">
      <w:pPr>
        <w:pStyle w:val="a1"/>
      </w:pPr>
      <w:r w:rsidRPr="004129A3">
        <w:rPr>
          <w:u w:val="single"/>
        </w:rPr>
        <w:t xml:space="preserve">Зад. </w:t>
      </w:r>
      <w:r w:rsidR="003A6D99">
        <w:rPr>
          <w:u w:val="single"/>
          <w:lang w:val="en-US"/>
        </w:rPr>
        <w:t>4</w:t>
      </w:r>
      <w:r w:rsidRPr="004129A3">
        <w:rPr>
          <w:u w:val="single"/>
        </w:rPr>
        <w:t>.</w:t>
      </w:r>
      <w:r>
        <w:t xml:space="preserve"> </w:t>
      </w:r>
      <w:r w:rsidR="00B65487">
        <w:t xml:space="preserve">Намерете основата </w:t>
      </w:r>
      <w:r w:rsidRPr="00B65487">
        <w:rPr>
          <w:b/>
          <w:i/>
          <w:lang w:val="en-US"/>
        </w:rPr>
        <w:t>a</w:t>
      </w:r>
      <w:r w:rsidR="00B65487">
        <w:t xml:space="preserve"> на трапец</w:t>
      </w:r>
      <w:r>
        <w:t xml:space="preserve">, ако </w:t>
      </w:r>
      <w:r w:rsidR="00DB7992" w:rsidRPr="00B65487">
        <w:rPr>
          <w:b/>
          <w:i/>
          <w:lang w:val="en-US"/>
        </w:rPr>
        <w:t>b</w:t>
      </w:r>
      <w:r>
        <w:t>=</w:t>
      </w:r>
      <w:r w:rsidR="00B65487">
        <w:rPr>
          <w:lang w:val="en-US"/>
        </w:rPr>
        <w:t>3</w:t>
      </w:r>
      <w:r>
        <w:t xml:space="preserve"> см, а </w:t>
      </w:r>
      <w:r w:rsidRPr="00B65487">
        <w:rPr>
          <w:b/>
          <w:i/>
          <w:lang w:val="en-US"/>
        </w:rPr>
        <w:t>h</w:t>
      </w:r>
      <w:r>
        <w:rPr>
          <w:lang w:val="en-US"/>
        </w:rPr>
        <w:t>=</w:t>
      </w:r>
      <w:r w:rsidR="00B65487">
        <w:t>12</w:t>
      </w:r>
      <w:r>
        <w:t xml:space="preserve"> см</w:t>
      </w:r>
      <w:r w:rsidR="00B65487">
        <w:t>, лицето на трапеца е 60 кв. см.</w:t>
      </w:r>
      <w:r>
        <w:t xml:space="preserve"> </w:t>
      </w:r>
    </w:p>
    <w:p w:rsidR="00A52003" w:rsidRPr="00A52003" w:rsidRDefault="00A52003" w:rsidP="00A0110D">
      <w:pPr>
        <w:pStyle w:val="a1"/>
      </w:pPr>
      <w:r>
        <w:t xml:space="preserve">а) </w:t>
      </w:r>
      <w:r w:rsidR="00B65487">
        <w:t>15</w:t>
      </w:r>
      <w:r>
        <w:t xml:space="preserve"> см;</w:t>
      </w:r>
      <w:r w:rsidR="00A0110D">
        <w:tab/>
      </w:r>
      <w:r>
        <w:t xml:space="preserve">б) </w:t>
      </w:r>
      <w:r>
        <w:rPr>
          <w:lang w:val="en-US"/>
        </w:rPr>
        <w:t>16</w:t>
      </w:r>
      <w:r>
        <w:t xml:space="preserve"> см;</w:t>
      </w:r>
      <w:r w:rsidR="00A0110D">
        <w:tab/>
      </w:r>
      <w:r w:rsidR="00A91B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3DBBCA" wp14:editId="775A1F3A">
                <wp:simplePos x="0" y="0"/>
                <wp:positionH relativeFrom="column">
                  <wp:posOffset>4457700</wp:posOffset>
                </wp:positionH>
                <wp:positionV relativeFrom="paragraph">
                  <wp:posOffset>6350</wp:posOffset>
                </wp:positionV>
                <wp:extent cx="1511935" cy="24638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5119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0110D" w:rsidRDefault="00DB7992" w:rsidP="00A5200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в) </w:t>
                            </w:r>
                            <w:r w:rsidR="00B65487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="00431470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BBCA" id="_x0000_s1029" type="#_x0000_t202" style="position:absolute;left:0;text-align:left;margin-left:351pt;margin-top:.5pt;width:119.05pt;height:19.4pt;rotation:180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" stroked="f">
                <v:textbox style="mso-fit-shape-to-text:t">
                  <w:txbxContent>
                    <w:p w:rsidR="00A52003" w:rsidRPr="00A0110D" w:rsidRDefault="00DB7992" w:rsidP="00A52003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в) </w:t>
                      </w:r>
                      <w:r w:rsidR="00B65487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="00431470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в) </w:t>
      </w:r>
      <w:r w:rsidR="00B65487">
        <w:t>7</w:t>
      </w:r>
      <w:r>
        <w:t xml:space="preserve"> см;</w:t>
      </w:r>
      <w:r w:rsidR="00A0110D">
        <w:tab/>
      </w:r>
      <w:r w:rsidR="00A0110D">
        <w:tab/>
      </w:r>
      <w:r>
        <w:t xml:space="preserve">г) </w:t>
      </w:r>
      <w:r w:rsidR="003A6D99">
        <w:rPr>
          <w:lang w:val="en-US"/>
        </w:rPr>
        <w:t>8</w:t>
      </w:r>
      <w:r w:rsidR="003A6D99">
        <w:t xml:space="preserve"> </w:t>
      </w:r>
      <w:r>
        <w:t xml:space="preserve">см. </w:t>
      </w:r>
    </w:p>
    <w:p w:rsidR="003A6D99" w:rsidRPr="00582133" w:rsidRDefault="003A6D99" w:rsidP="00A0110D">
      <w:pPr>
        <w:pStyle w:val="1"/>
        <w:rPr>
          <w:lang w:val="en-US"/>
        </w:rPr>
      </w:pPr>
      <w:bookmarkStart w:id="0" w:name="_GoBack"/>
      <w:bookmarkEnd w:id="0"/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5</w:t>
      </w:r>
      <w:r w:rsidRPr="004129A3">
        <w:rPr>
          <w:u w:val="single"/>
        </w:rPr>
        <w:t>.</w:t>
      </w:r>
      <w:r w:rsidR="009125E1">
        <w:t xml:space="preserve"> </w:t>
      </w:r>
      <w:r w:rsidR="00234DAE">
        <w:t>Коя от показаните фигури е правоъгълен трапец?</w:t>
      </w:r>
    </w:p>
    <w:p w:rsidR="003A6D99" w:rsidRDefault="00A0110D" w:rsidP="003A6D99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130BC" wp14:editId="6F678D36">
                <wp:simplePos x="0" y="0"/>
                <wp:positionH relativeFrom="column">
                  <wp:posOffset>3481705</wp:posOffset>
                </wp:positionH>
                <wp:positionV relativeFrom="paragraph">
                  <wp:posOffset>69519</wp:posOffset>
                </wp:positionV>
                <wp:extent cx="811530" cy="650875"/>
                <wp:effectExtent l="76200" t="38100" r="102870" b="111125"/>
                <wp:wrapNone/>
                <wp:docPr id="15" name="Regular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50875"/>
                        </a:xfrm>
                        <a:prstGeom prst="pent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4A83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5" o:spid="_x0000_s1026" type="#_x0000_t56" style="position:absolute;margin-left:274.15pt;margin-top:5.45pt;width:63.9pt;height:5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80765" wp14:editId="0570AD60">
                <wp:simplePos x="0" y="0"/>
                <wp:positionH relativeFrom="column">
                  <wp:posOffset>2087880</wp:posOffset>
                </wp:positionH>
                <wp:positionV relativeFrom="paragraph">
                  <wp:posOffset>65074</wp:posOffset>
                </wp:positionV>
                <wp:extent cx="869950" cy="730885"/>
                <wp:effectExtent l="76200" t="38100" r="44450" b="107315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30885"/>
                        </a:xfrm>
                        <a:custGeom>
                          <a:avLst/>
                          <a:gdLst>
                            <a:gd name="connsiteX0" fmla="*/ 0 w 526415"/>
                            <a:gd name="connsiteY0" fmla="*/ 694055 h 694055"/>
                            <a:gd name="connsiteX1" fmla="*/ 131604 w 526415"/>
                            <a:gd name="connsiteY1" fmla="*/ 0 h 694055"/>
                            <a:gd name="connsiteX2" fmla="*/ 394811 w 526415"/>
                            <a:gd name="connsiteY2" fmla="*/ 0 h 694055"/>
                            <a:gd name="connsiteX3" fmla="*/ 526415 w 526415"/>
                            <a:gd name="connsiteY3" fmla="*/ 694055 h 694055"/>
                            <a:gd name="connsiteX4" fmla="*/ 0 w 526415"/>
                            <a:gd name="connsiteY4" fmla="*/ 694055 h 694055"/>
                            <a:gd name="connsiteX0" fmla="*/ 14700 w 541115"/>
                            <a:gd name="connsiteY0" fmla="*/ 694055 h 694055"/>
                            <a:gd name="connsiteX1" fmla="*/ 0 w 541115"/>
                            <a:gd name="connsiteY1" fmla="*/ 0 h 694055"/>
                            <a:gd name="connsiteX2" fmla="*/ 409511 w 541115"/>
                            <a:gd name="connsiteY2" fmla="*/ 0 h 694055"/>
                            <a:gd name="connsiteX3" fmla="*/ 541115 w 541115"/>
                            <a:gd name="connsiteY3" fmla="*/ 694055 h 694055"/>
                            <a:gd name="connsiteX4" fmla="*/ 14700 w 541115"/>
                            <a:gd name="connsiteY4" fmla="*/ 694055 h 694055"/>
                            <a:gd name="connsiteX0" fmla="*/ 0 w 541115"/>
                            <a:gd name="connsiteY0" fmla="*/ 694055 h 694055"/>
                            <a:gd name="connsiteX1" fmla="*/ 0 w 541115"/>
                            <a:gd name="connsiteY1" fmla="*/ 0 h 694055"/>
                            <a:gd name="connsiteX2" fmla="*/ 409511 w 541115"/>
                            <a:gd name="connsiteY2" fmla="*/ 0 h 694055"/>
                            <a:gd name="connsiteX3" fmla="*/ 541115 w 541115"/>
                            <a:gd name="connsiteY3" fmla="*/ 694055 h 694055"/>
                            <a:gd name="connsiteX4" fmla="*/ 0 w 541115"/>
                            <a:gd name="connsiteY4" fmla="*/ 694055 h 694055"/>
                            <a:gd name="connsiteX0" fmla="*/ 0 w 753293"/>
                            <a:gd name="connsiteY0" fmla="*/ 694055 h 708685"/>
                            <a:gd name="connsiteX1" fmla="*/ 0 w 753293"/>
                            <a:gd name="connsiteY1" fmla="*/ 0 h 708685"/>
                            <a:gd name="connsiteX2" fmla="*/ 409511 w 753293"/>
                            <a:gd name="connsiteY2" fmla="*/ 0 h 708685"/>
                            <a:gd name="connsiteX3" fmla="*/ 753293 w 753293"/>
                            <a:gd name="connsiteY3" fmla="*/ 708685 h 708685"/>
                            <a:gd name="connsiteX4" fmla="*/ 0 w 753293"/>
                            <a:gd name="connsiteY4" fmla="*/ 694055 h 708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3293" h="708685">
                              <a:moveTo>
                                <a:pt x="0" y="694055"/>
                              </a:moveTo>
                              <a:lnTo>
                                <a:pt x="0" y="0"/>
                              </a:lnTo>
                              <a:lnTo>
                                <a:pt x="409511" y="0"/>
                              </a:lnTo>
                              <a:lnTo>
                                <a:pt x="753293" y="708685"/>
                              </a:lnTo>
                              <a:lnTo>
                                <a:pt x="0" y="69405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8B8F" id="Trapezoid 14" o:spid="_x0000_s1026" style="position:absolute;margin-left:164.4pt;margin-top:5.1pt;width:68.5pt;height:5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293,70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" path="m,694055l,,409511,,753293,708685,,694055xe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15797;0,0;472929,0;869950,730885;0,715797" o:connectangles="0,0,0,0,0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EB7DCC5" wp14:editId="7E9D4170">
                <wp:simplePos x="0" y="0"/>
                <wp:positionH relativeFrom="column">
                  <wp:posOffset>3753402</wp:posOffset>
                </wp:positionH>
                <wp:positionV relativeFrom="paragraph">
                  <wp:posOffset>20928</wp:posOffset>
                </wp:positionV>
                <wp:extent cx="2168525" cy="246380"/>
                <wp:effectExtent l="0" t="0" r="3175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1685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99" w:rsidRPr="00A0110D" w:rsidRDefault="00DB7992" w:rsidP="003A6D9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</w:t>
                            </w:r>
                            <w:r w:rsidR="00134C04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34DAE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б</w:t>
                            </w: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DCC5" id="_x0000_s1030" type="#_x0000_t202" style="position:absolute;left:0;text-align:left;margin-left:295.55pt;margin-top:1.65pt;width:170.75pt;height:19.4pt;rotation:18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" stroked="f">
                <v:textbox style="mso-fit-shape-to-text:t">
                  <w:txbxContent>
                    <w:p w:rsidR="003A6D99" w:rsidRPr="00A0110D" w:rsidRDefault="00DB7992" w:rsidP="003A6D99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</w:t>
                      </w:r>
                      <w:r w:rsidR="00134C04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234DAE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б</w:t>
                      </w: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91B1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457A7" wp14:editId="60038625">
                <wp:simplePos x="0" y="0"/>
                <wp:positionH relativeFrom="column">
                  <wp:posOffset>434670</wp:posOffset>
                </wp:positionH>
                <wp:positionV relativeFrom="paragraph">
                  <wp:posOffset>52705</wp:posOffset>
                </wp:positionV>
                <wp:extent cx="738505" cy="767715"/>
                <wp:effectExtent l="76200" t="38100" r="80645" b="89535"/>
                <wp:wrapSquare wrapText="bothSides"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767715"/>
                        </a:xfrm>
                        <a:prstGeom prst="trapezoi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1F22" id="Trapezoid 12" o:spid="_x0000_s1026" style="position:absolute;margin-left:34.25pt;margin-top:4.15pt;width:58.15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505,76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" path="m,767715l184626,,553879,,738505,767715,,767715xe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67715;184626,0;553879,0;738505,767715;0,767715" o:connectangles="0,0,0,0,0"/>
                <w10:wrap type="square"/>
              </v:shape>
            </w:pict>
          </mc:Fallback>
        </mc:AlternateContent>
      </w:r>
      <w:r w:rsidR="003A6D99">
        <w:t xml:space="preserve">а) </w:t>
      </w:r>
      <w:r w:rsidR="00234DAE">
        <w:tab/>
      </w:r>
      <w:r w:rsidR="00134C04">
        <w:t>б</w:t>
      </w:r>
      <w:r w:rsidR="003A6D99">
        <w:t xml:space="preserve">) </w:t>
      </w:r>
      <w:r w:rsidR="00234DAE">
        <w:tab/>
      </w:r>
      <w:r w:rsidR="00234DAE">
        <w:tab/>
      </w:r>
      <w:r w:rsidR="00234DAE">
        <w:tab/>
      </w:r>
      <w:r w:rsidR="00134C04">
        <w:t>в</w:t>
      </w:r>
      <w:r w:rsidR="003A6D99">
        <w:t xml:space="preserve">) </w:t>
      </w:r>
    </w:p>
    <w:p w:rsidR="00234DAE" w:rsidRPr="00EE1ABD" w:rsidRDefault="00234DAE" w:rsidP="003A6D99"/>
    <w:p w:rsidR="00234DAE" w:rsidRDefault="00234DAE" w:rsidP="003A6D99">
      <w:pPr>
        <w:rPr>
          <w:u w:val="single"/>
        </w:rPr>
      </w:pPr>
    </w:p>
    <w:p w:rsidR="00A91B11" w:rsidRDefault="00A91B11" w:rsidP="003A6D99">
      <w:pPr>
        <w:rPr>
          <w:u w:val="single"/>
        </w:rPr>
      </w:pPr>
      <w:r>
        <w:rPr>
          <w:noProof/>
          <w:lang w:eastAsia="bg-BG"/>
        </w:rPr>
        <w:drawing>
          <wp:anchor distT="0" distB="0" distL="114300" distR="114300" simplePos="0" relativeHeight="251702272" behindDoc="0" locked="0" layoutInCell="1" allowOverlap="1" wp14:anchorId="542178F1" wp14:editId="23298E91">
            <wp:simplePos x="0" y="0"/>
            <wp:positionH relativeFrom="column">
              <wp:posOffset>-635</wp:posOffset>
            </wp:positionH>
            <wp:positionV relativeFrom="paragraph">
              <wp:posOffset>57150</wp:posOffset>
            </wp:positionV>
            <wp:extent cx="1833245" cy="1447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605FB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D99" w:rsidRDefault="00A0110D" w:rsidP="00A0110D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D71F1D" wp14:editId="3FD14139">
                <wp:simplePos x="0" y="0"/>
                <wp:positionH relativeFrom="column">
                  <wp:posOffset>2337352</wp:posOffset>
                </wp:positionH>
                <wp:positionV relativeFrom="paragraph">
                  <wp:posOffset>987812</wp:posOffset>
                </wp:positionV>
                <wp:extent cx="1637665" cy="246380"/>
                <wp:effectExtent l="0" t="0" r="635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376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99" w:rsidRPr="00A0110D" w:rsidRDefault="00582133" w:rsidP="003A6D9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</w:t>
                            </w:r>
                            <w:r w:rsidR="00A91B11" w:rsidRPr="00A011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33 кв.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F1D" id="_x0000_s1031" type="#_x0000_t202" style="position:absolute;left:0;text-align:left;margin-left:184.05pt;margin-top:77.8pt;width:128.95pt;height:19.4pt;rotation:18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" stroked="f">
                <v:textbox style="mso-fit-shape-to-text:t">
                  <w:txbxContent>
                    <w:p w:rsidR="003A6D99" w:rsidRPr="00A0110D" w:rsidRDefault="00582133" w:rsidP="003A6D99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</w:t>
                      </w:r>
                      <w:r w:rsidR="00A91B11" w:rsidRPr="00A011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33 кв. см</w:t>
                      </w:r>
                    </w:p>
                  </w:txbxContent>
                </v:textbox>
              </v:shape>
            </w:pict>
          </mc:Fallback>
        </mc:AlternateContent>
      </w:r>
      <w:r w:rsidR="003A6D99" w:rsidRPr="004129A3">
        <w:rPr>
          <w:u w:val="single"/>
        </w:rPr>
        <w:t xml:space="preserve">Зад. </w:t>
      </w:r>
      <w:r w:rsidR="00431470">
        <w:rPr>
          <w:u w:val="single"/>
        </w:rPr>
        <w:t>6</w:t>
      </w:r>
      <w:r w:rsidR="003A6D99" w:rsidRPr="004129A3">
        <w:rPr>
          <w:u w:val="single"/>
        </w:rPr>
        <w:t>.</w:t>
      </w:r>
      <w:r w:rsidR="003A6D99">
        <w:t xml:space="preserve"> </w:t>
      </w:r>
      <w:r w:rsidR="00A91B11">
        <w:t>Намерете лицето на трапеца, ако е известно, че страните на малките квадратчета имат дължина 1 см:</w:t>
      </w:r>
    </w:p>
    <w:p w:rsidR="00582133" w:rsidRPr="00582133" w:rsidRDefault="00582133" w:rsidP="00582133"/>
    <w:p w:rsidR="00582133" w:rsidRDefault="00582133" w:rsidP="00582133"/>
    <w:p w:rsidR="00582133" w:rsidRPr="00582133" w:rsidRDefault="00582133" w:rsidP="00582133"/>
    <w:p w:rsidR="003A6D99" w:rsidRPr="00EE1ABD" w:rsidRDefault="003A6D99" w:rsidP="00EE1ABD"/>
    <w:sectPr w:rsidR="003A6D99" w:rsidRPr="00EE1ABD" w:rsidSect="00A91B11">
      <w:headerReference w:type="default" r:id="rId9"/>
      <w:footerReference w:type="default" r:id="rId10"/>
      <w:pgSz w:w="12240" w:h="15840"/>
      <w:pgMar w:top="2268" w:right="1417" w:bottom="1417" w:left="1417" w:header="708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03" w:rsidRDefault="00A52003" w:rsidP="006276F2">
      <w:r>
        <w:separator/>
      </w:r>
    </w:p>
  </w:endnote>
  <w:endnote w:type="continuationSeparator" w:id="0">
    <w:p w:rsidR="00A52003" w:rsidRDefault="00A52003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4" type="#_x0000_t202" style="position:absolute;left:0;text-align:left;margin-left:23.45pt;margin-top:-464.75pt;width:416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03" w:rsidRDefault="00A52003" w:rsidP="006276F2">
      <w:r>
        <w:separator/>
      </w:r>
    </w:p>
  </w:footnote>
  <w:footnote w:type="continuationSeparator" w:id="0">
    <w:p w:rsidR="00A52003" w:rsidRDefault="00A52003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2" type="#_x0000_t202" style="position:absolute;left:0;text-align:left;margin-left:-73.9pt;margin-top:25.55pt;width:615.3pt;height:50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33" type="#_x0000_t202" style="position:absolute;left:0;text-align:left;margin-left:-70.35pt;margin-top:-14.3pt;width:611.5pt;height:4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03"/>
    <w:rsid w:val="00134C04"/>
    <w:rsid w:val="00234DAE"/>
    <w:rsid w:val="002507CD"/>
    <w:rsid w:val="00306830"/>
    <w:rsid w:val="00387E38"/>
    <w:rsid w:val="003A6D99"/>
    <w:rsid w:val="00431470"/>
    <w:rsid w:val="004869EC"/>
    <w:rsid w:val="004B0D83"/>
    <w:rsid w:val="004D4143"/>
    <w:rsid w:val="00581E86"/>
    <w:rsid w:val="00582133"/>
    <w:rsid w:val="005D28F3"/>
    <w:rsid w:val="005E2F2B"/>
    <w:rsid w:val="006276F2"/>
    <w:rsid w:val="00645F6D"/>
    <w:rsid w:val="00716F57"/>
    <w:rsid w:val="00732689"/>
    <w:rsid w:val="0076462D"/>
    <w:rsid w:val="007C48B7"/>
    <w:rsid w:val="007F4B8F"/>
    <w:rsid w:val="00805121"/>
    <w:rsid w:val="009125E1"/>
    <w:rsid w:val="00944258"/>
    <w:rsid w:val="0094435F"/>
    <w:rsid w:val="00A0110D"/>
    <w:rsid w:val="00A52003"/>
    <w:rsid w:val="00A91B11"/>
    <w:rsid w:val="00A955B1"/>
    <w:rsid w:val="00B65487"/>
    <w:rsid w:val="00BC3BEB"/>
    <w:rsid w:val="00C31158"/>
    <w:rsid w:val="00C938AB"/>
    <w:rsid w:val="00CC3AF6"/>
    <w:rsid w:val="00D032F1"/>
    <w:rsid w:val="00D75E6E"/>
    <w:rsid w:val="00DB7992"/>
    <w:rsid w:val="00E57136"/>
    <w:rsid w:val="00E742E0"/>
    <w:rsid w:val="00EB700A"/>
    <w:rsid w:val="00EE1ABD"/>
    <w:rsid w:val="00F00FA4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A32AE192-088F-4BB8-938E-1A18CC4C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03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A520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27597-0A0A-4CEE-A02B-6837450F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1</TotalTime>
  <Pages>2</Pages>
  <Words>116</Words>
  <Characters>667</Characters>
  <Application>Microsoft Office Word</Application>
  <DocSecurity>8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Mima</dc:creator>
  <cp:lastModifiedBy>Димитър Колев</cp:lastModifiedBy>
  <cp:revision>4</cp:revision>
  <dcterms:created xsi:type="dcterms:W3CDTF">2015-02-01T16:25:00Z</dcterms:created>
  <dcterms:modified xsi:type="dcterms:W3CDTF">2015-02-01T16:26:00Z</dcterms:modified>
</cp:coreProperties>
</file>