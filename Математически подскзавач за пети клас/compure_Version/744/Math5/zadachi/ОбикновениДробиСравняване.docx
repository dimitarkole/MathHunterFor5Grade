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</w:t>
      </w:r>
      <w:r w:rsidR="00C51EC0">
        <w:t>Сравняване на обикновени дроби“</w:t>
      </w:r>
    </w:p>
    <w:p w:rsidR="004129A3" w:rsidRDefault="004129A3" w:rsidP="004129A3">
      <w:pPr>
        <w:pStyle w:val="1"/>
      </w:pPr>
      <w:r w:rsidRPr="004129A3">
        <w:rPr>
          <w:u w:val="single"/>
        </w:rPr>
        <w:t>Зад. 1.</w:t>
      </w:r>
      <w:r>
        <w:t xml:space="preserve"> </w:t>
      </w:r>
      <w:r w:rsidR="00C51EC0">
        <w:t>Коя дроб е по-голяма?</w:t>
      </w:r>
    </w:p>
    <w:p w:rsidR="004129A3" w:rsidRPr="004129A3" w:rsidRDefault="004129A3" w:rsidP="004129A3">
      <w:pPr>
        <w:pStyle w:val="1"/>
      </w:pPr>
      <w:r>
        <w:t>а)</w:t>
      </w:r>
      <w:r w:rsidRPr="004129A3">
        <w:rPr>
          <w:rFonts w:ascii="Arial" w:eastAsia="Calibri" w:hAnsi="Arial"/>
          <w:noProof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 xml:space="preserve"> или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C51EC0">
        <w:rPr>
          <w:rFonts w:ascii="Arial" w:eastAsia="Calibri" w:hAnsi="Arial"/>
          <w:noProof/>
        </w:rPr>
        <w:tab/>
      </w:r>
      <w:r w:rsidRPr="004B7728">
        <w:t>б)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или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833FE">
        <w:rPr>
          <w:rFonts w:ascii="Arial" w:eastAsia="Calibri" w:hAnsi="Arial"/>
          <w:noProof/>
          <w:sz w:val="20"/>
          <w:szCs w:val="20"/>
          <w:lang w:val="en-US"/>
        </w:rPr>
        <w:tab/>
      </w:r>
      <w:r w:rsidR="00C51EC0">
        <w:rPr>
          <w:rFonts w:ascii="Arial" w:eastAsia="Calibri" w:hAnsi="Arial"/>
          <w:noProof/>
          <w:sz w:val="20"/>
          <w:szCs w:val="20"/>
          <w:lang w:val="en-US"/>
        </w:rPr>
        <w:tab/>
      </w:r>
      <w:r w:rsidRPr="004B7728">
        <w:t>в)</w:t>
      </w:r>
      <w:r>
        <w:rPr>
          <w:rFonts w:ascii="Arial" w:eastAsia="Calibri" w:hAnsi="Arial"/>
          <w:noProof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 или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C51EC0">
        <w:rPr>
          <w:rFonts w:ascii="Arial" w:eastAsia="Calibri" w:hAnsi="Arial"/>
          <w:noProof/>
        </w:rPr>
        <w:tab/>
      </w:r>
      <w:r w:rsidR="00C51EC0">
        <w:t>г</w:t>
      </w:r>
      <w:r w:rsidR="00C51EC0" w:rsidRPr="004B7728">
        <w:t>)</w:t>
      </w:r>
      <w:r w:rsidR="00C51EC0">
        <w:rPr>
          <w:rFonts w:ascii="Arial" w:eastAsia="Calibri" w:hAnsi="Arial"/>
          <w:noProof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или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77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4170045</wp:posOffset>
                </wp:positionH>
                <wp:positionV relativeFrom="paragraph">
                  <wp:posOffset>622300</wp:posOffset>
                </wp:positionV>
                <wp:extent cx="1757045" cy="315595"/>
                <wp:effectExtent l="0" t="0" r="0" b="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F62202" w:rsidRDefault="004B77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30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б)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в)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C51EC0" w:rsidRPr="00C51EC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51EC0">
                              <w:rPr>
                                <w:sz w:val="16"/>
                                <w:szCs w:val="16"/>
                              </w:rPr>
                              <w:t>г</w:t>
                            </w:r>
                            <w:r w:rsidR="00C51EC0" w:rsidRPr="00F62202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51EC0"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28.35pt;margin-top:49pt;width:138.35pt;height:24.85pt;rotation:180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" stroked="f">
                <v:textbox style="mso-fit-shape-to-text:t">
                  <w:txbxContent>
                    <w:p w:rsidR="004B7728" w:rsidRPr="00F62202" w:rsidRDefault="004B7728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30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б)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в)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>;</w:t>
                      </w:r>
                      <w:r w:rsidR="00C51EC0" w:rsidRPr="00C51EC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51EC0">
                        <w:rPr>
                          <w:sz w:val="16"/>
                          <w:szCs w:val="16"/>
                        </w:rPr>
                        <w:t>г</w:t>
                      </w:r>
                      <w:r w:rsidR="00C51EC0" w:rsidRPr="00F62202">
                        <w:rPr>
                          <w:sz w:val="16"/>
                          <w:szCs w:val="16"/>
                        </w:rPr>
                        <w:t xml:space="preserve">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="00C51EC0" w:rsidRPr="00F6220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A0AD5" w:rsidRDefault="005A0AD5">
      <w:pPr>
        <w:pStyle w:val="1"/>
        <w:rPr>
          <w:lang w:val="en-US"/>
        </w:rPr>
      </w:pPr>
    </w:p>
    <w:p w:rsidR="00C75E6D" w:rsidRDefault="000C4B94" w:rsidP="00C75E6D">
      <w:pPr>
        <w:pStyle w:val="1"/>
        <w:tabs>
          <w:tab w:val="left" w:pos="2166"/>
        </w:tabs>
        <w:rPr>
          <w:lang w:val="en-US"/>
        </w:rPr>
      </w:pPr>
      <w:r>
        <w:rPr>
          <w:lang w:val="en-US"/>
        </w:rPr>
        <w:tab/>
      </w:r>
    </w:p>
    <w:p w:rsidR="005A0AD5" w:rsidRPr="004129A3" w:rsidRDefault="005A0AD5" w:rsidP="00C75E6D">
      <w:pPr>
        <w:pStyle w:val="1"/>
        <w:tabs>
          <w:tab w:val="left" w:pos="2166"/>
        </w:tabs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C75E6D">
        <w:t xml:space="preserve">Съкратете всички </w:t>
      </w:r>
      <w:proofErr w:type="spellStart"/>
      <w:r w:rsidR="00C75E6D">
        <w:t>съкратими</w:t>
      </w:r>
      <w:proofErr w:type="spellEnd"/>
      <w:r w:rsidR="00C75E6D">
        <w:t xml:space="preserve"> дроби и ги запишете в нарастващ ред:</w:t>
      </w:r>
      <w:r w:rsidR="00F547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074B1" wp14:editId="7469790C">
                <wp:simplePos x="0" y="0"/>
                <wp:positionH relativeFrom="column">
                  <wp:posOffset>3042285</wp:posOffset>
                </wp:positionH>
                <wp:positionV relativeFrom="paragraph">
                  <wp:posOffset>386715</wp:posOffset>
                </wp:positionV>
                <wp:extent cx="2884805" cy="316230"/>
                <wp:effectExtent l="0" t="0" r="0" b="0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F62202" w:rsidRDefault="005A0AD5" w:rsidP="005A0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C75E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75E6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75E6D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F54770"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75E6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074B1" id="_x0000_s1027" type="#_x0000_t202" style="position:absolute;left:0;text-align:left;margin-left:239.55pt;margin-top:30.45pt;width:227.15pt;height:24.9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lsSw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" stroked="f">
                <v:textbox style="mso-fit-shape-to-text:t">
                  <w:txbxContent>
                    <w:p w:rsidR="005A0AD5" w:rsidRPr="00F62202" w:rsidRDefault="005A0AD5" w:rsidP="005A0AD5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C75E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="00C75E6D">
                        <w:rPr>
                          <w:sz w:val="16"/>
                          <w:szCs w:val="16"/>
                        </w:rPr>
                        <w:t>;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="00C75E6D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>;</w:t>
                      </w:r>
                      <w:r w:rsidR="00F54770"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="00C75E6D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C75E6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</w:t>
      </w:r>
      <w:r w:rsidR="00C75E6D">
        <w:t>Сравнете дробите:</w:t>
      </w:r>
    </w:p>
    <w:p w:rsidR="00F54770" w:rsidRDefault="00F5477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AC1A874" wp14:editId="626824F5">
                <wp:simplePos x="0" y="0"/>
                <wp:positionH relativeFrom="column">
                  <wp:posOffset>35560</wp:posOffset>
                </wp:positionH>
                <wp:positionV relativeFrom="paragraph">
                  <wp:posOffset>261620</wp:posOffset>
                </wp:positionV>
                <wp:extent cx="5892607" cy="316230"/>
                <wp:effectExtent l="0" t="0" r="0" b="4445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892607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E6D" w:rsidRPr="00A873F1" w:rsidRDefault="00F54770" w:rsidP="00C75E6D">
                            <w:pPr>
                              <w:pStyle w:val="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а</w:t>
                            </w:r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30</m:t>
                                  </m:r>
                                </m:den>
                              </m:f>
                            </m:oMath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&gt;</w:t>
                            </w:r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300</m:t>
                                  </m:r>
                                </m:den>
                              </m:f>
                            </m:oMath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A873F1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б</w:t>
                            </w:r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den>
                              </m:f>
                            </m:oMath>
                            <w:r w:rsidR="00A873F1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&gt;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45</m:t>
                                  </m:r>
                                </m:den>
                              </m:f>
                            </m:oMath>
                            <w:r w:rsid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A873F1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</w:t>
                            </w:r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3F1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&lt;</w:t>
                            </w:r>
                            <w:r w:rsidR="00C75E6D" w:rsidRPr="00A873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  <w:p w:rsidR="00F54770" w:rsidRPr="00A873F1" w:rsidRDefault="00F54770" w:rsidP="00F54770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1A874" id="_x0000_s1028" type="#_x0000_t202" style="position:absolute;left:0;text-align:left;margin-left:2.8pt;margin-top:20.6pt;width:464pt;height:24.9pt;rotation:180;flip:x;z-index:-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" stroked="f">
                <v:textbox style="mso-fit-shape-to-text:t">
                  <w:txbxContent>
                    <w:p w:rsidR="00C75E6D" w:rsidRPr="00A873F1" w:rsidRDefault="00F54770" w:rsidP="00C75E6D">
                      <w:pPr>
                        <w:pStyle w:val="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873F1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а</w:t>
                      </w:r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а)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30</m:t>
                            </m:r>
                          </m:den>
                        </m:f>
                      </m:oMath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&gt;</w:t>
                      </w:r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300</m:t>
                            </m:r>
                          </m:den>
                        </m:f>
                      </m:oMath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; </w:t>
                      </w:r>
                      <w:r w:rsidR="00A873F1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б</w:t>
                      </w:r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15</m:t>
                            </m:r>
                          </m:den>
                        </m:f>
                      </m:oMath>
                      <w:r w:rsidR="00A873F1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&gt;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45</m:t>
                            </m:r>
                          </m:den>
                        </m:f>
                      </m:oMath>
                      <w:r w:rsid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A873F1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в</w:t>
                      </w:r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10</m:t>
                            </m:r>
                          </m:den>
                        </m:f>
                      </m:oMath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A873F1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>&lt;</w:t>
                      </w:r>
                      <w:r w:rsidR="00C75E6D" w:rsidRPr="00A873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8</m:t>
                            </m:r>
                          </m:den>
                        </m:f>
                      </m:oMath>
                    </w:p>
                    <w:p w:rsidR="00F54770" w:rsidRPr="00A873F1" w:rsidRDefault="00F54770" w:rsidP="00F54770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0AD5"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C75E6D">
        <w:tab/>
        <w:t xml:space="preserve">и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</w:rPr>
              <m:t>0</m:t>
            </m:r>
          </m:den>
        </m:f>
      </m:oMath>
      <w:r>
        <w:tab/>
      </w:r>
      <w:r>
        <w:tab/>
      </w:r>
      <w:r w:rsidR="00A873F1">
        <w:t>б</w:t>
      </w:r>
      <w:r w:rsidRPr="004B7728"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den>
        </m:f>
      </m:oMath>
      <w:r w:rsidR="00C75E6D">
        <w:tab/>
        <w:t xml:space="preserve">и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  <w:r>
        <w:tab/>
      </w:r>
      <w:r>
        <w:tab/>
      </w:r>
      <w:r w:rsidR="00A873F1">
        <w:t>в</w:t>
      </w:r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C75E6D">
        <w:t xml:space="preserve">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F54770" w:rsidRPr="004129A3" w:rsidRDefault="00F54770" w:rsidP="00F54770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4</w:t>
      </w:r>
      <w:r w:rsidRPr="004129A3">
        <w:rPr>
          <w:u w:val="single"/>
        </w:rPr>
        <w:t>.</w:t>
      </w:r>
      <w:r>
        <w:t xml:space="preserve"> </w:t>
      </w:r>
      <w:r w:rsidR="00221845">
        <w:t>Вярно ли е, че всяка правилна дроб е по-малка от всяка неправилна дроб?</w:t>
      </w:r>
      <w:bookmarkStart w:id="0" w:name="_GoBack"/>
      <w:bookmarkEnd w:id="0"/>
    </w:p>
    <w:p w:rsidR="00F54770" w:rsidRPr="004129A3" w:rsidRDefault="00CB3FD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8C092E" wp14:editId="02491B88">
                <wp:simplePos x="0" y="0"/>
                <wp:positionH relativeFrom="column">
                  <wp:posOffset>3042285</wp:posOffset>
                </wp:positionH>
                <wp:positionV relativeFrom="paragraph">
                  <wp:posOffset>48895</wp:posOffset>
                </wp:positionV>
                <wp:extent cx="2884805" cy="316230"/>
                <wp:effectExtent l="0" t="0" r="0" b="0"/>
                <wp:wrapNone/>
                <wp:docPr id="3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F62202" w:rsidRDefault="00F54770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221845">
                              <w:rPr>
                                <w:sz w:val="16"/>
                                <w:szCs w:val="16"/>
                              </w:rPr>
                              <w:t xml:space="preserve"> 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C092E" id="_x0000_s1029" type="#_x0000_t202" style="position:absolute;left:0;text-align:left;margin-left:239.55pt;margin-top:3.85pt;width:227.15pt;height:24.9pt;rotation:180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" stroked="f">
                <v:textbox style="mso-fit-shape-to-text:t">
                  <w:txbxContent>
                    <w:p w:rsidR="00F54770" w:rsidRPr="00F62202" w:rsidRDefault="00F54770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221845">
                        <w:rPr>
                          <w:sz w:val="16"/>
                          <w:szCs w:val="16"/>
                        </w:rPr>
                        <w:t xml:space="preserve"> да</w:t>
                      </w:r>
                    </w:p>
                  </w:txbxContent>
                </v:textbox>
              </v:shape>
            </w:pict>
          </mc:Fallback>
        </mc:AlternateConten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5</w:t>
      </w:r>
      <w:r w:rsidRPr="004129A3">
        <w:rPr>
          <w:u w:val="single"/>
        </w:rPr>
        <w:t>.</w:t>
      </w:r>
      <w:r w:rsidR="00F72CF3">
        <w:t xml:space="preserve"> Запишете всички цели числа, които могат да са на мястото на *, така че да е изпълнено:</w:t>
      </w:r>
    </w:p>
    <w:p w:rsidR="00F54770" w:rsidRDefault="00F54770" w:rsidP="00F54770">
      <w:pPr>
        <w:pStyle w:val="1"/>
        <w:rPr>
          <w:lang w:val="en-US"/>
        </w:rPr>
      </w:pPr>
      <w:r w:rsidRPr="005A0AD5"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*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ab/>
      </w:r>
      <w:r>
        <w:tab/>
      </w:r>
      <w:r w:rsidRPr="005A0AD5">
        <w:t>б</w:t>
      </w:r>
      <w:r w:rsidRPr="004B7728">
        <w:t>)</w:t>
      </w:r>
      <w:r w:rsidR="009417A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*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925E19" w:rsidRDefault="00925E19" w:rsidP="00F54770">
      <w:pPr>
        <w:pStyle w:val="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B1BBA" wp14:editId="1A136F89">
                <wp:simplePos x="0" y="0"/>
                <wp:positionH relativeFrom="column">
                  <wp:posOffset>3042920</wp:posOffset>
                </wp:positionH>
                <wp:positionV relativeFrom="paragraph">
                  <wp:posOffset>5384</wp:posOffset>
                </wp:positionV>
                <wp:extent cx="2884805" cy="316230"/>
                <wp:effectExtent l="0" t="0" r="0" b="0"/>
                <wp:wrapNone/>
                <wp:docPr id="3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F62202" w:rsidRDefault="00F54770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w:r w:rsidR="00F72CF3">
                              <w:rPr>
                                <w:sz w:val="16"/>
                                <w:szCs w:val="16"/>
                              </w:rPr>
                              <w:t xml:space="preserve">0,1 и 2; 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б) </w:t>
                            </w:r>
                            <w:r w:rsidR="00F72CF3">
                              <w:rPr>
                                <w:sz w:val="16"/>
                                <w:szCs w:val="16"/>
                              </w:rPr>
                              <w:t>4 и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B1BBA" id="_x0000_s1030" type="#_x0000_t202" style="position:absolute;left:0;text-align:left;margin-left:239.6pt;margin-top:.4pt;width:227.15pt;height:24.9pt;rotation:180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" stroked="f">
                <v:textbox style="mso-fit-shape-to-text:t">
                  <w:txbxContent>
                    <w:p w:rsidR="00F54770" w:rsidRPr="00F62202" w:rsidRDefault="00F54770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w:r w:rsidR="00F72CF3">
                        <w:rPr>
                          <w:sz w:val="16"/>
                          <w:szCs w:val="16"/>
                        </w:rPr>
                        <w:t xml:space="preserve">0,1 и 2; 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б) </w:t>
                      </w:r>
                      <w:r w:rsidR="00F72CF3">
                        <w:rPr>
                          <w:sz w:val="16"/>
                          <w:szCs w:val="16"/>
                        </w:rPr>
                        <w:t>4 и 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5E19" w:rsidSect="00F54770">
      <w:headerReference w:type="default" r:id="rId8"/>
      <w:footerReference w:type="default" r:id="rId9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6F1" w:rsidRDefault="00D436F1" w:rsidP="006276F2">
      <w:r>
        <w:separator/>
      </w:r>
    </w:p>
  </w:endnote>
  <w:endnote w:type="continuationSeparator" w:id="0">
    <w:p w:rsidR="00D436F1" w:rsidRDefault="00D436F1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6F1" w:rsidRDefault="00D436F1" w:rsidP="006276F2">
      <w:r>
        <w:separator/>
      </w:r>
    </w:p>
  </w:footnote>
  <w:footnote w:type="continuationSeparator" w:id="0">
    <w:p w:rsidR="00D436F1" w:rsidRDefault="00D436F1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66D21"/>
    <w:rsid w:val="000C4B94"/>
    <w:rsid w:val="00221845"/>
    <w:rsid w:val="002F41F1"/>
    <w:rsid w:val="00306830"/>
    <w:rsid w:val="00377941"/>
    <w:rsid w:val="003D2FAE"/>
    <w:rsid w:val="004129A3"/>
    <w:rsid w:val="004869EC"/>
    <w:rsid w:val="004B0D83"/>
    <w:rsid w:val="004B7728"/>
    <w:rsid w:val="004D4143"/>
    <w:rsid w:val="004E48DB"/>
    <w:rsid w:val="005A0AD5"/>
    <w:rsid w:val="00621D7B"/>
    <w:rsid w:val="006276F2"/>
    <w:rsid w:val="00636EEB"/>
    <w:rsid w:val="00645F6D"/>
    <w:rsid w:val="006A0CE7"/>
    <w:rsid w:val="007055CE"/>
    <w:rsid w:val="0076462D"/>
    <w:rsid w:val="00781D7A"/>
    <w:rsid w:val="007833FE"/>
    <w:rsid w:val="00795C0C"/>
    <w:rsid w:val="007F4B8F"/>
    <w:rsid w:val="007F4E49"/>
    <w:rsid w:val="00833312"/>
    <w:rsid w:val="00925E19"/>
    <w:rsid w:val="009417AB"/>
    <w:rsid w:val="0094435F"/>
    <w:rsid w:val="009734F9"/>
    <w:rsid w:val="00A356E0"/>
    <w:rsid w:val="00A873F1"/>
    <w:rsid w:val="00B32536"/>
    <w:rsid w:val="00BC3BEB"/>
    <w:rsid w:val="00C47741"/>
    <w:rsid w:val="00C51EC0"/>
    <w:rsid w:val="00C67190"/>
    <w:rsid w:val="00C75E6D"/>
    <w:rsid w:val="00CB3FD0"/>
    <w:rsid w:val="00D24478"/>
    <w:rsid w:val="00D355F9"/>
    <w:rsid w:val="00D436F1"/>
    <w:rsid w:val="00E742E0"/>
    <w:rsid w:val="00ED7915"/>
    <w:rsid w:val="00EE1ABD"/>
    <w:rsid w:val="00F33699"/>
    <w:rsid w:val="00F54770"/>
    <w:rsid w:val="00F62202"/>
    <w:rsid w:val="00F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36FD022F-442D-4FAB-8F98-4D20132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E28DE-9587-48A8-A2B5-C5627D60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56</TotalTime>
  <Pages>1</Pages>
  <Words>88</Words>
  <Characters>502</Characters>
  <Application>Microsoft Office Word</Application>
  <DocSecurity>8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10</cp:revision>
  <cp:lastPrinted>2015-02-02T10:20:00Z</cp:lastPrinted>
  <dcterms:created xsi:type="dcterms:W3CDTF">2015-02-02T09:09:00Z</dcterms:created>
  <dcterms:modified xsi:type="dcterms:W3CDTF">2015-02-02T10:21:00Z</dcterms:modified>
</cp:coreProperties>
</file>