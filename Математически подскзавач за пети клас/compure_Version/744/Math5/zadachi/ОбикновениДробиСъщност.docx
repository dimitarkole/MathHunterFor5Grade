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699" w:rsidRDefault="004129A3" w:rsidP="004129A3">
      <w:pPr>
        <w:pStyle w:val="Title"/>
      </w:pPr>
      <w:r>
        <w:t>Задачи за упражнение към темата „Обикновени дроби - същност“</w:t>
      </w:r>
    </w:p>
    <w:p w:rsidR="004129A3" w:rsidRDefault="007833FE" w:rsidP="004129A3">
      <w:pPr>
        <w:pStyle w:val="1"/>
      </w:pP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C5C0D24" wp14:editId="72711297">
                <wp:simplePos x="0" y="0"/>
                <wp:positionH relativeFrom="column">
                  <wp:posOffset>4347210</wp:posOffset>
                </wp:positionH>
                <wp:positionV relativeFrom="paragraph">
                  <wp:posOffset>731520</wp:posOffset>
                </wp:positionV>
                <wp:extent cx="803275" cy="745490"/>
                <wp:effectExtent l="114300" t="114300" r="111125" b="111760"/>
                <wp:wrapSquare wrapText="bothSides"/>
                <wp:docPr id="19" name="Групиране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275" cy="745490"/>
                          <a:chOff x="0" y="0"/>
                          <a:chExt cx="2418577" cy="2323161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  <a:effectLst/>
                      </wpg:grpSpPr>
                      <wps:wsp>
                        <wps:cNvPr id="20" name="Freeform 66"/>
                        <wps:cNvSpPr/>
                        <wps:spPr>
                          <a:xfrm rot="15330735">
                            <a:off x="934278" y="138747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1" name="Freeform 65"/>
                        <wps:cNvSpPr/>
                        <wps:spPr>
                          <a:xfrm rot="15330735">
                            <a:off x="1311965" y="79112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2" name="Freeform 63"/>
                        <wps:cNvSpPr/>
                        <wps:spPr>
                          <a:xfrm rot="15330735">
                            <a:off x="1542553" y="468725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3" name="Freeform 69"/>
                        <wps:cNvSpPr/>
                        <wps:spPr>
                          <a:xfrm rot="20730713">
                            <a:off x="1383527" y="1025317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4" name="Freeform 70"/>
                        <wps:cNvSpPr/>
                        <wps:spPr>
                          <a:xfrm rot="20730713">
                            <a:off x="1415332" y="1112781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5" name="Freeform 71"/>
                        <wps:cNvSpPr/>
                        <wps:spPr>
                          <a:xfrm rot="20730713">
                            <a:off x="1113182" y="1184343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6" name="Freeform 74"/>
                        <wps:cNvSpPr/>
                        <wps:spPr>
                          <a:xfrm rot="4530744">
                            <a:off x="465151" y="1426858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7" name="Freeform 75"/>
                        <wps:cNvSpPr/>
                        <wps:spPr>
                          <a:xfrm rot="4530744">
                            <a:off x="361784" y="1236027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8" name="Freeform 76"/>
                        <wps:cNvSpPr/>
                        <wps:spPr>
                          <a:xfrm rot="4530744">
                            <a:off x="345882" y="790753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29" name="Freeform 79"/>
                        <wps:cNvSpPr/>
                        <wps:spPr>
                          <a:xfrm rot="9930722">
                            <a:off x="0" y="516434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30" name="Freeform 80"/>
                        <wps:cNvSpPr/>
                        <wps:spPr>
                          <a:xfrm rot="9930722">
                            <a:off x="254442" y="190430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31" name="Freeform 81"/>
                        <wps:cNvSpPr/>
                        <wps:spPr>
                          <a:xfrm rot="9930722">
                            <a:off x="763325" y="47307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576712" id="Групиране 19" o:spid="_x0000_s1026" style="position:absolute;margin-left:342.3pt;margin-top:57.6pt;width:63.25pt;height:58.7pt;z-index:251675648;mso-width-relative:margin;mso-height-relative:margin" coordsize="24185,2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">
                <v:shape id="Freeform 66" o:spid="_x0000_s1027" style="position:absolute;left:9343;top:1387;width:10350;height:7575;rotation:-6847709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VpL4A&#10;AADbAAAADwAAAGRycy9kb3ducmV2LnhtbERPTYvCMBC9C/sfwizsRdZ0exDpGkWFhV63evA4Tca2&#10;2ExKE2389+YgeHy87/U22l7cafSdYwU/iwwEsXam40bB6fj3vQLhA7LB3jEpeJCH7eZjtsbCuIn/&#10;6V6FRqQQ9gUqaEMYCim9bsmiX7iBOHEXN1oMCY6NNCNOKdz2Ms+ypbTYcWpocaBDS/pa3awCX+WH&#10;eb2St3MppzrkUe/LqJX6+oy7XxCBYniLX+7SKMjT+vQl/QC5e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qhlaS+AAAA2wAAAA8AAAAAAAAAAAAAAAAAmAIAAGRycy9kb3ducmV2&#10;LnhtbFBLBQYAAAAABAAEAPUAAACDAwAAAAA=&#10;" path="m1034707,269575c988463,448546,899616,605212,781831,731521r-27019,26304l596782,603123,,,1035169,267327r-462,2248xe" fillcolor="#fbd4b4 [1305]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65" o:spid="_x0000_s1028" style="position:absolute;left:13118;top:791;width:7481;height:10122;rotation:-6847709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1ohsEA&#10;AADbAAAADwAAAGRycy9kb3ducmV2LnhtbESPQYvCMBSE74L/ITzBm6Z6WJZqFJWVXY/rCnp8Ns+m&#10;2LyUJNb6740g7HGYmW+Y+bKztWjJh8qxgsk4A0FcOF1xqeDwtx19gggRWWPtmBQ8KMBy0e/NMdfu&#10;zr/U7mMpEoRDjgpMjE0uZSgMWQxj1xAn7+K8xZikL6X2eE9wW8tpln1IixWnBYMNbQwV1/3NKvje&#10;rY+nLa3PxdG3X5twpgOam1LDQbeagYjUxf/wu/2jFUwn8Pq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aIbBAAAA2wAAAA8AAAAAAAAAAAAAAAAAmAIAAGRycy9kb3du&#10;cmV2LnhtbFBLBQYAAAAABAAEAPUAAACGAwAAAAA=&#10;" path="m748117,737293r-44492,43315c600575,871683,480754,942297,351158,988328r-80663,24341l,,592610,580134,748117,737293xe" fillcolor="#fbd4b4 [1305]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63" o:spid="_x0000_s1029" style="position:absolute;left:15426;top:4686;width:5486;height:10643;rotation:-6847709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4oVMMA&#10;AADbAAAADwAAAGRycy9kb3ducmV2LnhtbESPQYvCMBSE74L/ITxhL6LpFrRSjbLuIogXXVfvj+bZ&#10;VpuX0mS1/nsjCB6HmfmGmS1aU4krNa60rOBzGIEgzqwuOVdw+FsNJiCcR9ZYWSYFd3KwmHc7M0y1&#10;vfEvXfc+FwHCLkUFhfd1KqXLCjLohrYmDt7JNgZ9kE0udYO3ADeVjKNoLA2WHBYKrOm7oOyy/zcK&#10;liuXVNvROln2XRT/7M73jT+WSn302q8pCE+tf4df7bVWEMfw/BJ+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84oVMMAAADbAAAADwAAAAAAAAAAAAAAAACYAgAAZHJzL2Rv&#10;d25yZXYueG1sUEsFBgAAAAAEAAQA9QAAAIgDAAAAAA==&#10;" path="m548815,1030585r-7579,2287c373679,1074724,193583,1076555,14612,1030311l,1025738,273987,r3763,3683l548815,1030585xe" fillcolor="#fbd4b4 [1305]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v:shape id="Freeform 69" o:spid="_x0000_s1030" style="position:absolute;left:13835;top:10253;width:10350;height:7575;rotation:-949493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83GwsQA&#10;AADbAAAADwAAAGRycy9kb3ducmV2LnhtbESPUWvCMBSF3wf+h3CFvYyZrgOZ1SjbQBB9mtsPuDa3&#10;TW1zU5JMq79+EQY+Hs453+EsVoPtxIl8aBwreJlkIIhLpxuuFfx8r5/fQISIrLFzTAouFGC1HD0s&#10;sNDuzF902sdaJAiHAhWYGPtCylAashgmridOXuW8xZikr6X2eE5w28k8y6bSYsNpwWBPn4bKdv9r&#10;FRwPs8rvruawXVcfs6du2mKbZ0o9jof3OYhIQ7yH/9sbrSB/hduX9APk8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NxsLEAAAA2wAAAA8AAAAAAAAAAAAAAAAAmAIAAGRycy9k&#10;b3ducmV2LnhtbFBLBQYAAAAABAAEAPUAAACJAwAAAAA=&#10;" path="m1034707,269575c988463,448546,899616,605212,781831,731521r-27019,26304l596782,603123,,,1035169,267327r-462,2248xe" fillcolor="#fbd4b4 [1305]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70" o:spid="_x0000_s1031" style="position:absolute;left:14153;top:11127;width:7480;height:10122;rotation:-949493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SBQcIA&#10;AADbAAAADwAAAGRycy9kb3ducmV2LnhtbESPW2vCQBCF3wv9D8sU+lJ0o9YLqau0pYW+GqPPQ3aa&#10;hGZnl+xU03/fFQQfD+fycdbbwXXqRH1sPRuYjDNQxJW3LdcGyv3naAUqCrLFzjMZ+KMI28393Rpz&#10;68+8o1MhtUojHHM00IiEXOtYNeQwjn0gTt637x1Kkn2tbY/nNO46Pc2yhXbYciI0GOi9oeqn+HUJ&#10;EnZvHI8zkY+yKJ8Oy/mEZ8GYx4fh9QWU0CC38LX9ZQ1Mn+HyJf0Avfk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9IFBwgAAANsAAAAPAAAAAAAAAAAAAAAAAJgCAABkcnMvZG93&#10;bnJldi54bWxQSwUGAAAAAAQABAD1AAAAhwMAAAAA&#10;" path="m748117,737293r-44492,43315c600575,871683,480754,942297,351158,988328r-80663,24341l,,592610,580134,748117,737293xe" fillcolor="#fbd4b4 [1305]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71" o:spid="_x0000_s1032" style="position:absolute;left:11131;top:11843;width:5487;height:10643;rotation:-949493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jg5MEA&#10;AADbAAAADwAAAGRycy9kb3ducmV2LnhtbESP3WrCQBSE74W+w3IE73TjLzV1lVIQBEEw7QMcsqdJ&#10;aPZsyJ7qtk/vCoKXw8x8w2x20bXqQn1oPBuYTjJQxKW3DVcGvj7341dQQZAttp7JwB8F2G1fBhvM&#10;rb/ymS6FVCpBOORooBbpcq1DWZPDMPEdcfK+fe9QkuwrbXu8Jrhr9SzLVtphw2mhxo4+aip/il9n&#10;oJN9tvbCtJB4nP8XIa7Wp2jMaBjf30AJRXmGH+2DNTBbwv1L+gF6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I4OTBAAAA2wAAAA8AAAAAAAAAAAAAAAAAmAIAAGRycy9kb3du&#10;cmV2LnhtbFBLBQYAAAAABAAEAPUAAACGAwAAAAA=&#10;" path="m548815,1030585r-7579,2287c373679,1074724,193583,1076555,14612,1030311l,1025738,273987,r3763,3683l548815,1030585xe" fillcolor="#fbd4b4 [1305]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v:shape id="Freeform 74" o:spid="_x0000_s1033" style="position:absolute;left:4651;top:14268;width:10350;height:7576;rotation:4948781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ZyMQA&#10;AADbAAAADwAAAGRycy9kb3ducmV2LnhtbESPQYvCMBSE78L+h/AW9qapPYhUoyyCsqwsYu3F27N5&#10;21abl9pErf/eCILHYWa+YabzztTiSq2rLCsYDiIQxLnVFRcKst2yPwbhPLLG2jIpuJOD+eyjN8VE&#10;2xtv6Zr6QgQIuwQVlN43iZQuL8mgG9iGOHj/tjXog2wLqVu8BbipZRxFI2mw4rBQYkOLkvJTejEK&#10;/g71ebfcr47Zenw8bOIFpl32q9TXZ/c9AeGp8+/wq/2jFcQjeH4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MWcjEAAAA2wAAAA8AAAAAAAAAAAAAAAAAmAIAAGRycy9k&#10;b3ducmV2LnhtbFBLBQYAAAAABAAEAPUAAACJAwAAAAA=&#10;" path="m1034707,269575c988463,448546,899616,605212,781831,731521r-27019,26304l596782,603123,,,1035169,267327r-462,2248xe" fillcolor="#fbd4b4 [1305]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75" o:spid="_x0000_s1034" style="position:absolute;left:3618;top:12360;width:7480;height:10121;rotation:4948781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AIssUA&#10;AADbAAAADwAAAGRycy9kb3ducmV2LnhtbESP3WrCQBSE7wt9h+UUelc3WrASXUUsLYXiX1S8PWSP&#10;2WD2bMhuY/L2bqHQy2FmvmFmi85WoqXGl44VDAcJCOLc6ZILBcfDx8sEhA/IGivHpKAnD4v548MM&#10;U+1uvKc2C4WIEPYpKjAh1KmUPjdk0Q9cTRy9i2sshiibQuoGbxFuKzlKkrG0WHJcMFjTylB+zX6s&#10;gk+Tbc71rv2+jsP2tF5z37++r5R6fuqWUxCBuvAf/mt/aQWjN/j9En+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gAiyxQAAANsAAAAPAAAAAAAAAAAAAAAAAJgCAABkcnMv&#10;ZG93bnJldi54bWxQSwUGAAAAAAQABAD1AAAAigMAAAAA&#10;" path="m748117,737293r-44492,43315c600575,871683,480754,942297,351158,988328r-80663,24341l,,592610,580134,748117,737293xe" fillcolor="#fbd4b4 [1305]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76" o:spid="_x0000_s1035" style="position:absolute;left:3458;top:7907;width:5487;height:10643;rotation:4948781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0hr0A&#10;AADbAAAADwAAAGRycy9kb3ducmV2LnhtbERPy6rCMBDdC/5DGMGNaKqLa61GEUFxeX1s3A3N2Bab&#10;SUmirX9vFoLLw3mvNp2pxYucrywrmE4SEMS51RUXCq6X/TgF4QOyxtoyKXiTh82631thpm3LJ3qd&#10;QyFiCPsMFZQhNJmUPi/JoJ/Yhjhyd+sMhghdIbXDNoabWs6S5E8arDg2lNjQrqT8cX4aBcdw0Cfz&#10;bhf/aT1183aU041SpYaDbrsEEagLP/HXfdQKZnFs/BJ/gF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X0hr0AAADbAAAADwAAAAAAAAAAAAAAAACYAgAAZHJzL2Rvd25yZXYu&#10;eG1sUEsFBgAAAAAEAAQA9QAAAIIDAAAAAA==&#10;" path="m548815,1030585r-7579,2287c373679,1074724,193583,1076555,14612,1030311l,1025738,273987,r3763,3683l548815,1030585xe" fillcolor="#fbd4b4 [1305]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v:shape id="Freeform 79" o:spid="_x0000_s1036" style="position:absolute;top:5164;width:10350;height:7575;rotation:10846997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LM8UA&#10;AADbAAAADwAAAGRycy9kb3ducmV2LnhtbESPQWvCQBSE7wX/w/KEXkrd6EFqdJW0IJR6aWN/wCP7&#10;zCZm34bd1aT99d2C4HGYmW+YzW60nbiSD41jBfNZBoK4crrhWsH3cf/8AiJEZI2dY1LwQwF228nD&#10;BnPtBv6iaxlrkSAcclRgYuxzKUNlyGKYuZ44eSfnLcYkfS21xyHBbScXWbaUFhtOCwZ7ejNUncuL&#10;VXBu2+7Tte3Hq38yw++xLA5yXij1OB2LNYhIY7yHb+13rWCxgv8v6QfI7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kEszxQAAANsAAAAPAAAAAAAAAAAAAAAAAJgCAABkcnMv&#10;ZG93bnJldi54bWxQSwUGAAAAAAQABAD1AAAAigMAAAAA&#10;" path="m1034707,269575c988463,448546,899616,605212,781831,731521r-27019,26304l596782,603123,,,1035169,267327r-462,2248xe" fillcolor="#fbd4b4 [1305]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80" o:spid="_x0000_s1037" style="position:absolute;left:2544;top:1904;width:7480;height:10122;rotation:10846997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BMtcAA&#10;AADbAAAADwAAAGRycy9kb3ducmV2LnhtbERPy4rCMBTdC/MP4Q6409QnQ22UGWFAwY1VYZbX5vZB&#10;m5vSZLT+vVkILg/nnWx604gbda6yrGAyjkAQZ1ZXXCg4n35HXyCcR9bYWCYFD3KwWX8MEoy1vfOR&#10;bqkvRAhhF6OC0vs2ltJlJRl0Y9sSBy63nUEfYFdI3eE9hJtGTqNoKQ1WHBpKbGlbUlan/0bB1VT1&#10;JW8u10z+zP+03B+Wi9opNfzsv1cgPPX+LX65d1rBLKwPX8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BMtcAAAADbAAAADwAAAAAAAAAAAAAAAACYAgAAZHJzL2Rvd25y&#10;ZXYueG1sUEsFBgAAAAAEAAQA9QAAAIUDAAAAAA==&#10;" path="m748117,737293r-44492,43315c600575,871683,480754,942297,351158,988328r-80663,24341l,,592610,580134,748117,737293xe" fillcolor="#fbd4b4 [1305]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81" o:spid="_x0000_s1038" style="position:absolute;left:7633;top:473;width:5486;height:10642;rotation:10846997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iposUA&#10;AADbAAAADwAAAGRycy9kb3ducmV2LnhtbESPQWsCMRSE74L/IbxCL6LZtVDLahQpFbbQQ9UePD43&#10;z83SzcuSRHf775tCweMwM98wq81gW3EjHxrHCvJZBoK4crrhWsHXcTd9AREissbWMSn4oQCb9Xi0&#10;wkK7nvd0O8RaJAiHAhWYGLtCylAZshhmriNO3sV5izFJX0vtsU9w28p5lj1Liw2nBYMdvRqqvg9X&#10;q6B05+P8NFlc/OTD9D5/+9Tle6/U48OwXYKINMR7+L9dagVPOfx9ST9Ar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qKmixQAAANsAAAAPAAAAAAAAAAAAAAAAAJgCAABkcnMv&#10;ZG93bnJldi54bWxQSwUGAAAAAAQABAD1AAAAigMAAAAA&#10;" path="m548815,1030585r-7579,2287c373679,1074724,193583,1076555,14612,1030311l,1025738,273987,r3763,3683l548815,1030585xe" fillcolor="#fbd4b4 [1305]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w10:wrap type="squar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A87B96D" wp14:editId="23E15F92">
                <wp:simplePos x="0" y="0"/>
                <wp:positionH relativeFrom="column">
                  <wp:posOffset>2406650</wp:posOffset>
                </wp:positionH>
                <wp:positionV relativeFrom="paragraph">
                  <wp:posOffset>731520</wp:posOffset>
                </wp:positionV>
                <wp:extent cx="803275" cy="745490"/>
                <wp:effectExtent l="114300" t="114300" r="111125" b="111760"/>
                <wp:wrapSquare wrapText="bothSides"/>
                <wp:docPr id="6" name="Групиране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275" cy="745490"/>
                          <a:chOff x="0" y="0"/>
                          <a:chExt cx="2418577" cy="2323161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  <a:effectLst/>
                      </wpg:grpSpPr>
                      <wps:wsp>
                        <wps:cNvPr id="7" name="Freeform 66"/>
                        <wps:cNvSpPr/>
                        <wps:spPr>
                          <a:xfrm rot="15330735">
                            <a:off x="934278" y="138747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8" name="Freeform 65"/>
                        <wps:cNvSpPr/>
                        <wps:spPr>
                          <a:xfrm rot="15330735">
                            <a:off x="1311965" y="79112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9" name="Freeform 63"/>
                        <wps:cNvSpPr/>
                        <wps:spPr>
                          <a:xfrm rot="15330735">
                            <a:off x="1542553" y="468725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0" name="Freeform 69"/>
                        <wps:cNvSpPr/>
                        <wps:spPr>
                          <a:xfrm rot="20730713">
                            <a:off x="1383527" y="1025317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1" name="Freeform 70"/>
                        <wps:cNvSpPr/>
                        <wps:spPr>
                          <a:xfrm rot="20730713">
                            <a:off x="1415332" y="1112781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2" name="Freeform 71"/>
                        <wps:cNvSpPr/>
                        <wps:spPr>
                          <a:xfrm rot="20730713">
                            <a:off x="1113182" y="1184343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3" name="Freeform 74"/>
                        <wps:cNvSpPr/>
                        <wps:spPr>
                          <a:xfrm rot="4530744">
                            <a:off x="465151" y="1426858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4" name="Freeform 75"/>
                        <wps:cNvSpPr/>
                        <wps:spPr>
                          <a:xfrm rot="4530744">
                            <a:off x="361784" y="1236027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5" name="Freeform 76"/>
                        <wps:cNvSpPr/>
                        <wps:spPr>
                          <a:xfrm rot="4530744">
                            <a:off x="345882" y="790753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6" name="Freeform 79"/>
                        <wps:cNvSpPr/>
                        <wps:spPr>
                          <a:xfrm rot="9930722">
                            <a:off x="0" y="516434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7" name="Freeform 80"/>
                        <wps:cNvSpPr/>
                        <wps:spPr>
                          <a:xfrm rot="9930722">
                            <a:off x="254442" y="190430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18" name="Freeform 81"/>
                        <wps:cNvSpPr/>
                        <wps:spPr>
                          <a:xfrm rot="9930722">
                            <a:off x="763325" y="47307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B45157" id="Групиране 6" o:spid="_x0000_s1026" style="position:absolute;margin-left:189.5pt;margin-top:57.6pt;width:63.25pt;height:58.7pt;z-index:251673600;mso-width-relative:margin;mso-height-relative:margin" coordsize="24185,2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">
                <v:shape id="Freeform 66" o:spid="_x0000_s1027" style="position:absolute;left:9343;top:1387;width:10350;height:7575;rotation:-6847709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Kq78EA&#10;AADaAAAADwAAAGRycy9kb3ducmV2LnhtbESPQYvCMBSE7wv+h/AEL8ua2sOuVKOoIPS61cMen8mz&#10;LTYvpYk2/nuzsLDHYWa+YdbbaDvxoMG3jhUs5hkIYu1My7WC8+n4sQThA7LBzjEpeJKH7WbytsbC&#10;uJG/6VGFWiQI+wIVNCH0hZReN2TRz11PnLyrGyyGJIdamgHHBLedzLPsU1psOS002NOhIX2r7laB&#10;r/LD+2Up7z+lHC8hj3pfRq3UbBp3KxCBYvgP/7VLo+ALfq+kGyA3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Byqu/BAAAA2gAAAA8AAAAAAAAAAAAAAAAAmAIAAGRycy9kb3du&#10;cmV2LnhtbFBLBQYAAAAABAAEAPUAAACGAwAAAAA=&#10;" path="m1034707,269575c988463,448546,899616,605212,781831,731521r-27019,26304l596782,603123,,,1035169,267327r-462,2248xe" fillcolor="#fbd4b4 [1305]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65" o:spid="_x0000_s1028" style="position:absolute;left:13118;top:791;width:7481;height:10122;rotation:-6847709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hKo70A&#10;AADaAAAADwAAAGRycy9kb3ducmV2LnhtbERPTYvCMBC9C/sfwix403T3IFKNorKie1QLehybsSnb&#10;TEoSa/ffm4Pg8fG+58veNqIjH2rHCr7GGQji0umaKwXFaTuagggRWWPjmBT8U4Dl4mMwx1y7Bx+o&#10;O8ZKpBAOOSowMba5lKE0ZDGMXUucuJvzFmOCvpLa4yOF20Z+Z9lEWqw5NRhsaWOo/DverYLd7/p8&#10;2dL6Wp5997MJVyrQ3JUafvarGYhIfXyLX+69VpC2pivpBsjFE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5hKo70AAADaAAAADwAAAAAAAAAAAAAAAACYAgAAZHJzL2Rvd25yZXYu&#10;eG1sUEsFBgAAAAAEAAQA9QAAAIIDAAAAAA==&#10;" path="m748117,737293r-44492,43315c600575,871683,480754,942297,351158,988328r-80663,24341l,,592610,580134,748117,737293xe" fillcolor="#fbd4b4 [1305]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63" o:spid="_x0000_s1029" style="position:absolute;left:15426;top:4686;width:5486;height:10643;rotation:-6847709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EL7MQA&#10;AADaAAAADwAAAGRycy9kb3ducmV2LnhtbESPQWvCQBSE74X+h+UVeinNpkK1xqxSKwHxoqb1/sg+&#10;k7TZtyG7avLvu4LgcZiZb5h00ZtGnKlztWUFb1EMgriwuuZSwc939voBwnlkjY1lUjCQg8X88SHF&#10;RNsL7+mc+1IECLsEFVTet4mUrqjIoItsSxy8o+0M+iC7UuoOLwFuGjmK47E0WHNYqLClr4qKv/xk&#10;FCwzN2m27+vJ8sXFo9Xud9j4Q63U81P/OQPhqff38K291gqmcL0SboC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BC+zEAAAA2gAAAA8AAAAAAAAAAAAAAAAAmAIAAGRycy9k&#10;b3ducmV2LnhtbFBLBQYAAAAABAAEAPUAAACJAwAAAAA=&#10;" path="m548815,1030585r-7579,2287c373679,1074724,193583,1076555,14612,1030311l,1025738,273987,r3763,3683l548815,1030585xe" fillcolor="#fbd4b4 [1305]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v:shape id="Freeform 69" o:spid="_x0000_s1030" style="position:absolute;left:13835;top:10253;width:10350;height:7575;rotation:-949493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SCMUA&#10;AADbAAAADwAAAGRycy9kb3ducmV2LnhtbESPQW/CMAyF75P2HyIj7TJBOg5odATEJiFN7DTgB5jG&#10;bbo2TpVk0PHr58Ok3Wy95/c+rzaj79WFYmoDG3iaFaCIq2BbbgycjrvpM6iUkS32gcnADyXYrO/v&#10;VljacOVPuhxyoySEU4kGXM5DqXWqHHlMszAQi1aH6DHLGhttI14l3Pd6XhQL7bFlaXA40Jujqjt8&#10;ewNf52UdP27uvN/Vr8vHftFhNy+MeZiM2xdQmcb8b/67freCL/Tyiw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5IIxQAAANsAAAAPAAAAAAAAAAAAAAAAAJgCAABkcnMv&#10;ZG93bnJldi54bWxQSwUGAAAAAAQABAD1AAAAigMAAAAA&#10;" path="m1034707,269575c988463,448546,899616,605212,781831,731521r-27019,26304l596782,603123,,,1035169,267327r-462,2248xe" fillcolor="#fbd4b4 [1305]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70" o:spid="_x0000_s1031" style="position:absolute;left:14153;top:11127;width:7480;height:10122;rotation:-949493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/oZMIA&#10;AADbAAAADwAAAGRycy9kb3ducmV2LnhtbESPQWvCQBCF74X+h2UKvRTdpNIq0VVqqdCrMfU8ZMck&#10;NDu7ZEdN/31XKPQ2w3vzvjerzeh6daEhdp4N5NMMFHHtbceNgeqwmyxARUG22HsmAz8UYbO+v1th&#10;Yf2V93QppVEphGOBBlqRUGgd65YcxqkPxEk7+cGhpHVotB3wmsJdr5+z7FU77DgRWgz03lL9XZ5d&#10;goT9luNxJvJRldXT1/wl51kw5vFhfFuCEhrl3/x3/WlT/Rxuv6QB9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7+hkwgAAANsAAAAPAAAAAAAAAAAAAAAAAJgCAABkcnMvZG93&#10;bnJldi54bWxQSwUGAAAAAAQABAD1AAAAhwMAAAAA&#10;" path="m748117,737293r-44492,43315c600575,871683,480754,942297,351158,988328r-80663,24341l,,592610,580134,748117,737293xe" fillcolor="#fbd4b4 [1305]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71" o:spid="_x0000_s1032" style="position:absolute;left:11131;top:11843;width:5487;height:10643;rotation:-949493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2yLb8A&#10;AADbAAAADwAAAGRycy9kb3ducmV2LnhtbERP22rCQBB9L/gPywi+NRttEY2uIoJQKBQa/YAhOybB&#10;7GzIjrr69d1CoW9zONdZb6Pr1I2G0Ho2MM1yUMSVty3XBk7Hw+sCVBBki51nMvCgANvN6GWNhfV3&#10;/qZbKbVKIRwKNNCI9IXWoWrIYch8T5y4sx8cSoJDre2A9xTuOj3L87l22HJqaLCnfUPVpbw6A70c&#10;8qUXpneJn2/PMsT58isaMxnH3QqUUJR/8Z/7w6b5M/j9JR2gN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TbItvwAAANsAAAAPAAAAAAAAAAAAAAAAAJgCAABkcnMvZG93bnJl&#10;di54bWxQSwUGAAAAAAQABAD1AAAAhAMAAAAA&#10;" path="m548815,1030585r-7579,2287c373679,1074724,193583,1076555,14612,1030311l,1025738,273987,r3763,3683l548815,1030585xe" fillcolor="#fbd4b4 [1305]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v:shape id="Freeform 74" o:spid="_x0000_s1033" style="position:absolute;left:4651;top:14268;width:10350;height:7576;rotation:4948781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cw7cIA&#10;AADbAAAADwAAAGRycy9kb3ducmV2LnhtbERPTYvCMBC9C/sfwix403QVRLpGEcFFFFmsvXgbm9m2&#10;2kxqE7X++40geJvH+5zJrDWVuFHjSssKvvoRCOLM6pJzBel+2RuDcB5ZY2WZFDzIwWz60ZlgrO2d&#10;d3RLfC5CCLsYFRTe17GULivIoOvbmjhwf7Yx6ANscqkbvIdwU8lBFI2kwZJDQ4E1LQrKzsnVKNge&#10;q8t+efg5pZvx6fg7WGDSpmulup/t/BuEp9a/xS/3Sof5Q3j+Eg6Q0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zDtwgAAANsAAAAPAAAAAAAAAAAAAAAAAJgCAABkcnMvZG93&#10;bnJldi54bWxQSwUGAAAAAAQABAD1AAAAhwMAAAAA&#10;" path="m1034707,269575c988463,448546,899616,605212,781831,731521r-27019,26304l596782,603123,,,1035169,267327r-462,2248xe" fillcolor="#fbd4b4 [1305]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75" o:spid="_x0000_s1034" style="position:absolute;left:3618;top:12360;width:7480;height:10121;rotation:4948781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fqS8EA&#10;AADbAAAADwAAAGRycy9kb3ducmV2LnhtbERP32vCMBB+F/wfwgm+yEwnItIZRRyyISKom89Hc7bB&#10;5lKarHb+9UYQfLuP7+fNFq0tRUO1N44VvA8TEMSZ04ZzBT/H9dsUhA/IGkvHpOCfPCzm3c4MU+2u&#10;vKfmEHIRQ9inqKAIoUql9FlBFv3QVcSRO7vaYoiwzqWu8RrDbSlHSTKRFg3HhgIrWhWUXQ5/VsH2&#10;y+xO5nNfVqdGZ7+3G+brwUapfq9dfoAI1IaX+On+1nH+G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36kvBAAAA2wAAAA8AAAAAAAAAAAAAAAAAmAIAAGRycy9kb3du&#10;cmV2LnhtbFBLBQYAAAAABAAEAPUAAACGAwAAAAA=&#10;" path="m748117,737293r-44492,43315c600575,871683,480754,942297,351158,988328r-80663,24341l,,592610,580134,748117,737293xe" filled="f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76" o:spid="_x0000_s1035" style="position:absolute;left:3458;top:7907;width:5487;height:10643;rotation:4948781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KX/sEA&#10;AADbAAAADwAAAGRycy9kb3ducmV2LnhtbERPTYvCMBC9L/gfwgje1tTgLlqNIoKiy16sgtehGdti&#10;MylNrPXfbxYW9jaP9znLdW9r0VHrK8caJuMEBHHuTMWFhst59z4D4QOywdoxaXiRh/Vq8LbE1Lgn&#10;n6jLQiFiCPsUNZQhNKmUPi/Joh+7hjhyN9daDBG2hTQtPmO4raVKkk9pseLYUGJD25Lye/awGmbH&#10;bH5XX6r7pqvaTOvbfquOe61Hw36zABGoD//iP/fBxPkf8PtLPE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Sl/7BAAAA2wAAAA8AAAAAAAAAAAAAAAAAmAIAAGRycy9kb3du&#10;cmV2LnhtbFBLBQYAAAAABAAEAPUAAACGAwAAAAA=&#10;" path="m548815,1030585r-7579,2287c373679,1074724,193583,1076555,14612,1030311l,1025738,273987,r3763,3683l548815,1030585xe" filled="f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v:shape id="Freeform 79" o:spid="_x0000_s1036" style="position:absolute;top:5164;width:10350;height:7575;rotation:10846997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073sIA&#10;AADbAAAADwAAAGRycy9kb3ducmV2LnhtbERPzWqDQBC+B/oOyxRyCXVtDlJs1hCkTXLpQesDDO5U&#10;TdxZ626ivn23UOhtPr7f2e1n04s7ja6zrOA5ikEQ11Z33CioPt+fXkA4j6yxt0wKFnKwzx5WO0y1&#10;nbige+kbEULYpaig9X5IpXR1SwZdZAfiwH3Z0aAPcGykHnEK4aaX2zhOpMGOQ0OLA+Ut1dfyZhTY&#10;w/exvNzy+cLFMX87bap4+bgqtX6cD68gPM3+X/znPuswP4HfX8IBMv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XTvewgAAANsAAAAPAAAAAAAAAAAAAAAAAJgCAABkcnMvZG93&#10;bnJldi54bWxQSwUGAAAAAAQABAD1AAAAhwMAAAAA&#10;" path="m1034707,269575c988463,448546,899616,605212,781831,731521r-27019,26304l596782,603123,,,1035169,267327r-462,2248xe" filled="f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80" o:spid="_x0000_s1037" style="position:absolute;left:2544;top:1904;width:7480;height:10122;rotation:10846997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mtb8IA&#10;AADbAAAADwAAAGRycy9kb3ducmV2LnhtbERPS2vCQBC+F/wPywi91Y2F1pK6iiQU0kshRgq9Ddkx&#10;D7OzIbtN4r93CwVv8/E9Z7ufTSdGGlxjWcF6FYEgLq1uuFJwKj6e3kA4j6yxs0wKruRgv1s8bDHW&#10;duKcxqOvRAhhF6OC2vs+ltKVNRl0K9sTB+5sB4M+wKGSesAphJtOPkfRqzTYcGiosaekpvJy/DUK&#10;Wmzzr/U3XaLWfmY/adoULy5R6nE5H95BeJr9XfzvznSYv4G/X8IBcnc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Wa1vwgAAANsAAAAPAAAAAAAAAAAAAAAAAJgCAABkcnMvZG93&#10;bnJldi54bWxQSwUGAAAAAAQABAD1AAAAhwMAAAAA&#10;" path="m748117,737293r-44492,43315c600575,871683,480754,942297,351158,988328r-80663,24341l,,592610,580134,748117,737293xe" filled="f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81" o:spid="_x0000_s1038" style="position:absolute;left:7633;top:473;width:5486;height:10642;rotation:10846997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roqcMA&#10;AADbAAAADwAAAGRycy9kb3ducmV2LnhtbESPS2vDMBCE74H+B7GF3hKpPYTWjRxCoJBTIUlp6G2x&#10;1g9srYyl+PHvu4dCb7vM7My3u/3sOzXSEJvAFp43BhRxEVzDlYWv68f6FVRMyA67wGRhoQj7/GG1&#10;w8yFic80XlKlJIRjhhbqlPpM61jU5DFuQk8sWhkGj0nWodJuwEnCfadfjNlqjw1LQ409HWsq2svd&#10;W/gp3xYub+bzvFyLLX9PJqSxtfbpcT68g0o0p3/z3/XJCb7Ayi8ygM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0roqcMAAADbAAAADwAAAAAAAAAAAAAAAACYAgAAZHJzL2Rv&#10;d25yZXYueG1sUEsFBgAAAAAEAAQA9QAAAIgDAAAAAA==&#10;" path="m548815,1030585r-7579,2287c373679,1074724,193583,1076555,14612,1030311l,1025738,273987,r3763,3683l548815,1030585xe" filled="f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w10:wrap type="square"/>
              </v:group>
            </w:pict>
          </mc:Fallback>
        </mc:AlternateContent>
      </w:r>
      <w:r>
        <w:rPr>
          <w:noProof/>
          <w:u w:val="single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13C637" wp14:editId="03A7E1A2">
                <wp:simplePos x="0" y="0"/>
                <wp:positionH relativeFrom="column">
                  <wp:posOffset>466090</wp:posOffset>
                </wp:positionH>
                <wp:positionV relativeFrom="paragraph">
                  <wp:posOffset>731520</wp:posOffset>
                </wp:positionV>
                <wp:extent cx="803275" cy="745490"/>
                <wp:effectExtent l="114300" t="114300" r="111125" b="111760"/>
                <wp:wrapSquare wrapText="bothSides"/>
                <wp:docPr id="1" name="Групиране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3275" cy="745490"/>
                          <a:chOff x="0" y="0"/>
                          <a:chExt cx="2418577" cy="2323161"/>
                        </a:xfrm>
                        <a:solidFill>
                          <a:schemeClr val="accent6">
                            <a:lumMod val="75000"/>
                          </a:schemeClr>
                        </a:solidFill>
                        <a:effectLst/>
                      </wpg:grpSpPr>
                      <wps:wsp>
                        <wps:cNvPr id="33" name="Freeform 66"/>
                        <wps:cNvSpPr/>
                        <wps:spPr>
                          <a:xfrm rot="15330735">
                            <a:off x="934278" y="138747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34" name="Freeform 65"/>
                        <wps:cNvSpPr/>
                        <wps:spPr>
                          <a:xfrm rot="15330735">
                            <a:off x="1311965" y="79112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35" name="Freeform 63"/>
                        <wps:cNvSpPr/>
                        <wps:spPr>
                          <a:xfrm rot="15330735">
                            <a:off x="1542553" y="468725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36" name="Freeform 69"/>
                        <wps:cNvSpPr/>
                        <wps:spPr>
                          <a:xfrm rot="20730713">
                            <a:off x="1383527" y="1025317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37" name="Freeform 70"/>
                        <wps:cNvSpPr/>
                        <wps:spPr>
                          <a:xfrm rot="20730713">
                            <a:off x="1415332" y="1112781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38" name="Freeform 71"/>
                        <wps:cNvSpPr/>
                        <wps:spPr>
                          <a:xfrm rot="20730713">
                            <a:off x="1113182" y="1184343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39" name="Freeform 74"/>
                        <wps:cNvSpPr/>
                        <wps:spPr>
                          <a:xfrm rot="4530744">
                            <a:off x="465151" y="1426858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40" name="Freeform 75"/>
                        <wps:cNvSpPr/>
                        <wps:spPr>
                          <a:xfrm rot="4530744">
                            <a:off x="361784" y="1236027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41" name="Freeform 76"/>
                        <wps:cNvSpPr/>
                        <wps:spPr>
                          <a:xfrm rot="4530744">
                            <a:off x="345882" y="790753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42" name="Freeform 79"/>
                        <wps:cNvSpPr/>
                        <wps:spPr>
                          <a:xfrm rot="9930722">
                            <a:off x="0" y="516434"/>
                            <a:ext cx="1035050" cy="757555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1035169"/>
                              <a:gd name="f7" fmla="val 757825"/>
                              <a:gd name="f8" fmla="val 1034707"/>
                              <a:gd name="f9" fmla="val 269575"/>
                              <a:gd name="f10" fmla="val 988463"/>
                              <a:gd name="f11" fmla="val 448546"/>
                              <a:gd name="f12" fmla="val 899616"/>
                              <a:gd name="f13" fmla="val 605212"/>
                              <a:gd name="f14" fmla="val 781831"/>
                              <a:gd name="f15" fmla="val 731521"/>
                              <a:gd name="f16" fmla="val 754812"/>
                              <a:gd name="f17" fmla="val 596782"/>
                              <a:gd name="f18" fmla="val 603123"/>
                              <a:gd name="f19" fmla="val 267327"/>
                              <a:gd name="f20" fmla="+- 0 0 -90"/>
                              <a:gd name="f21" fmla="*/ f3 1 1035169"/>
                              <a:gd name="f22" fmla="*/ f4 1 757825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1035169"/>
                              <a:gd name="f31" fmla="*/ f27 1 757825"/>
                              <a:gd name="f32" fmla="*/ 1034707 f28 1"/>
                              <a:gd name="f33" fmla="*/ 269575 f27 1"/>
                              <a:gd name="f34" fmla="*/ 781831 f28 1"/>
                              <a:gd name="f35" fmla="*/ 731521 f27 1"/>
                              <a:gd name="f36" fmla="*/ 754812 f28 1"/>
                              <a:gd name="f37" fmla="*/ 757825 f27 1"/>
                              <a:gd name="f38" fmla="*/ 596782 f28 1"/>
                              <a:gd name="f39" fmla="*/ 603123 f27 1"/>
                              <a:gd name="f40" fmla="*/ 0 f28 1"/>
                              <a:gd name="f41" fmla="*/ 0 f27 1"/>
                              <a:gd name="f42" fmla="*/ 1035169 f28 1"/>
                              <a:gd name="f43" fmla="*/ 267327 f27 1"/>
                              <a:gd name="f44" fmla="+- f29 0 f1"/>
                              <a:gd name="f45" fmla="*/ f32 1 1035169"/>
                              <a:gd name="f46" fmla="*/ f33 1 757825"/>
                              <a:gd name="f47" fmla="*/ f34 1 1035169"/>
                              <a:gd name="f48" fmla="*/ f35 1 757825"/>
                              <a:gd name="f49" fmla="*/ f36 1 1035169"/>
                              <a:gd name="f50" fmla="*/ f37 1 757825"/>
                              <a:gd name="f51" fmla="*/ f38 1 1035169"/>
                              <a:gd name="f52" fmla="*/ f39 1 757825"/>
                              <a:gd name="f53" fmla="*/ f40 1 1035169"/>
                              <a:gd name="f54" fmla="*/ f41 1 757825"/>
                              <a:gd name="f55" fmla="*/ f42 1 1035169"/>
                              <a:gd name="f56" fmla="*/ f43 1 757825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1035169" h="757825">
                                <a:moveTo>
                                  <a:pt x="f8" y="f9"/>
                                </a:moveTo>
                                <a:cubicBezTo>
                                  <a:pt x="f10" y="f11"/>
                                  <a:pt x="f12" y="f13"/>
                                  <a:pt x="f14" y="f15"/>
                                </a:cubicBezTo>
                                <a:lnTo>
                                  <a:pt x="f16" y="f7"/>
                                </a:lnTo>
                                <a:lnTo>
                                  <a:pt x="f17" y="f18"/>
                                </a:lnTo>
                                <a:lnTo>
                                  <a:pt x="f5" y="f5"/>
                                </a:lnTo>
                                <a:lnTo>
                                  <a:pt x="f6" y="f19"/>
                                </a:lnTo>
                                <a:lnTo>
                                  <a:pt x="f8" y="f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43" name="Freeform 80"/>
                        <wps:cNvSpPr/>
                        <wps:spPr>
                          <a:xfrm rot="9930722">
                            <a:off x="254442" y="190430"/>
                            <a:ext cx="748030" cy="101219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748117"/>
                              <a:gd name="f7" fmla="val 1012669"/>
                              <a:gd name="f8" fmla="val 737293"/>
                              <a:gd name="f9" fmla="val 703625"/>
                              <a:gd name="f10" fmla="val 780608"/>
                              <a:gd name="f11" fmla="val 600575"/>
                              <a:gd name="f12" fmla="val 871683"/>
                              <a:gd name="f13" fmla="val 480754"/>
                              <a:gd name="f14" fmla="val 942297"/>
                              <a:gd name="f15" fmla="val 351158"/>
                              <a:gd name="f16" fmla="val 988328"/>
                              <a:gd name="f17" fmla="val 270495"/>
                              <a:gd name="f18" fmla="val 592610"/>
                              <a:gd name="f19" fmla="val 580134"/>
                              <a:gd name="f20" fmla="+- 0 0 -90"/>
                              <a:gd name="f21" fmla="*/ f3 1 748117"/>
                              <a:gd name="f22" fmla="*/ f4 1 1012669"/>
                              <a:gd name="f23" fmla="val f5"/>
                              <a:gd name="f24" fmla="val f6"/>
                              <a:gd name="f25" fmla="val f7"/>
                              <a:gd name="f26" fmla="*/ f20 f0 1"/>
                              <a:gd name="f27" fmla="+- f25 0 f23"/>
                              <a:gd name="f28" fmla="+- f24 0 f23"/>
                              <a:gd name="f29" fmla="*/ f26 1 f2"/>
                              <a:gd name="f30" fmla="*/ f28 1 748117"/>
                              <a:gd name="f31" fmla="*/ f27 1 1012669"/>
                              <a:gd name="f32" fmla="*/ 748117 f28 1"/>
                              <a:gd name="f33" fmla="*/ 737293 f27 1"/>
                              <a:gd name="f34" fmla="*/ 703625 f28 1"/>
                              <a:gd name="f35" fmla="*/ 780608 f27 1"/>
                              <a:gd name="f36" fmla="*/ 351158 f28 1"/>
                              <a:gd name="f37" fmla="*/ 988328 f27 1"/>
                              <a:gd name="f38" fmla="*/ 270495 f28 1"/>
                              <a:gd name="f39" fmla="*/ 1012669 f27 1"/>
                              <a:gd name="f40" fmla="*/ 0 f28 1"/>
                              <a:gd name="f41" fmla="*/ 0 f27 1"/>
                              <a:gd name="f42" fmla="*/ 592610 f28 1"/>
                              <a:gd name="f43" fmla="*/ 580134 f27 1"/>
                              <a:gd name="f44" fmla="+- f29 0 f1"/>
                              <a:gd name="f45" fmla="*/ f32 1 748117"/>
                              <a:gd name="f46" fmla="*/ f33 1 1012669"/>
                              <a:gd name="f47" fmla="*/ f34 1 748117"/>
                              <a:gd name="f48" fmla="*/ f35 1 1012669"/>
                              <a:gd name="f49" fmla="*/ f36 1 748117"/>
                              <a:gd name="f50" fmla="*/ f37 1 1012669"/>
                              <a:gd name="f51" fmla="*/ f38 1 748117"/>
                              <a:gd name="f52" fmla="*/ f39 1 1012669"/>
                              <a:gd name="f53" fmla="*/ f40 1 748117"/>
                              <a:gd name="f54" fmla="*/ f41 1 1012669"/>
                              <a:gd name="f55" fmla="*/ f42 1 748117"/>
                              <a:gd name="f56" fmla="*/ f43 1 1012669"/>
                              <a:gd name="f57" fmla="*/ f23 1 f30"/>
                              <a:gd name="f58" fmla="*/ f24 1 f30"/>
                              <a:gd name="f59" fmla="*/ f23 1 f31"/>
                              <a:gd name="f60" fmla="*/ f25 1 f31"/>
                              <a:gd name="f61" fmla="*/ f45 1 f30"/>
                              <a:gd name="f62" fmla="*/ f46 1 f31"/>
                              <a:gd name="f63" fmla="*/ f47 1 f30"/>
                              <a:gd name="f64" fmla="*/ f48 1 f31"/>
                              <a:gd name="f65" fmla="*/ f49 1 f30"/>
                              <a:gd name="f66" fmla="*/ f50 1 f31"/>
                              <a:gd name="f67" fmla="*/ f51 1 f30"/>
                              <a:gd name="f68" fmla="*/ f52 1 f31"/>
                              <a:gd name="f69" fmla="*/ f53 1 f30"/>
                              <a:gd name="f70" fmla="*/ f54 1 f31"/>
                              <a:gd name="f71" fmla="*/ f55 1 f30"/>
                              <a:gd name="f72" fmla="*/ f56 1 f31"/>
                              <a:gd name="f73" fmla="*/ f57 f21 1"/>
                              <a:gd name="f74" fmla="*/ f58 f21 1"/>
                              <a:gd name="f75" fmla="*/ f60 f22 1"/>
                              <a:gd name="f76" fmla="*/ f59 f22 1"/>
                              <a:gd name="f77" fmla="*/ f61 f21 1"/>
                              <a:gd name="f78" fmla="*/ f62 f22 1"/>
                              <a:gd name="f79" fmla="*/ f63 f21 1"/>
                              <a:gd name="f80" fmla="*/ f64 f22 1"/>
                              <a:gd name="f81" fmla="*/ f65 f21 1"/>
                              <a:gd name="f82" fmla="*/ f66 f22 1"/>
                              <a:gd name="f83" fmla="*/ f67 f21 1"/>
                              <a:gd name="f84" fmla="*/ f68 f22 1"/>
                              <a:gd name="f85" fmla="*/ f69 f21 1"/>
                              <a:gd name="f86" fmla="*/ f70 f22 1"/>
                              <a:gd name="f87" fmla="*/ f71 f21 1"/>
                              <a:gd name="f88" fmla="*/ f72 f22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4">
                                <a:pos x="f77" y="f78"/>
                              </a:cxn>
                              <a:cxn ang="f44">
                                <a:pos x="f79" y="f80"/>
                              </a:cxn>
                              <a:cxn ang="f44">
                                <a:pos x="f81" y="f82"/>
                              </a:cxn>
                              <a:cxn ang="f44">
                                <a:pos x="f83" y="f84"/>
                              </a:cxn>
                              <a:cxn ang="f44">
                                <a:pos x="f85" y="f86"/>
                              </a:cxn>
                              <a:cxn ang="f44">
                                <a:pos x="f87" y="f88"/>
                              </a:cxn>
                              <a:cxn ang="f44">
                                <a:pos x="f77" y="f78"/>
                              </a:cxn>
                            </a:cxnLst>
                            <a:rect l="f73" t="f76" r="f74" b="f75"/>
                            <a:pathLst>
                              <a:path w="748117" h="1012669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17" y="f7"/>
                                </a:lnTo>
                                <a:lnTo>
                                  <a:pt x="f5" y="f5"/>
                                </a:lnTo>
                                <a:lnTo>
                                  <a:pt x="f18" y="f19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  <wps:wsp>
                        <wps:cNvPr id="44" name="Freeform 81"/>
                        <wps:cNvSpPr/>
                        <wps:spPr>
                          <a:xfrm rot="9930722">
                            <a:off x="763325" y="47307"/>
                            <a:ext cx="548640" cy="1064260"/>
                          </a:xfrm>
                          <a:custGeom>
                            <a:avLst/>
                            <a:gdLst>
                              <a:gd name="f0" fmla="val 10800000"/>
                              <a:gd name="f1" fmla="val 5400000"/>
                              <a:gd name="f2" fmla="val 180"/>
                              <a:gd name="f3" fmla="val w"/>
                              <a:gd name="f4" fmla="val h"/>
                              <a:gd name="f5" fmla="val 0"/>
                              <a:gd name="f6" fmla="val 548815"/>
                              <a:gd name="f7" fmla="val 1064628"/>
                              <a:gd name="f8" fmla="val 1030585"/>
                              <a:gd name="f9" fmla="val 541236"/>
                              <a:gd name="f10" fmla="val 1032872"/>
                              <a:gd name="f11" fmla="val 373679"/>
                              <a:gd name="f12" fmla="val 1074724"/>
                              <a:gd name="f13" fmla="val 193583"/>
                              <a:gd name="f14" fmla="val 1076555"/>
                              <a:gd name="f15" fmla="val 14612"/>
                              <a:gd name="f16" fmla="val 1030311"/>
                              <a:gd name="f17" fmla="val 1025738"/>
                              <a:gd name="f18" fmla="val 273987"/>
                              <a:gd name="f19" fmla="val 277750"/>
                              <a:gd name="f20" fmla="val 3683"/>
                              <a:gd name="f21" fmla="+- 0 0 -90"/>
                              <a:gd name="f22" fmla="*/ f3 1 548815"/>
                              <a:gd name="f23" fmla="*/ f4 1 1064628"/>
                              <a:gd name="f24" fmla="val f5"/>
                              <a:gd name="f25" fmla="val f6"/>
                              <a:gd name="f26" fmla="val f7"/>
                              <a:gd name="f27" fmla="*/ f21 f0 1"/>
                              <a:gd name="f28" fmla="+- f26 0 f24"/>
                              <a:gd name="f29" fmla="+- f25 0 f24"/>
                              <a:gd name="f30" fmla="*/ f27 1 f2"/>
                              <a:gd name="f31" fmla="*/ f29 1 548815"/>
                              <a:gd name="f32" fmla="*/ f28 1 1064628"/>
                              <a:gd name="f33" fmla="*/ 548815 f29 1"/>
                              <a:gd name="f34" fmla="*/ 1030585 f28 1"/>
                              <a:gd name="f35" fmla="*/ 541236 f29 1"/>
                              <a:gd name="f36" fmla="*/ 1032872 f28 1"/>
                              <a:gd name="f37" fmla="*/ 14612 f29 1"/>
                              <a:gd name="f38" fmla="*/ 1030311 f28 1"/>
                              <a:gd name="f39" fmla="*/ 0 f29 1"/>
                              <a:gd name="f40" fmla="*/ 1025738 f28 1"/>
                              <a:gd name="f41" fmla="*/ 273987 f29 1"/>
                              <a:gd name="f42" fmla="*/ 0 f28 1"/>
                              <a:gd name="f43" fmla="*/ 277750 f29 1"/>
                              <a:gd name="f44" fmla="*/ 3683 f28 1"/>
                              <a:gd name="f45" fmla="+- f30 0 f1"/>
                              <a:gd name="f46" fmla="*/ f33 1 548815"/>
                              <a:gd name="f47" fmla="*/ f34 1 1064628"/>
                              <a:gd name="f48" fmla="*/ f35 1 548815"/>
                              <a:gd name="f49" fmla="*/ f36 1 1064628"/>
                              <a:gd name="f50" fmla="*/ f37 1 548815"/>
                              <a:gd name="f51" fmla="*/ f38 1 1064628"/>
                              <a:gd name="f52" fmla="*/ f39 1 548815"/>
                              <a:gd name="f53" fmla="*/ f40 1 1064628"/>
                              <a:gd name="f54" fmla="*/ f41 1 548815"/>
                              <a:gd name="f55" fmla="*/ f42 1 1064628"/>
                              <a:gd name="f56" fmla="*/ f43 1 548815"/>
                              <a:gd name="f57" fmla="*/ f44 1 1064628"/>
                              <a:gd name="f58" fmla="*/ f24 1 f31"/>
                              <a:gd name="f59" fmla="*/ f25 1 f31"/>
                              <a:gd name="f60" fmla="*/ f24 1 f32"/>
                              <a:gd name="f61" fmla="*/ f26 1 f32"/>
                              <a:gd name="f62" fmla="*/ f46 1 f31"/>
                              <a:gd name="f63" fmla="*/ f47 1 f32"/>
                              <a:gd name="f64" fmla="*/ f48 1 f31"/>
                              <a:gd name="f65" fmla="*/ f49 1 f32"/>
                              <a:gd name="f66" fmla="*/ f50 1 f31"/>
                              <a:gd name="f67" fmla="*/ f51 1 f32"/>
                              <a:gd name="f68" fmla="*/ f52 1 f31"/>
                              <a:gd name="f69" fmla="*/ f53 1 f32"/>
                              <a:gd name="f70" fmla="*/ f54 1 f31"/>
                              <a:gd name="f71" fmla="*/ f55 1 f32"/>
                              <a:gd name="f72" fmla="*/ f56 1 f31"/>
                              <a:gd name="f73" fmla="*/ f57 1 f32"/>
                              <a:gd name="f74" fmla="*/ f58 f22 1"/>
                              <a:gd name="f75" fmla="*/ f59 f22 1"/>
                              <a:gd name="f76" fmla="*/ f61 f23 1"/>
                              <a:gd name="f77" fmla="*/ f60 f23 1"/>
                              <a:gd name="f78" fmla="*/ f62 f22 1"/>
                              <a:gd name="f79" fmla="*/ f63 f23 1"/>
                              <a:gd name="f80" fmla="*/ f64 f22 1"/>
                              <a:gd name="f81" fmla="*/ f65 f23 1"/>
                              <a:gd name="f82" fmla="*/ f66 f22 1"/>
                              <a:gd name="f83" fmla="*/ f67 f23 1"/>
                              <a:gd name="f84" fmla="*/ f68 f22 1"/>
                              <a:gd name="f85" fmla="*/ f69 f23 1"/>
                              <a:gd name="f86" fmla="*/ f70 f22 1"/>
                              <a:gd name="f87" fmla="*/ f71 f23 1"/>
                              <a:gd name="f88" fmla="*/ f72 f22 1"/>
                              <a:gd name="f89" fmla="*/ f73 f23 1"/>
                            </a:gdLst>
                            <a:ahLst/>
                            <a:cxnLst>
                              <a:cxn ang="3cd4">
                                <a:pos x="hc" y="t"/>
                              </a:cxn>
                              <a:cxn ang="0">
                                <a:pos x="r" y="vc"/>
                              </a:cxn>
                              <a:cxn ang="cd4">
                                <a:pos x="hc" y="b"/>
                              </a:cxn>
                              <a:cxn ang="cd2">
                                <a:pos x="l" y="vc"/>
                              </a:cxn>
                              <a:cxn ang="f45">
                                <a:pos x="f78" y="f79"/>
                              </a:cxn>
                              <a:cxn ang="f45">
                                <a:pos x="f80" y="f81"/>
                              </a:cxn>
                              <a:cxn ang="f45">
                                <a:pos x="f82" y="f83"/>
                              </a:cxn>
                              <a:cxn ang="f45">
                                <a:pos x="f84" y="f85"/>
                              </a:cxn>
                              <a:cxn ang="f45">
                                <a:pos x="f86" y="f87"/>
                              </a:cxn>
                              <a:cxn ang="f45">
                                <a:pos x="f88" y="f89"/>
                              </a:cxn>
                              <a:cxn ang="f45">
                                <a:pos x="f78" y="f79"/>
                              </a:cxn>
                            </a:cxnLst>
                            <a:rect l="f74" t="f77" r="f75" b="f76"/>
                            <a:pathLst>
                              <a:path w="548815" h="1064628">
                                <a:moveTo>
                                  <a:pt x="f6" y="f8"/>
                                </a:moveTo>
                                <a:lnTo>
                                  <a:pt x="f9" y="f10"/>
                                </a:lnTo>
                                <a:cubicBezTo>
                                  <a:pt x="f11" y="f12"/>
                                  <a:pt x="f13" y="f14"/>
                                  <a:pt x="f15" y="f16"/>
                                </a:cubicBezTo>
                                <a:lnTo>
                                  <a:pt x="f5" y="f17"/>
                                </a:lnTo>
                                <a:lnTo>
                                  <a:pt x="f18" y="f5"/>
                                </a:lnTo>
                                <a:lnTo>
                                  <a:pt x="f19" y="f20"/>
                                </a:lnTo>
                                <a:lnTo>
                                  <a:pt x="f6" y="f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2701">
                            <a:noFill/>
                            <a:prstDash val="solid"/>
                            <a:miter/>
                          </a:ln>
                          <a:effectLst>
                            <a:outerShdw blurRad="107950" dist="12700" dir="5400000" algn="ctr">
                              <a:srgbClr val="000000"/>
                            </a:outerShdw>
                          </a:effectLst>
                        </wps:spPr>
                        <wps:bodyPr vert="horz" wrap="square" lIns="91440" tIns="45720" rIns="91440" bIns="45720" anchor="ctr" anchorCtr="1" compatLnSpc="1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D6B008" id="Групиране 1" o:spid="_x0000_s1026" style="position:absolute;margin-left:36.7pt;margin-top:57.6pt;width:63.25pt;height:58.7pt;z-index:251671552;mso-width-relative:margin;mso-height-relative:margin" coordsize="24185,23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">
                <v:shape id="Freeform 66" o:spid="_x0000_s1027" style="position:absolute;left:9343;top:1387;width:10350;height:7575;rotation:-6847709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qdDsEA&#10;AADbAAAADwAAAGRycy9kb3ducmV2LnhtbESPQYvCMBSE7wv+h/AEL6LpVhCpRlFhodft7sHjM3m2&#10;xealNNHGf79ZWNjjMDPfMLtDtJ140uBbxwrelxkIYu1My7WC76+PxQaED8gGO8ek4EUeDvvJ2w4L&#10;40b+pGcVapEg7AtU0ITQF1J63ZBFv3Q9cfJubrAYkhxqaQYcE9x2Ms+ytbTYclposKdzQ/pePawC&#10;X+Xn+XUjH5dSjteQR30qo1ZqNo3HLYhAMfyH/9qlUbBawe+X9APk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+qnQ7BAAAA2wAAAA8AAAAAAAAAAAAAAAAAmAIAAGRycy9kb3du&#10;cmV2LnhtbFBLBQYAAAAABAAEAPUAAACGAwAAAAA=&#10;" path="m1034707,269575c988463,448546,899616,605212,781831,731521r-27019,26304l596782,603123,,,1035169,267327r-462,2248xe" fillcolor="#fbd4b4 [1305]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65" o:spid="_x0000_s1028" style="position:absolute;left:13118;top:791;width:7481;height:10122;rotation:-6847709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dw8MA&#10;AADbAAAADwAAAGRycy9kb3ducmV2LnhtbESPQWsCMRSE74L/ITyhN822lSLbzUqVSu2xKtjjc/Pc&#10;LG5eliSu23/fFAoeh5n5himWg21FTz40jhU8zjIQxJXTDdcKDvvNdAEiRGSNrWNS8EMBluV4VGCu&#10;3Y2/qN/FWiQIhxwVmBi7XMpQGbIYZq4jTt7ZeYsxSV9L7fGW4LaVT1n2Ii02nBYMdrQ2VF12V6vg&#10;43N1/N7Q6lQdff++Dic6oLkq9TAZ3l5BRBriPfzf3moFz3P4+5J+gCx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ONdw8MAAADbAAAADwAAAAAAAAAAAAAAAACYAgAAZHJzL2Rv&#10;d25yZXYueG1sUEsFBgAAAAAEAAQA9QAAAIgDAAAAAA==&#10;" path="m748117,737293r-44492,43315c600575,871683,480754,942297,351158,988328r-80663,24341l,,592610,580134,748117,737293xe" fillcolor="#fbd4b4 [1305]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63" o:spid="_x0000_s1029" style="position:absolute;left:15426;top:4686;width:5486;height:10643;rotation:-6847709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4m/cMA&#10;AADbAAAADwAAAGRycy9kb3ducmV2LnhtbESPS4vCQBCE7wv+h6GFvYhOVHwQHUV3EcSL73uTaZNo&#10;pidkZjX+e0cQ9lhU1VfUdF6bQtypcrllBd1OBII4sTrnVMHpuGqPQTiPrLGwTAqe5GA+a3xNMdb2&#10;wXu6H3wqAoRdjAoy78tYSpdkZNB1bEkcvIutDPogq1TqCh8BbgrZi6KhNJhzWMiwpJ+MktvhzyhY&#10;rtyo2A7Wo2XLRb3f3fW58edcqe9mvZiA8FT7//CnvdYK+gN4fwk/QM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f4m/cMAAADbAAAADwAAAAAAAAAAAAAAAACYAgAAZHJzL2Rv&#10;d25yZXYueG1sUEsFBgAAAAAEAAQA9QAAAIgDAAAAAA==&#10;" path="m548815,1030585r-7579,2287c373679,1074724,193583,1076555,14612,1030311l,1025738,273987,r3763,3683l548815,1030585xe" fillcolor="#fbd4b4 [1305]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v:shape id="Freeform 69" o:spid="_x0000_s1030" style="position:absolute;left:13835;top:10253;width:10350;height:7575;rotation:-949493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Pzh8QA&#10;AADbAAAADwAAAGRycy9kb3ducmV2LnhtbESPUWvCMBSF3wf+h3AFX8ZMVSizGmUThLE9ze0HXJvb&#10;pra5KUnUbr/eDAY+Hs453+Gst4PtxIV8aBwrmE0zEMSl0w3XCr6/9k/PIEJE1tg5JgU/FGC7GT2s&#10;sdDuyp90OcRaJAiHAhWYGPtCylAashimridOXuW8xZikr6X2eE1w28l5luXSYsNpwWBPO0Nlezhb&#10;BafjsvIfv+b4vq9el49d3mI7z5SajIeXFYhIQ7yH/9tvWsEih78v6QfIz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j84fEAAAA2wAAAA8AAAAAAAAAAAAAAAAAmAIAAGRycy9k&#10;b3ducmV2LnhtbFBLBQYAAAAABAAEAPUAAACJAwAAAAA=&#10;" path="m1034707,269575c988463,448546,899616,605212,781831,731521r-27019,26304l596782,603123,,,1035169,267327r-462,2248xe" fillcolor="#fbd4b4 [1305]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70" o:spid="_x0000_s1031" style="position:absolute;left:14153;top:11127;width:7480;height:10122;rotation:-949493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+J68IA&#10;AADbAAAADwAAAGRycy9kb3ducmV2LnhtbESPT2vCQBDF74V+h2UKvRTd2NAq0VVqacGrafQ8ZMck&#10;NDu7ZEdNv323IPT4eH9+vNVmdL260BA7zwZm0wwUce1tx42B6utzsgAVBdli75kM/FCEzfr+boWF&#10;9Vfe06WURqURjgUaaEVCoXWsW3IYpz4QJ+/kB4eS5NBoO+A1jbteP2fZq3bYcSK0GOi9pfq7PLsE&#10;Cfstx2Mu8lGV1dNh/jLjPBjz+DC+LUEJjfIfvrV31kA+h78v6Qfo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/4nrwgAAANsAAAAPAAAAAAAAAAAAAAAAAJgCAABkcnMvZG93&#10;bnJldi54bWxQSwUGAAAAAAQABAD1AAAAhwMAAAAA&#10;" path="m748117,737293r-44492,43315c600575,871683,480754,942297,351158,988328r-80663,24341l,,592610,580134,748117,737293xe" fillcolor="#fbd4b4 [1305]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71" o:spid="_x0000_s1032" style="position:absolute;left:11131;top:11843;width:5487;height:10643;rotation:-949493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V2N8IA&#10;AADbAAAADwAAAGRycy9kb3ducmV2LnhtbERPz2vCMBS+C/4P4Q12kZk6UaQzijgmQw+iGzs/mtem&#10;W/JSmqzW/94cBI8f3+/lundWdNSG2rOCyTgDQVx4XXOl4Pvr42UBIkRkjdYzKbhSgPVqOFhirv2F&#10;T9SdYyVSCIccFZgYm1zKUBhyGMa+IU5c6VuHMcG2krrFSwp3Vr5m2Vw6rDk1GGxoa6j4O/87Bfty&#10;u7Hz2cIcRr+7Y/lud6du9qPU81O/eQMRqY8P8d39qRVM09j0Jf0Aub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RXY3wgAAANsAAAAPAAAAAAAAAAAAAAAAAJgCAABkcnMvZG93&#10;bnJldi54bWxQSwUGAAAAAAQABAD1AAAAhwMAAAAA&#10;" path="m548815,1030585r-7579,2287c373679,1074724,193583,1076555,14612,1030311l,1025738,273987,r3763,3683l548815,1030585xe" filled="f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v:shape id="Freeform 74" o:spid="_x0000_s1033" style="position:absolute;left:4651;top:14268;width:10350;height:7576;rotation:4948781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V55MMA&#10;AADbAAAADwAAAGRycy9kb3ducmV2LnhtbESPT4vCMBTE7wt+h/AEL8uaqihuNYqIguJB/LP3t82z&#10;LTYvoYlav70RFvY4zMxvmOm8MZW4U+1Lywp63QQEcWZ1ybmC82n9NQbhA7LGyjIpeJKH+az1McVU&#10;2wcf6H4MuYgQ9ikqKEJwqZQ+K8ig71pHHL2LrQ2GKOtc6hofEW4q2U+SkTRYclwo0NGyoOx6vBkF&#10;w2Qn/WXz+zM4N70tfu6dXz2dUp12s5iACNSE//Bfe6MVDL7h/SX+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2V55MMAAADbAAAADwAAAAAAAAAAAAAAAACYAgAAZHJzL2Rv&#10;d25yZXYueG1sUEsFBgAAAAAEAAQA9QAAAIgDAAAAAA==&#10;" path="m1034707,269575c988463,448546,899616,605212,781831,731521r-27019,26304l596782,603123,,,1035169,267327r-462,2248xe" filled="f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75" o:spid="_x0000_s1034" style="position:absolute;left:3618;top:12360;width:7480;height:10121;rotation:4948781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/DVcIA&#10;AADbAAAADwAAAGRycy9kb3ducmV2LnhtbERPXWvCMBR9F/Yfwh34IppOhkhnlKEUZQyhbvp8ae7a&#10;sOamNFnb9dcvDwMfD+d7sxtsLTpqvXGs4GmRgCAunDZcKvj8yOZrED4ga6wdk4Jf8rDbPkw2mGrX&#10;c07dJZQihrBPUUEVQpNK6YuKLPqFa4gj9+VaiyHCtpS6xT6G21ouk2QlLRqODRU2tK+o+L78WAXv&#10;R3O+mUNeN7dOF9dxxDKbvSk1fRxeX0AEGsJd/O8+aQXPcX38En+A3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f8NVwgAAANsAAAAPAAAAAAAAAAAAAAAAAJgCAABkcnMvZG93&#10;bnJldi54bWxQSwUGAAAAAAQABAD1AAAAhwMAAAAA&#10;" path="m748117,737293r-44492,43315c600575,871683,480754,942297,351158,988328r-80663,24341l,,592610,580134,748117,737293xe" filled="f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76" o:spid="_x0000_s1035" style="position:absolute;left:3458;top:7907;width:5487;height:10643;rotation:4948781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q+4MIA&#10;AADbAAAADwAAAGRycy9kb3ducmV2LnhtbESPQYvCMBSE7wv+h/AEb2tqEHGrUURQVvGyXcHro3m2&#10;xealNNla/70RhD0OM/MNs1z3thYdtb5yrGEyTkAQ585UXGg4/+4+5yB8QDZYOyYND/KwXg0+lpga&#10;d+cf6rJQiAhhn6KGMoQmldLnJVn0Y9cQR+/qWoshyraQpsV7hNtaqiSZSYsVx4USG9qWlN+yP6th&#10;fsi+buqouhNd1GZaX/dbddhrPRr2mwWIQH34D7/b30bDdAKvL/E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2r7gwgAAANsAAAAPAAAAAAAAAAAAAAAAAJgCAABkcnMvZG93&#10;bnJldi54bWxQSwUGAAAAAAQABAD1AAAAhwMAAAAA&#10;" path="m548815,1030585r-7579,2287c373679,1074724,193583,1076555,14612,1030311l,1025738,273987,r3763,3683l548815,1030585xe" filled="f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v:shape id="Freeform 79" o:spid="_x0000_s1036" style="position:absolute;top:5164;width:10350;height:7575;rotation:10846997fd;visibility:visible;mso-wrap-style:square;v-text-anchor:middle-center" coordsize="1035169,757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USwMQA&#10;AADbAAAADwAAAGRycy9kb3ducmV2LnhtbESPzYrCQBCE74LvMLTgRTYTRWSJjiJh1b3swegDNJk2&#10;P2Z6splR49vvCAsei6r6ilptetOIO3WusqxgGsUgiHOrKy4UnE+7j08QziNrbCyTgic52KyHgxUm&#10;2j74SPfMFyJA2CWooPS+TaR0eUkGXWRb4uBdbGfQB9kVUnf4CHDTyFkcL6TBisNCiS2lJeXX7GYU&#10;2O3vPqtvaV/zcZ9+HSbn+PlzVWo86rdLEJ56/w7/t7+1gvkMXl/CD5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VEsDEAAAA2wAAAA8AAAAAAAAAAAAAAAAAmAIAAGRycy9k&#10;b3ducmV2LnhtbFBLBQYAAAAABAAEAPUAAACJAwAAAAA=&#10;" path="m1034707,269575c988463,448546,899616,605212,781831,731521r-27019,26304l596782,603123,,,1035169,267327r-462,2248xe" filled="f" stroked="f" strokeweight=".35281mm">
                  <v:stroke joinstyle="miter"/>
                  <v:shadow on="t" color="black" offset="0,1pt"/>
                  <v:path arrowok="t" o:connecttype="custom" o:connectlocs="517525,0;1035050,378778;517525,757555;0,378778;1034588,269479;781741,731260;754725,757555;596713,602908;0,0;1035050,267232;1034588,269479" o:connectangles="270,0,90,180,0,0,0,0,0,0,0" textboxrect="0,0,1035169,757825"/>
                </v:shape>
                <v:shape id="Freeform 80" o:spid="_x0000_s1037" style="position:absolute;left:2544;top:1904;width:7480;height:10122;rotation:10846997fd;visibility:visible;mso-wrap-style:square;v-text-anchor:middle-center" coordsize="748117,1012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EccQA&#10;AADbAAAADwAAAGRycy9kb3ducmV2LnhtbESPW2vCQBSE3wX/w3IE33SjtkWiaxClkL4UvCD4dsge&#10;c92zIbs16b/vFgp9HGbmG2abDKYRT+pcaVnBYh6BIM6sLjlXcL28z9YgnEfW2FgmBd/kINmNR1uM&#10;te35RM+zz0WAsItRQeF9G0vpsoIMurltiYP3sJ1BH2SXS91hH+CmkcsoepMGSw4LBbZ0KCirz19G&#10;QYXV6XNxozqq7Ed6Px7Ly6s7KDWdDPsNCE+D/w//tVOt4GUFv1/CD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RhHHEAAAA2wAAAA8AAAAAAAAAAAAAAAAAmAIAAGRycy9k&#10;b3ducmV2LnhtbFBLBQYAAAAABAAEAPUAAACJAwAAAAA=&#10;" path="m748117,737293r-44492,43315c600575,871683,480754,942297,351158,988328r-80663,24341l,,592610,580134,748117,737293xe" filled="f" stroked="f" strokeweight=".35281mm">
                  <v:stroke joinstyle="miter"/>
                  <v:shadow on="t" color="black" offset="0,1pt"/>
                  <v:path arrowok="t" o:connecttype="custom" o:connectlocs="374015,0;748030,506095;374015,1012190;0,506095;748030,736944;703543,780239;351117,987861;270464,1012190;0,0;592541,579860;748030,736944" o:connectangles="270,0,90,180,0,0,0,0,0,0,0" textboxrect="0,0,748117,1012669"/>
                </v:shape>
                <v:shape id="Freeform 81" o:spid="_x0000_s1038" style="position:absolute;left:7633;top:473;width:5486;height:10642;rotation:10846997fd;visibility:visible;mso-wrap-style:square;v-text-anchor:middle-center" coordsize="548815,10646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NscMA&#10;AADbAAAADwAAAGRycy9kb3ducmV2LnhtbESPS2vDMBCE74X8B7GF3BqpJZjGjRJKoJBTwElpyW2R&#10;1g9irYyl+PHvq0Khx2FmvmG2+8m1YqA+NJ41PK8UCGLjbcOVhs/Lx9MriBCRLbaeScNMAfa7xcMW&#10;c+tHLmg4x0okCIccNdQxdrmUwdTkMKx8R5y80vcOY5J9JW2PY4K7Vr4olUmHDaeFGjs61GRu57vT&#10;cC03M5ff6lTMF5Px16h8HG5aLx+n9zcQkab4H/5rH62G9Rp+v6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NscMAAADbAAAADwAAAAAAAAAAAAAAAACYAgAAZHJzL2Rv&#10;d25yZXYueG1sUEsFBgAAAAAEAAQA9QAAAIgDAAAAAA==&#10;" path="m548815,1030585r-7579,2287c373679,1074724,193583,1076555,14612,1030311l,1025738,273987,r3763,3683l548815,1030585xe" filled="f" stroked="f" strokeweight=".35281mm">
                  <v:stroke joinstyle="miter"/>
                  <v:shadow on="t" color="black" offset="0,1pt"/>
                  <v:path arrowok="t" o:connecttype="custom" o:connectlocs="274320,0;548640,532130;274320,1064260;0,532130;548640,1030229;541063,1032515;14607,1029955;0,1025383;273900,0;277661,3682;548640,1030229" o:connectangles="270,0,90,180,0,0,0,0,0,0,0" textboxrect="0,0,548815,1064628"/>
                </v:shape>
                <w10:wrap type="square"/>
              </v:group>
            </w:pict>
          </mc:Fallback>
        </mc:AlternateContent>
      </w:r>
      <w:r w:rsidR="004129A3" w:rsidRPr="004129A3">
        <w:rPr>
          <w:u w:val="single"/>
        </w:rPr>
        <w:t>Зад. 1.</w:t>
      </w:r>
      <w:r w:rsidR="004129A3">
        <w:t xml:space="preserve"> Запишете с помощта на обикновена дроб каква част от всяка фигура е оцветена с по-светъл цвят:</w:t>
      </w:r>
    </w:p>
    <w:p w:rsidR="004129A3" w:rsidRDefault="004129A3" w:rsidP="004129A3">
      <w:pPr>
        <w:pStyle w:val="1"/>
      </w:pPr>
      <w:r>
        <w:t>а)</w:t>
      </w:r>
      <w:r w:rsidRPr="004129A3">
        <w:rPr>
          <w:rFonts w:ascii="Arial" w:eastAsia="Calibri" w:hAnsi="Arial"/>
          <w:noProof/>
          <w:sz w:val="20"/>
          <w:szCs w:val="20"/>
        </w:rPr>
        <w:t xml:space="preserve"> </w:t>
      </w:r>
      <w:r w:rsidRPr="004B7728">
        <w:t>б)</w:t>
      </w:r>
      <w:r>
        <w:rPr>
          <w:rFonts w:ascii="Arial" w:eastAsia="Calibri" w:hAnsi="Arial"/>
          <w:noProof/>
          <w:sz w:val="20"/>
          <w:szCs w:val="20"/>
        </w:rPr>
        <w:tab/>
      </w:r>
      <w:r w:rsidR="007833FE">
        <w:rPr>
          <w:rFonts w:ascii="Arial" w:eastAsia="Calibri" w:hAnsi="Arial"/>
          <w:noProof/>
          <w:sz w:val="20"/>
          <w:szCs w:val="20"/>
          <w:lang w:val="en-US"/>
        </w:rPr>
        <w:tab/>
      </w:r>
      <w:r w:rsidRPr="004B7728">
        <w:t>в)</w:t>
      </w:r>
      <w:r>
        <w:rPr>
          <w:rFonts w:ascii="Arial" w:eastAsia="Calibri" w:hAnsi="Arial"/>
          <w:noProof/>
          <w:sz w:val="20"/>
          <w:szCs w:val="20"/>
        </w:rPr>
        <w:t xml:space="preserve"> </w:t>
      </w:r>
    </w:p>
    <w:p w:rsidR="004129A3" w:rsidRPr="004129A3" w:rsidRDefault="004B7728" w:rsidP="004129A3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36B11C9B">
                <wp:simplePos x="0" y="0"/>
                <wp:positionH relativeFrom="column">
                  <wp:posOffset>4169410</wp:posOffset>
                </wp:positionH>
                <wp:positionV relativeFrom="paragraph">
                  <wp:posOffset>622300</wp:posOffset>
                </wp:positionV>
                <wp:extent cx="1757045" cy="315595"/>
                <wp:effectExtent l="0" t="0" r="0" b="8255"/>
                <wp:wrapNone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1757045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7728" w:rsidRPr="00F62202" w:rsidRDefault="004B77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б)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в)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12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328.3pt;margin-top:49pt;width:138.35pt;height:24.85pt;rotation:180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" stroked="f">
                <v:textbox style="mso-fit-shape-to-text:t">
                  <w:txbxContent>
                    <w:p w:rsidR="004B7728" w:rsidRPr="00F62202" w:rsidRDefault="004B7728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12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б)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12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в)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12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5A0AD5" w:rsidRDefault="005A0AD5">
      <w:pPr>
        <w:pStyle w:val="1"/>
        <w:rPr>
          <w:lang w:val="en-US"/>
        </w:rPr>
      </w:pPr>
    </w:p>
    <w:p w:rsidR="005A0AD5" w:rsidRDefault="005A0AD5">
      <w:pPr>
        <w:pStyle w:val="1"/>
        <w:rPr>
          <w:lang w:val="en-US"/>
        </w:rPr>
      </w:pPr>
    </w:p>
    <w:p w:rsidR="005A0AD5" w:rsidRPr="005A0AD5" w:rsidRDefault="005A0AD5" w:rsidP="005A0AD5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  <w:lang w:val="en-US"/>
        </w:rPr>
        <w:t>2</w:t>
      </w:r>
      <w:r w:rsidRPr="004129A3">
        <w:rPr>
          <w:u w:val="single"/>
        </w:rPr>
        <w:t>.</w:t>
      </w:r>
      <w:r>
        <w:t xml:space="preserve"> Запишете с помощта на обикновена дроб каква част от един лев са:</w:t>
      </w:r>
    </w:p>
    <w:p w:rsidR="005A0AD5" w:rsidRDefault="00F54770" w:rsidP="005A0AD5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6074B1" wp14:editId="7469790C">
                <wp:simplePos x="0" y="0"/>
                <wp:positionH relativeFrom="column">
                  <wp:posOffset>3042285</wp:posOffset>
                </wp:positionH>
                <wp:positionV relativeFrom="paragraph">
                  <wp:posOffset>386715</wp:posOffset>
                </wp:positionV>
                <wp:extent cx="2884805" cy="316230"/>
                <wp:effectExtent l="0" t="0" r="0" b="7620"/>
                <wp:wrapNone/>
                <wp:docPr id="308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AD5" w:rsidRPr="00F62202" w:rsidRDefault="005A0AD5" w:rsidP="005A0AD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73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б)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; в)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90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F54770" w:rsidRPr="00F62202">
                              <w:rPr>
                                <w:sz w:val="16"/>
                                <w:szCs w:val="16"/>
                              </w:rPr>
                              <w:t xml:space="preserve"> г)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="00F54770" w:rsidRPr="00F62202">
                              <w:rPr>
                                <w:sz w:val="16"/>
                                <w:szCs w:val="16"/>
                              </w:rPr>
                              <w:t xml:space="preserve">; д)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="00F54770" w:rsidRPr="00F62202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074B1" id="_x0000_s1027" type="#_x0000_t202" style="position:absolute;left:0;text-align:left;margin-left:239.55pt;margin-top:30.45pt;width:227.15pt;height:24.9pt;rotation:180;z-index:2516828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" stroked="f">
                <v:textbox style="mso-fit-shape-to-text:t">
                  <w:txbxContent>
                    <w:p w:rsidR="005A0AD5" w:rsidRPr="00F62202" w:rsidRDefault="005A0AD5" w:rsidP="005A0AD5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73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б)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; в)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90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>;</w:t>
                      </w:r>
                      <w:r w:rsidR="00F54770" w:rsidRPr="00F62202">
                        <w:rPr>
                          <w:sz w:val="16"/>
                          <w:szCs w:val="16"/>
                        </w:rPr>
                        <w:t xml:space="preserve"> г)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</m:t>
                            </m:r>
                          </m:den>
                        </m:f>
                      </m:oMath>
                      <w:r w:rsidR="00F54770" w:rsidRPr="00F62202">
                        <w:rPr>
                          <w:sz w:val="16"/>
                          <w:szCs w:val="16"/>
                        </w:rPr>
                        <w:t xml:space="preserve">; д)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</m:t>
                            </m:r>
                          </m:den>
                        </m:f>
                      </m:oMath>
                      <w:r w:rsidR="00F54770" w:rsidRPr="00F62202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5A0AD5" w:rsidRPr="005A0AD5">
        <w:t>а) 73 ст.</w:t>
      </w:r>
      <w:r w:rsidR="005A0AD5">
        <w:rPr>
          <w:rFonts w:ascii="Arial" w:eastAsia="Calibri" w:hAnsi="Arial"/>
          <w:noProof/>
          <w:sz w:val="20"/>
          <w:szCs w:val="20"/>
        </w:rPr>
        <w:t xml:space="preserve"> </w:t>
      </w:r>
      <w:r w:rsidR="005A0AD5">
        <w:rPr>
          <w:rFonts w:ascii="Arial" w:eastAsia="Calibri" w:hAnsi="Arial"/>
          <w:noProof/>
          <w:sz w:val="20"/>
          <w:szCs w:val="20"/>
        </w:rPr>
        <w:tab/>
      </w:r>
      <w:r w:rsidR="005A0AD5" w:rsidRPr="005A0AD5">
        <w:t>б</w:t>
      </w:r>
      <w:r w:rsidR="005A0AD5" w:rsidRPr="004B7728">
        <w:t>)</w:t>
      </w:r>
      <w:r w:rsidR="005A0AD5">
        <w:t xml:space="preserve"> 65 ст. </w:t>
      </w:r>
      <w:r w:rsidR="005A0AD5">
        <w:tab/>
      </w:r>
      <w:r w:rsidR="005A0AD5" w:rsidRPr="004B7728">
        <w:t>в)</w:t>
      </w:r>
      <w:r w:rsidR="005A0AD5">
        <w:t xml:space="preserve"> 90 ст.</w:t>
      </w:r>
      <w:r w:rsidR="005A0AD5">
        <w:tab/>
        <w:t>г) 0 ст.</w:t>
      </w:r>
      <w:r w:rsidR="005A0AD5">
        <w:tab/>
        <w:t>д) 10 ст.</w:t>
      </w:r>
    </w:p>
    <w:p w:rsidR="005A0AD5" w:rsidRPr="004129A3" w:rsidRDefault="005A0AD5" w:rsidP="005A0AD5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3</w:t>
      </w:r>
      <w:r w:rsidRPr="004129A3">
        <w:rPr>
          <w:u w:val="single"/>
        </w:rPr>
        <w:t>.</w:t>
      </w:r>
      <w:r>
        <w:t xml:space="preserve"> Колко е числителят на дробта:</w:t>
      </w:r>
    </w:p>
    <w:p w:rsidR="00F54770" w:rsidRDefault="00F5477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C1A874" wp14:editId="626824F5">
                <wp:simplePos x="0" y="0"/>
                <wp:positionH relativeFrom="column">
                  <wp:posOffset>3042285</wp:posOffset>
                </wp:positionH>
                <wp:positionV relativeFrom="paragraph">
                  <wp:posOffset>465759</wp:posOffset>
                </wp:positionV>
                <wp:extent cx="2884805" cy="316230"/>
                <wp:effectExtent l="0" t="0" r="0" b="0"/>
                <wp:wrapNone/>
                <wp:docPr id="309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F62202" w:rsidRDefault="00F54770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5;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б)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15;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в)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17;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г)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50;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д)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5;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1A874" id="_x0000_s1028" type="#_x0000_t202" style="position:absolute;left:0;text-align:left;margin-left:239.55pt;margin-top:36.65pt;width:227.15pt;height:24.9pt;rotation:180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" stroked="f">
                <v:textbox style="mso-fit-shape-to-text:t">
                  <w:txbxContent>
                    <w:p w:rsidR="00F54770" w:rsidRPr="00F62202" w:rsidRDefault="00F54770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б)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15;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в)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17;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г)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50;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д)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5;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Pr="005A0AD5"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>
        <w:tab/>
      </w:r>
      <w:r>
        <w:tab/>
      </w:r>
      <w:r w:rsidRPr="005A0AD5">
        <w:t>б</w:t>
      </w:r>
      <w:r w:rsidRPr="004B7728">
        <w:t>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310</m:t>
            </m:r>
          </m:den>
        </m:f>
      </m:oMath>
      <w:r>
        <w:tab/>
      </w:r>
      <w:r>
        <w:tab/>
      </w:r>
      <w:r w:rsidRPr="004B7728"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>
        <w:tab/>
      </w:r>
      <w:r>
        <w:tab/>
        <w:t>г)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</m:oMath>
      <w:r>
        <w:tab/>
      </w:r>
      <w:r>
        <w:tab/>
        <w:t xml:space="preserve">д)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F54770" w:rsidRPr="004129A3" w:rsidRDefault="00F54770" w:rsidP="00F54770">
      <w:pPr>
        <w:pStyle w:val="1"/>
      </w:pP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4</w:t>
      </w:r>
      <w:r w:rsidRPr="004129A3">
        <w:rPr>
          <w:u w:val="single"/>
        </w:rPr>
        <w:t>.</w:t>
      </w:r>
      <w:r>
        <w:t xml:space="preserve"> Колко е знаменателят на дробта:</w:t>
      </w:r>
    </w:p>
    <w:p w:rsidR="00F54770" w:rsidRDefault="00F54770" w:rsidP="00F54770">
      <w:pPr>
        <w:pStyle w:val="1"/>
      </w:pPr>
      <w:r w:rsidRPr="005A0AD5"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>
        <w:tab/>
      </w:r>
      <w:r>
        <w:tab/>
      </w:r>
      <w:r w:rsidRPr="005A0AD5">
        <w:t>б</w:t>
      </w:r>
      <w:r w:rsidRPr="004B7728">
        <w:t>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310</m:t>
            </m:r>
          </m:den>
        </m:f>
      </m:oMath>
      <w:r>
        <w:tab/>
      </w:r>
      <w:r>
        <w:tab/>
      </w:r>
      <w:r w:rsidRPr="004B7728"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180</m:t>
            </m:r>
          </m:den>
        </m:f>
      </m:oMath>
      <w:r>
        <w:tab/>
      </w:r>
      <w:r>
        <w:tab/>
        <w:t>г)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</m:t>
            </m:r>
          </m:num>
          <m:den>
            <m:r>
              <w:rPr>
                <w:rFonts w:ascii="Cambria Math" w:hAnsi="Cambria Math"/>
              </w:rPr>
              <m:t>45</m:t>
            </m:r>
          </m:den>
        </m:f>
      </m:oMath>
      <w:r>
        <w:tab/>
      </w:r>
      <w:r>
        <w:tab/>
        <w:t xml:space="preserve">д)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</w:p>
    <w:p w:rsidR="00F54770" w:rsidRPr="004129A3" w:rsidRDefault="00CB3FD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78C092E" wp14:editId="02491B88">
                <wp:simplePos x="0" y="0"/>
                <wp:positionH relativeFrom="column">
                  <wp:posOffset>2992473</wp:posOffset>
                </wp:positionH>
                <wp:positionV relativeFrom="paragraph">
                  <wp:posOffset>49529</wp:posOffset>
                </wp:positionV>
                <wp:extent cx="2884805" cy="316230"/>
                <wp:effectExtent l="0" t="0" r="0" b="8890"/>
                <wp:wrapNone/>
                <wp:docPr id="310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F62202" w:rsidRDefault="00F54770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30;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б)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310;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в)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180;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г)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45;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д)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10;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C092E" id="_x0000_s1029" type="#_x0000_t202" style="position:absolute;left:0;text-align:left;margin-left:235.65pt;margin-top:3.9pt;width:227.15pt;height:24.9pt;rotation:180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" stroked="f">
                <v:textbox style="mso-fit-shape-to-text:t">
                  <w:txbxContent>
                    <w:p w:rsidR="00F54770" w:rsidRPr="00F62202" w:rsidRDefault="00F54770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30;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б)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310;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в)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180;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г)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45;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д)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10;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</w:p>
    <w:p w:rsidR="00F54770" w:rsidRPr="005A0AD5" w:rsidRDefault="00F54770" w:rsidP="00F54770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5</w:t>
      </w:r>
      <w:r w:rsidRPr="004129A3">
        <w:rPr>
          <w:u w:val="single"/>
        </w:rPr>
        <w:t>.</w:t>
      </w:r>
      <w:r>
        <w:t xml:space="preserve"> Може ли в една обикновена дроб:</w:t>
      </w:r>
    </w:p>
    <w:p w:rsidR="00F54770" w:rsidRDefault="00F54770" w:rsidP="00F54770">
      <w:pPr>
        <w:pStyle w:val="1"/>
        <w:rPr>
          <w:lang w:val="en-US"/>
        </w:rPr>
      </w:pPr>
      <w:r w:rsidRPr="005A0AD5">
        <w:t>а)</w:t>
      </w:r>
      <w:r>
        <w:t xml:space="preserve"> числителят да е 0</w:t>
      </w:r>
      <w:r w:rsidR="009417AB">
        <w:t>?</w:t>
      </w:r>
      <w:r>
        <w:tab/>
      </w:r>
      <w:r>
        <w:tab/>
      </w:r>
      <w:r w:rsidRPr="005A0AD5">
        <w:t>б</w:t>
      </w:r>
      <w:r w:rsidRPr="004B7728">
        <w:t>)</w:t>
      </w:r>
      <w:r w:rsidR="009417AB">
        <w:t xml:space="preserve"> знаменателят да е 0?</w:t>
      </w:r>
    </w:p>
    <w:p w:rsidR="00925E19" w:rsidRDefault="00925E19" w:rsidP="00F54770">
      <w:pPr>
        <w:pStyle w:val="1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6B1BBA" wp14:editId="1A136F89">
                <wp:simplePos x="0" y="0"/>
                <wp:positionH relativeFrom="column">
                  <wp:posOffset>2992473</wp:posOffset>
                </wp:positionH>
                <wp:positionV relativeFrom="paragraph">
                  <wp:posOffset>88899</wp:posOffset>
                </wp:positionV>
                <wp:extent cx="2884805" cy="316230"/>
                <wp:effectExtent l="0" t="0" r="0" b="8890"/>
                <wp:wrapNone/>
                <wp:docPr id="311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4770" w:rsidRPr="00F62202" w:rsidRDefault="00F54770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да;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б)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не;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6B1BBA" id="_x0000_s1030" type="#_x0000_t202" style="position:absolute;left:0;text-align:left;margin-left:235.65pt;margin-top:7pt;width:227.15pt;height:24.9pt;rotation:180;z-index:2516889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" stroked="f">
                <v:textbox style="mso-fit-shape-to-text:t">
                  <w:txbxContent>
                    <w:p w:rsidR="00F54770" w:rsidRPr="00F62202" w:rsidRDefault="00F54770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да;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б)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не;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25E19" w:rsidRDefault="00925E19" w:rsidP="00925E19">
      <w:pPr>
        <w:pStyle w:val="1"/>
      </w:pPr>
      <w:r w:rsidRPr="004129A3">
        <w:rPr>
          <w:u w:val="single"/>
        </w:rPr>
        <w:lastRenderedPageBreak/>
        <w:t xml:space="preserve">Зад. </w:t>
      </w:r>
      <w:r w:rsidRPr="00925E19">
        <w:rPr>
          <w:u w:val="single"/>
        </w:rPr>
        <w:t>6.</w:t>
      </w:r>
      <w:r w:rsidRPr="00925E19">
        <w:t xml:space="preserve"> Равни</w:t>
      </w:r>
      <w:r>
        <w:t xml:space="preserve"> </w:t>
      </w:r>
      <w:r w:rsidRPr="00925E19">
        <w:t>ли са</w:t>
      </w:r>
      <w:r>
        <w:t xml:space="preserve"> дробите:</w:t>
      </w:r>
    </w:p>
    <w:p w:rsidR="00925E19" w:rsidRDefault="00925E19" w:rsidP="00F54770">
      <w:pPr>
        <w:pStyle w:val="1"/>
      </w:pPr>
      <w:r>
        <w:t xml:space="preserve">а)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22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и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</m:t>
        </m:r>
      </m:oMath>
      <w:r>
        <w:tab/>
      </w:r>
      <w:r>
        <w:tab/>
        <w:t>б)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 и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 xml:space="preserve"> </w:t>
      </w:r>
      <w:r>
        <w:tab/>
      </w:r>
      <w:r>
        <w:tab/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и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>
        <w:t xml:space="preserve"> </w:t>
      </w:r>
      <w:r>
        <w:tab/>
      </w:r>
      <w:r>
        <w:tab/>
        <w:t xml:space="preserve">г)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и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</m:oMath>
    </w:p>
    <w:p w:rsidR="00925E19" w:rsidRDefault="00CB3FD0" w:rsidP="00F54770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98CD0" wp14:editId="4EABBF9C">
                <wp:simplePos x="0" y="0"/>
                <wp:positionH relativeFrom="column">
                  <wp:posOffset>3125222</wp:posOffset>
                </wp:positionH>
                <wp:positionV relativeFrom="paragraph">
                  <wp:posOffset>6682</wp:posOffset>
                </wp:positionV>
                <wp:extent cx="2884805" cy="316230"/>
                <wp:effectExtent l="0" t="0" r="0" b="8890"/>
                <wp:wrapNone/>
                <wp:docPr id="4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E19" w:rsidRPr="00F62202" w:rsidRDefault="00925E19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да;</m:t>
                              </m:r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б)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да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 в) не; г) ; не;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498CD0" id="_x0000_s1031" type="#_x0000_t202" style="position:absolute;left:0;text-align:left;margin-left:246.1pt;margin-top:.55pt;width:227.15pt;height:24.9pt;rotation:180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" stroked="f">
                <v:textbox style="mso-fit-shape-to-text:t">
                  <w:txbxContent>
                    <w:p w:rsidR="00925E19" w:rsidRPr="00F62202" w:rsidRDefault="00925E19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да;</m:t>
                        </m:r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б)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да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>; в) не; г) ; не;</w:t>
                      </w:r>
                    </w:p>
                  </w:txbxContent>
                </v:textbox>
              </v:shape>
            </w:pict>
          </mc:Fallback>
        </mc:AlternateContent>
      </w:r>
    </w:p>
    <w:p w:rsidR="00925E19" w:rsidRDefault="00925E19" w:rsidP="00925E19">
      <w:pPr>
        <w:pStyle w:val="1"/>
      </w:pPr>
      <w:r w:rsidRPr="004129A3">
        <w:rPr>
          <w:u w:val="single"/>
        </w:rPr>
        <w:t xml:space="preserve">Зад. </w:t>
      </w:r>
      <w:r w:rsidR="007F4E49">
        <w:rPr>
          <w:u w:val="single"/>
        </w:rPr>
        <w:t>7</w:t>
      </w:r>
      <w:r w:rsidRPr="00925E19">
        <w:rPr>
          <w:u w:val="single"/>
        </w:rPr>
        <w:t>.</w:t>
      </w:r>
      <w:r w:rsidRPr="00925E19">
        <w:t xml:space="preserve"> </w:t>
      </w:r>
      <w:r>
        <w:t>Запишете</w:t>
      </w:r>
      <w:r w:rsidR="00B32536">
        <w:rPr>
          <w:lang w:val="en-US"/>
        </w:rPr>
        <w:t xml:space="preserve"> </w:t>
      </w:r>
      <w:r w:rsidR="00B32536">
        <w:t>по</w:t>
      </w:r>
      <w:r>
        <w:t xml:space="preserve"> две дроби, равни на </w:t>
      </w:r>
      <w:r w:rsidR="00B32536">
        <w:t>дадената</w:t>
      </w:r>
      <w:r>
        <w:t>:</w:t>
      </w:r>
    </w:p>
    <w:p w:rsidR="00925E19" w:rsidRDefault="00925E19" w:rsidP="00925E19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52D5C4" wp14:editId="13DFA177">
                <wp:simplePos x="0" y="0"/>
                <wp:positionH relativeFrom="column">
                  <wp:posOffset>3125222</wp:posOffset>
                </wp:positionH>
                <wp:positionV relativeFrom="paragraph">
                  <wp:posOffset>369267</wp:posOffset>
                </wp:positionV>
                <wp:extent cx="2884805" cy="316230"/>
                <wp:effectExtent l="0" t="0" r="0" b="0"/>
                <wp:wrapNone/>
                <wp:docPr id="32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5E19" w:rsidRPr="00F62202" w:rsidRDefault="00925E19" w:rsidP="00F547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21D7B">
                              <w:rPr>
                                <w:sz w:val="16"/>
                                <w:szCs w:val="16"/>
                              </w:rPr>
                              <w:t xml:space="preserve"> и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20</m:t>
                                  </m:r>
                                </m:den>
                              </m:f>
                            </m:oMath>
                            <w:r w:rsidR="00621D7B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б)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 w:rsidR="00621D7B">
                              <w:rPr>
                                <w:sz w:val="16"/>
                                <w:szCs w:val="16"/>
                              </w:rPr>
                              <w:t xml:space="preserve"> и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200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 в)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30</m:t>
                                  </m:r>
                                </m:den>
                              </m:f>
                            </m:oMath>
                            <w:r w:rsidR="00621D7B">
                              <w:rPr>
                                <w:sz w:val="16"/>
                                <w:szCs w:val="16"/>
                              </w:rPr>
                              <w:t xml:space="preserve"> и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60</m:t>
                                  </m:r>
                                </m:den>
                              </m:f>
                            </m:oMath>
                            <w:r w:rsidR="00621D7B">
                              <w:rPr>
                                <w:sz w:val="16"/>
                                <w:szCs w:val="16"/>
                              </w:rPr>
                              <w:t>;г)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100</m:t>
                                  </m:r>
                                </m:den>
                              </m:f>
                            </m:oMath>
                            <w:r w:rsidR="00621D7B">
                              <w:rPr>
                                <w:sz w:val="16"/>
                                <w:szCs w:val="16"/>
                              </w:rPr>
                              <w:t xml:space="preserve"> и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10000</m:t>
                                  </m:r>
                                </m:den>
                              </m:f>
                            </m:oMath>
                            <w:r w:rsidR="00621D7B"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52D5C4" id="_x0000_s1032" type="#_x0000_t202" style="position:absolute;left:0;text-align:left;margin-left:246.1pt;margin-top:29.1pt;width:227.15pt;height:24.9pt;rotation:180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" stroked="f">
                <v:textbox style="mso-fit-shape-to-text:t">
                  <w:txbxContent>
                    <w:p w:rsidR="00925E19" w:rsidRPr="00F62202" w:rsidRDefault="00925E19" w:rsidP="00F54770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 w:rsidRPr="00F62202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621D7B">
                        <w:rPr>
                          <w:sz w:val="16"/>
                          <w:szCs w:val="16"/>
                        </w:rPr>
                        <w:t xml:space="preserve"> и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20</m:t>
                            </m:r>
                          </m:den>
                        </m:f>
                      </m:oMath>
                      <w:r w:rsidR="00621D7B"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б)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den>
                        </m:f>
                      </m:oMath>
                      <w:r w:rsidR="00621D7B">
                        <w:rPr>
                          <w:sz w:val="16"/>
                          <w:szCs w:val="16"/>
                        </w:rPr>
                        <w:t xml:space="preserve"> и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200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 в)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30</m:t>
                            </m:r>
                          </m:den>
                        </m:f>
                      </m:oMath>
                      <w:r w:rsidR="00621D7B">
                        <w:rPr>
                          <w:sz w:val="16"/>
                          <w:szCs w:val="16"/>
                        </w:rPr>
                        <w:t xml:space="preserve"> и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60</m:t>
                            </m:r>
                          </m:den>
                        </m:f>
                      </m:oMath>
                      <w:r w:rsidR="00621D7B">
                        <w:rPr>
                          <w:sz w:val="16"/>
                          <w:szCs w:val="16"/>
                        </w:rPr>
                        <w:t>;г)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</m:t>
                            </m:r>
                          </m:den>
                        </m:f>
                      </m:oMath>
                      <w:r w:rsidR="00621D7B">
                        <w:rPr>
                          <w:sz w:val="16"/>
                          <w:szCs w:val="16"/>
                        </w:rPr>
                        <w:t xml:space="preserve"> и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10000</m:t>
                            </m:r>
                          </m:den>
                        </m:f>
                      </m:oMath>
                      <w:r w:rsidR="00621D7B"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</m:oMath>
      <w:r>
        <w:tab/>
      </w:r>
      <w:r>
        <w:tab/>
        <w:t>б)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 xml:space="preserve">  </w:t>
      </w:r>
      <w:r>
        <w:tab/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>
        <w:tab/>
      </w:r>
      <w:r>
        <w:tab/>
        <w:t xml:space="preserve">г)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1000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7F4E49" w:rsidRDefault="007F4E49" w:rsidP="007F4E49">
      <w:pPr>
        <w:pStyle w:val="1"/>
        <w:rPr>
          <w:u w:val="single"/>
        </w:rPr>
      </w:pPr>
    </w:p>
    <w:p w:rsidR="007F4E49" w:rsidRDefault="007F4E49" w:rsidP="007F4E49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8</w:t>
      </w:r>
      <w:r w:rsidRPr="00925E19">
        <w:rPr>
          <w:u w:val="single"/>
        </w:rPr>
        <w:t>.</w:t>
      </w:r>
      <w:r>
        <w:t xml:space="preserve"> Открийте пропуснатите числа:</w:t>
      </w:r>
      <w:bookmarkStart w:id="0" w:name="_GoBack"/>
      <w:bookmarkEnd w:id="0"/>
    </w:p>
    <w:p w:rsidR="007F4E49" w:rsidRDefault="007F4E49" w:rsidP="007F4E49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CB84E9" wp14:editId="75B68E39">
                <wp:simplePos x="0" y="0"/>
                <wp:positionH relativeFrom="column">
                  <wp:posOffset>3125222</wp:posOffset>
                </wp:positionH>
                <wp:positionV relativeFrom="paragraph">
                  <wp:posOffset>420067</wp:posOffset>
                </wp:positionV>
                <wp:extent cx="2884805" cy="316230"/>
                <wp:effectExtent l="0" t="0" r="0" b="8890"/>
                <wp:wrapNone/>
                <wp:docPr id="45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E49" w:rsidRPr="00F62202" w:rsidRDefault="007F4E49" w:rsidP="007F4E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50;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б)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270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 в)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2 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;г)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CB84E9" id="_x0000_s1033" type="#_x0000_t202" style="position:absolute;left:0;text-align:left;margin-left:246.1pt;margin-top:33.1pt;width:227.15pt;height:24.9pt;rotation:180;z-index:2516951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" stroked="f">
                <v:textbox style="mso-fit-shape-to-text:t">
                  <w:txbxContent>
                    <w:p w:rsidR="007F4E49" w:rsidRPr="00F62202" w:rsidRDefault="007F4E49" w:rsidP="007F4E49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</w:t>
                      </w:r>
                      <w:r>
                        <w:rPr>
                          <w:sz w:val="16"/>
                          <w:szCs w:val="16"/>
                        </w:rPr>
                        <w:t xml:space="preserve">50;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б) 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270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 xml:space="preserve"> в)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2 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>;г) 1;</w:t>
                      </w:r>
                    </w:p>
                  </w:txbxContent>
                </v:textbox>
              </v:shape>
            </w:pict>
          </mc:Fallback>
        </mc:AlternateContent>
      </w:r>
      <w:r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*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  <w:r>
        <w:tab/>
      </w:r>
      <w:r>
        <w:tab/>
        <w:t>б)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90</m:t>
            </m:r>
          </m:den>
        </m:f>
      </m:oMath>
      <w:r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*</m:t>
            </m:r>
          </m:den>
        </m:f>
      </m:oMath>
      <w:r>
        <w:tab/>
        <w:t xml:space="preserve"> </w:t>
      </w:r>
      <w:r>
        <w:tab/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*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  <w:r>
        <w:tab/>
      </w:r>
      <w:r>
        <w:tab/>
        <w:t xml:space="preserve">г)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*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t xml:space="preserve"> </w:t>
      </w:r>
    </w:p>
    <w:p w:rsidR="007F4E49" w:rsidRDefault="007F4E49" w:rsidP="007F4E49">
      <w:pPr>
        <w:pStyle w:val="1"/>
      </w:pPr>
    </w:p>
    <w:p w:rsidR="007F4E49" w:rsidRDefault="007F4E49" w:rsidP="007F4E49">
      <w:pPr>
        <w:pStyle w:val="1"/>
      </w:pPr>
      <w:r w:rsidRPr="004129A3">
        <w:rPr>
          <w:u w:val="single"/>
        </w:rPr>
        <w:t xml:space="preserve">Зад. </w:t>
      </w:r>
      <w:r w:rsidR="00066D21">
        <w:rPr>
          <w:u w:val="single"/>
        </w:rPr>
        <w:t>9</w:t>
      </w:r>
      <w:r w:rsidRPr="00925E19">
        <w:rPr>
          <w:u w:val="single"/>
        </w:rPr>
        <w:t>.</w:t>
      </w:r>
      <w:r>
        <w:t xml:space="preserve"> </w:t>
      </w:r>
      <w:r w:rsidR="00066D21">
        <w:t>Разширете дробта</w:t>
      </w:r>
      <w:r>
        <w:t>:</w:t>
      </w:r>
    </w:p>
    <w:p w:rsidR="00066D21" w:rsidRDefault="007F4E49" w:rsidP="007F4E49">
      <w:pPr>
        <w:pStyle w:val="1"/>
      </w:pPr>
      <w:r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 с числото 6</m:t>
        </m:r>
      </m:oMath>
      <w:r>
        <w:tab/>
      </w:r>
      <w:r>
        <w:tab/>
        <w:t>б</w:t>
      </w:r>
      <w:r w:rsidR="00066D21">
        <w:t>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 с числото 5</m:t>
        </m:r>
      </m:oMath>
      <w:r w:rsidR="00066D21">
        <w:tab/>
      </w:r>
      <w:r>
        <w:tab/>
        <w:t xml:space="preserve"> </w:t>
      </w:r>
      <w:r>
        <w:tab/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с числото 10 </m:t>
        </m:r>
      </m:oMath>
      <w:r>
        <w:t xml:space="preserve"> </w:t>
      </w:r>
    </w:p>
    <w:p w:rsidR="007F4E49" w:rsidRDefault="00C67190" w:rsidP="007F4E49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46D0D3" wp14:editId="0AC6178F">
                <wp:simplePos x="0" y="0"/>
                <wp:positionH relativeFrom="column">
                  <wp:posOffset>3125222</wp:posOffset>
                </wp:positionH>
                <wp:positionV relativeFrom="paragraph">
                  <wp:posOffset>300052</wp:posOffset>
                </wp:positionV>
                <wp:extent cx="2884805" cy="316230"/>
                <wp:effectExtent l="0" t="0" r="0" b="0"/>
                <wp:wrapNone/>
                <wp:docPr id="46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4E49" w:rsidRPr="00F62202" w:rsidRDefault="007F4E49" w:rsidP="007F4E4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60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б)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; 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в)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C671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г)</w:t>
                            </w:r>
                            <w:r w:rsidR="00C67190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40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80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46D0D3" id="_x0000_s1034" type="#_x0000_t202" style="position:absolute;left:0;text-align:left;margin-left:246.1pt;margin-top:23.65pt;width:227.15pt;height:24.9pt;rotation:180;z-index:2516971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" stroked="f">
                <v:textbox style="mso-fit-shape-to-text:t">
                  <w:txbxContent>
                    <w:p w:rsidR="007F4E49" w:rsidRPr="00F62202" w:rsidRDefault="007F4E49" w:rsidP="007F4E49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60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б)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; 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>в)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  <w:r w:rsidR="00C67190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г)</w:t>
                      </w:r>
                      <w:r w:rsidR="00C67190">
                        <w:rPr>
                          <w:sz w:val="16"/>
                          <w:szCs w:val="16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40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80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7F4E49">
        <w:t xml:space="preserve">г)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  <m:r>
          <w:rPr>
            <w:rFonts w:ascii="Cambria Math" w:hAnsi="Cambria Math"/>
          </w:rPr>
          <m:t xml:space="preserve"> с числото 4</m:t>
        </m:r>
      </m:oMath>
    </w:p>
    <w:p w:rsidR="007F4E49" w:rsidRDefault="007F4E49" w:rsidP="007F4E49">
      <w:pPr>
        <w:pStyle w:val="1"/>
      </w:pPr>
    </w:p>
    <w:p w:rsidR="007055CE" w:rsidRDefault="007055CE" w:rsidP="007055CE">
      <w:pPr>
        <w:pStyle w:val="1"/>
      </w:pPr>
      <w:r w:rsidRPr="004129A3">
        <w:rPr>
          <w:u w:val="single"/>
        </w:rPr>
        <w:t xml:space="preserve">Зад. </w:t>
      </w:r>
      <w:r>
        <w:rPr>
          <w:u w:val="single"/>
        </w:rPr>
        <w:t>10</w:t>
      </w:r>
      <w:r w:rsidRPr="00925E19">
        <w:rPr>
          <w:u w:val="single"/>
        </w:rPr>
        <w:t>.</w:t>
      </w:r>
      <w:r w:rsidRPr="007055CE">
        <w:t xml:space="preserve"> </w:t>
      </w:r>
      <w:r>
        <w:t>Съкратете дробта:</w:t>
      </w:r>
    </w:p>
    <w:p w:rsidR="007055CE" w:rsidRDefault="007055CE" w:rsidP="007055CE">
      <w:pPr>
        <w:pStyle w:val="1"/>
      </w:pPr>
      <w:r>
        <w:t>а)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 xml:space="preserve"> с числото 5</m:t>
        </m:r>
      </m:oMath>
      <w:r>
        <w:tab/>
      </w:r>
      <w:r>
        <w:tab/>
        <w:t>б)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  <m:r>
          <w:rPr>
            <w:rFonts w:ascii="Cambria Math" w:hAnsi="Cambria Math"/>
          </w:rPr>
          <m:t xml:space="preserve"> с числото 2</m:t>
        </m:r>
      </m:oMath>
      <w:r>
        <w:tab/>
      </w:r>
      <w:r>
        <w:tab/>
        <w:t>в)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  <m:r>
          <w:rPr>
            <w:rFonts w:ascii="Cambria Math" w:hAnsi="Cambria Math"/>
          </w:rPr>
          <m:t xml:space="preserve"> с числото 10 </m:t>
        </m:r>
      </m:oMath>
      <w:r>
        <w:t xml:space="preserve"> </w:t>
      </w:r>
    </w:p>
    <w:p w:rsidR="007055CE" w:rsidRDefault="007055CE" w:rsidP="007055CE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EDC400" wp14:editId="05852F90">
                <wp:simplePos x="0" y="0"/>
                <wp:positionH relativeFrom="column">
                  <wp:posOffset>3125857</wp:posOffset>
                </wp:positionH>
                <wp:positionV relativeFrom="paragraph">
                  <wp:posOffset>344502</wp:posOffset>
                </wp:positionV>
                <wp:extent cx="2884805" cy="316230"/>
                <wp:effectExtent l="0" t="0" r="0" b="0"/>
                <wp:wrapNone/>
                <wp:docPr id="4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2884805" cy="316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55CE" w:rsidRPr="00F62202" w:rsidRDefault="007055CE" w:rsidP="007055C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62202">
                              <w:rPr>
                                <w:sz w:val="16"/>
                                <w:szCs w:val="16"/>
                                <w:u w:val="single"/>
                              </w:rPr>
                              <w:t>Отговор: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 а)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r w:rsidRPr="00F62202">
                              <w:rPr>
                                <w:sz w:val="16"/>
                                <w:szCs w:val="16"/>
                              </w:rPr>
                              <w:t xml:space="preserve">б)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; 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в)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 xml:space="preserve">; г)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5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10</m:t>
                                  </m:r>
                                </m:den>
                              </m:f>
                            </m:oMath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EDC400" id="_x0000_s1035" type="#_x0000_t202" style="position:absolute;left:0;text-align:left;margin-left:246.15pt;margin-top:27.15pt;width:227.15pt;height:24.9pt;rotation:180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" stroked="f">
                <v:textbox style="mso-fit-shape-to-text:t">
                  <w:txbxContent>
                    <w:p w:rsidR="007055CE" w:rsidRPr="00F62202" w:rsidRDefault="007055CE" w:rsidP="007055CE">
                      <w:pPr>
                        <w:rPr>
                          <w:sz w:val="16"/>
                          <w:szCs w:val="16"/>
                        </w:rPr>
                      </w:pPr>
                      <w:r w:rsidRPr="00F62202">
                        <w:rPr>
                          <w:sz w:val="16"/>
                          <w:szCs w:val="16"/>
                          <w:u w:val="single"/>
                        </w:rPr>
                        <w:t>Отговор: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 а)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 xml:space="preserve">; </w:t>
                      </w:r>
                      <w:r w:rsidRPr="00F62202">
                        <w:rPr>
                          <w:sz w:val="16"/>
                          <w:szCs w:val="16"/>
                        </w:rPr>
                        <w:t xml:space="preserve">б)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50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; 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>в)</w:t>
                      </w:r>
                      <m:oMath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3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 xml:space="preserve"> </m:t>
                        </m:r>
                      </m:oMath>
                      <w:r>
                        <w:rPr>
                          <w:sz w:val="16"/>
                          <w:szCs w:val="16"/>
                        </w:rPr>
                        <w:t xml:space="preserve">; г)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10</m:t>
                            </m:r>
                          </m:den>
                        </m:f>
                      </m:oMath>
                      <w:r>
                        <w:rPr>
                          <w:sz w:val="16"/>
                          <w:szCs w:val="16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г) 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</m:t>
            </m:r>
          </m:num>
          <m:den>
            <m:r>
              <w:rPr>
                <w:rFonts w:ascii="Cambria Math" w:hAnsi="Cambria Math"/>
              </w:rPr>
              <m:t>40</m:t>
            </m:r>
          </m:den>
        </m:f>
        <m:r>
          <w:rPr>
            <w:rFonts w:ascii="Cambria Math" w:hAnsi="Cambria Math"/>
          </w:rPr>
          <m:t xml:space="preserve"> с числото 4</m:t>
        </m:r>
      </m:oMath>
    </w:p>
    <w:p w:rsidR="00925E19" w:rsidRPr="00925E19" w:rsidRDefault="00925E19" w:rsidP="00F54770">
      <w:pPr>
        <w:pStyle w:val="1"/>
      </w:pPr>
    </w:p>
    <w:p w:rsidR="005A0AD5" w:rsidRPr="00925E19" w:rsidRDefault="005A0AD5">
      <w:pPr>
        <w:pStyle w:val="1"/>
      </w:pPr>
    </w:p>
    <w:sectPr w:rsidR="005A0AD5" w:rsidRPr="00925E19" w:rsidSect="00F54770">
      <w:headerReference w:type="default" r:id="rId8"/>
      <w:footerReference w:type="default" r:id="rId9"/>
      <w:pgSz w:w="12240" w:h="15840"/>
      <w:pgMar w:top="1985" w:right="1417" w:bottom="993" w:left="1417" w:header="708" w:footer="4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6F1" w:rsidRDefault="00D436F1" w:rsidP="006276F2">
      <w:r>
        <w:separator/>
      </w:r>
    </w:p>
  </w:endnote>
  <w:endnote w:type="continuationSeparator" w:id="0">
    <w:p w:rsidR="00D436F1" w:rsidRDefault="00D436F1" w:rsidP="00627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1ABD" w:rsidRDefault="00EE1ABD" w:rsidP="00EE1ABD">
    <w:pPr>
      <w:pStyle w:val="NormalWeb"/>
      <w:spacing w:before="0" w:beforeAutospacing="0" w:after="0" w:afterAutospacing="0" w:line="216" w:lineRule="auto"/>
      <w:jc w:val="center"/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Автор: Димитър 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 xml:space="preserve">Колев,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6 клас</w:t>
    </w:r>
    <w:r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,</w:t>
    </w:r>
  </w:p>
  <w:p w:rsidR="00EE1ABD" w:rsidRDefault="00EE1ABD" w:rsidP="00F54770">
    <w:pPr>
      <w:pStyle w:val="NormalWeb"/>
      <w:spacing w:before="0" w:beforeAutospacing="0" w:after="0" w:afterAutospacing="0" w:line="216" w:lineRule="auto"/>
      <w:jc w:val="center"/>
    </w:pP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ОУ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  <w:lang w:val="en-US"/>
      </w:rPr>
      <w:t xml:space="preserve"> </w:t>
    </w:r>
    <w:r w:rsidRPr="00EE1ABD">
      <w:rPr>
        <w:rFonts w:asciiTheme="minorHAnsi" w:hAnsi="Calibri" w:cstheme="minorBidi"/>
        <w:i/>
        <w:iCs/>
        <w:color w:val="632423" w:themeColor="accent2" w:themeShade="80"/>
        <w:spacing w:val="10"/>
        <w:kern w:val="24"/>
        <w:szCs w:val="72"/>
      </w:rPr>
      <w:t>“Иван Вазов“, гр. Смолян</w:t>
    </w:r>
    <w:r w:rsidRPr="00EE1ABD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CEBCE0E" wp14:editId="1D4CBA64">
              <wp:simplePos x="0" y="0"/>
              <wp:positionH relativeFrom="column">
                <wp:posOffset>297815</wp:posOffset>
              </wp:positionH>
              <wp:positionV relativeFrom="paragraph">
                <wp:posOffset>-5902325</wp:posOffset>
              </wp:positionV>
              <wp:extent cx="5287645" cy="457200"/>
              <wp:effectExtent l="0" t="0" r="0" b="0"/>
              <wp:wrapNone/>
              <wp:docPr id="3" name="Subtitle 2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5287645" cy="457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E1ABD" w:rsidRPr="00EE1ABD" w:rsidRDefault="00EE1ABD" w:rsidP="00EE1ABD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6"/>
                            </w:rPr>
                          </w:pPr>
                        </w:p>
                      </w:txbxContent>
                    </wps:txbx>
                    <wps:bodyPr vert="horz" wrap="square" lIns="91440" tIns="45720" rIns="91440" bIns="4572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EBCE0E" id="_x0000_t202" coordsize="21600,21600" o:spt="202" path="m,l,21600r21600,l21600,xe">
              <v:stroke joinstyle="miter"/>
              <v:path gradientshapeok="t" o:connecttype="rect"/>
            </v:shapetype>
            <v:shape id="Subtitle 2" o:spid="_x0000_s1038" type="#_x0000_t202" style="position:absolute;left:0;text-align:left;margin-left:23.45pt;margin-top:-464.75pt;width:416.35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" filled="f" stroked="f">
              <v:path arrowok="t"/>
              <o:lock v:ext="edit" grouping="t"/>
              <v:textbox>
                <w:txbxContent>
                  <w:p w:rsidR="00EE1ABD" w:rsidRPr="00EE1ABD" w:rsidRDefault="00EE1ABD" w:rsidP="00EE1ABD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6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6F1" w:rsidRDefault="00D436F1" w:rsidP="006276F2">
      <w:r>
        <w:separator/>
      </w:r>
    </w:p>
  </w:footnote>
  <w:footnote w:type="continuationSeparator" w:id="0">
    <w:p w:rsidR="00D436F1" w:rsidRDefault="00D436F1" w:rsidP="00627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76F2" w:rsidRDefault="00EE1ABD" w:rsidP="006276F2">
    <w:pPr>
      <w:pStyle w:val="Header"/>
      <w:jc w:val="center"/>
    </w:pP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89DE70C" wp14:editId="7CB56822">
              <wp:simplePos x="0" y="0"/>
              <wp:positionH relativeFrom="column">
                <wp:posOffset>-938530</wp:posOffset>
              </wp:positionH>
              <wp:positionV relativeFrom="paragraph">
                <wp:posOffset>324485</wp:posOffset>
              </wp:positionV>
              <wp:extent cx="7814310" cy="645795"/>
              <wp:effectExtent l="0" t="0" r="0" b="0"/>
              <wp:wrapNone/>
              <wp:docPr id="5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14310" cy="64579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sz w:val="16"/>
                            </w:rPr>
                          </w:pPr>
                          <w:r w:rsidRPr="006276F2">
                            <w:rPr>
                              <w:rFonts w:asciiTheme="minorHAnsi" w:hAnsi="Calibri" w:cstheme="minorBidi"/>
                              <w:i/>
                              <w:iCs/>
                              <w:color w:val="632423" w:themeColor="accent2" w:themeShade="80"/>
                              <w:spacing w:val="10"/>
                              <w:kern w:val="24"/>
                              <w:sz w:val="44"/>
                              <w:szCs w:val="72"/>
                            </w:rPr>
                            <w:t>за пети клас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189DE70C" id="_x0000_t202" coordsize="21600,21600" o:spt="202" path="m,l,21600r21600,l21600,xe">
              <v:stroke joinstyle="miter"/>
              <v:path gradientshapeok="t" o:connecttype="rect"/>
            </v:shapetype>
            <v:shape id="Текстово поле 4" o:spid="_x0000_s1036" type="#_x0000_t202" style="position:absolute;left:0;text-align:left;margin-left:-73.9pt;margin-top:25.55pt;width:615.3pt;height:50.8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" filled="f" stroked="f">
              <v:textbox style="mso-fit-shape-to-text:t"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/>
                      <w:jc w:val="center"/>
                      <w:rPr>
                        <w:sz w:val="16"/>
                      </w:rPr>
                    </w:pPr>
                    <w:r w:rsidRPr="006276F2">
                      <w:rPr>
                        <w:rFonts w:asciiTheme="minorHAnsi" w:hAnsi="Calibri" w:cstheme="minorBidi"/>
                        <w:i/>
                        <w:iCs/>
                        <w:color w:val="632423" w:themeColor="accent2" w:themeShade="80"/>
                        <w:spacing w:val="10"/>
                        <w:kern w:val="24"/>
                        <w:sz w:val="44"/>
                        <w:szCs w:val="72"/>
                      </w:rPr>
                      <w:t>за пети клас</w:t>
                    </w:r>
                  </w:p>
                </w:txbxContent>
              </v:textbox>
            </v:shape>
          </w:pict>
        </mc:Fallback>
      </mc:AlternateContent>
    </w:r>
    <w:r w:rsidRPr="006276F2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68EA12" wp14:editId="11E888D6">
              <wp:simplePos x="0" y="0"/>
              <wp:positionH relativeFrom="column">
                <wp:posOffset>-893445</wp:posOffset>
              </wp:positionH>
              <wp:positionV relativeFrom="paragraph">
                <wp:posOffset>-181610</wp:posOffset>
              </wp:positionV>
              <wp:extent cx="7766050" cy="516255"/>
              <wp:effectExtent l="0" t="0" r="0" b="0"/>
              <wp:wrapNone/>
              <wp:docPr id="2" name="Title 1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7766050" cy="5162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6276F2" w:rsidRPr="006276F2" w:rsidRDefault="006276F2" w:rsidP="006276F2">
                          <w:pPr>
                            <w:pStyle w:val="NormalWeb"/>
                            <w:spacing w:before="0" w:beforeAutospacing="0" w:after="0" w:afterAutospacing="0" w:line="216" w:lineRule="auto"/>
                            <w:jc w:val="center"/>
                            <w:rPr>
                              <w:sz w:val="8"/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</w:pPr>
                          <w:r w:rsidRPr="006276F2">
                            <w:rPr>
                              <w:rFonts w:asciiTheme="majorHAnsi" w:eastAsiaTheme="majorEastAsia" w:hAnsi="Cambria" w:cstheme="majorBidi"/>
                              <w:b/>
                              <w:bCs/>
                              <w:color w:val="E0322D"/>
                              <w:spacing w:val="10"/>
                              <w:kern w:val="24"/>
                              <w:sz w:val="44"/>
                              <w:szCs w:val="176"/>
                              <w14:shadow w14:blurRad="76200" w14:dist="50800" w14:dir="5400000" w14:sx="100000" w14:sy="100000" w14:kx="0" w14:ky="0" w14:algn="tl">
                                <w14:srgbClr w14:val="000000">
                                  <w14:alpha w14:val="35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25000">
                                      <w14:schemeClr w14:val="accent2">
                                        <w14:satMod w14:val="155000"/>
                                      </w14:schemeClr>
                                    </w14:gs>
                                    <w14:gs w14:pos="100000">
                                      <w14:schemeClr w14:val="accent2">
                                        <w14:shade w14:val="45000"/>
                                        <w14:satMod w14:val="16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  <w14:props3d w14:extrusionH="0" w14:contourW="25400" w14:prstMaterial="matte">
                                <w14:bevelT w14:w="25400" w14:h="55880" w14:prst="artDeco"/>
                                <w14:contourClr>
                                  <w14:schemeClr w14:val="accent2">
                                    <w14:tint w14:val="20000"/>
                                  </w14:schemeClr>
                                </w14:contourClr>
                              </w14:props3d>
                            </w:rPr>
                            <w:t>Математически подсказвач</w:t>
                          </w:r>
                        </w:p>
                      </w:txbxContent>
                    </wps:txbx>
                    <wps:bodyPr vert="horz" wrap="square" lIns="91440" tIns="45720" rIns="91440" bIns="45720" rtlCol="0" anchor="ctr">
                      <a:noAutofit/>
                      <a:scene3d>
                        <a:camera prst="orthographicFront"/>
                        <a:lightRig rig="soft" dir="tl">
                          <a:rot lat="0" lon="0" rev="0"/>
                        </a:lightRig>
                      </a:scene3d>
                      <a:sp3d contourW="25400" prstMaterial="matte">
                        <a:bevelT w="25400" h="55880" prst="artDeco"/>
                        <a:contourClr>
                          <a:schemeClr val="accent2">
                            <a:tint val="20000"/>
                          </a:schemeClr>
                        </a:contourClr>
                      </a:sp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68EA12" id="Title 1" o:spid="_x0000_s1037" type="#_x0000_t202" style="position:absolute;left:0;text-align:left;margin-left:-70.35pt;margin-top:-14.3pt;width:611.5pt;height:4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" filled="f" stroked="f">
              <v:path arrowok="t"/>
              <o:lock v:ext="edit" grouping="t"/>
              <v:textbox>
                <w:txbxContent>
                  <w:p w:rsidR="006276F2" w:rsidRPr="006276F2" w:rsidRDefault="006276F2" w:rsidP="006276F2">
                    <w:pPr>
                      <w:pStyle w:val="NormalWeb"/>
                      <w:spacing w:before="0" w:beforeAutospacing="0" w:after="0" w:afterAutospacing="0" w:line="216" w:lineRule="auto"/>
                      <w:jc w:val="center"/>
                      <w:rPr>
                        <w:sz w:val="8"/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</w:pPr>
                    <w:r w:rsidRPr="006276F2">
                      <w:rPr>
                        <w:rFonts w:asciiTheme="majorHAnsi" w:eastAsiaTheme="majorEastAsia" w:hAnsi="Cambria" w:cstheme="majorBidi"/>
                        <w:b/>
                        <w:bCs/>
                        <w:color w:val="E0322D"/>
                        <w:spacing w:val="10"/>
                        <w:kern w:val="24"/>
                        <w:sz w:val="44"/>
                        <w:szCs w:val="176"/>
                        <w14:shadow w14:blurRad="76200" w14:dist="50800" w14:dir="5400000" w14:sx="100000" w14:sy="100000" w14:kx="0" w14:ky="0" w14:algn="tl">
                          <w14:srgbClr w14:val="000000">
                            <w14:alpha w14:val="35000"/>
                          </w14:srgbClr>
                        </w14:shadow>
                        <w14:textFill>
                          <w14:gradFill>
                            <w14:gsLst>
                              <w14:gs w14:pos="25000">
                                <w14:schemeClr w14:val="accent2">
                                  <w14:satMod w14:val="155000"/>
                                </w14:schemeClr>
                              </w14:gs>
                              <w14:gs w14:pos="100000">
                                <w14:schemeClr w14:val="accent2">
                                  <w14:shade w14:val="45000"/>
                                  <w14:satMod w14:val="16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  <w14:props3d w14:extrusionH="0" w14:contourW="25400" w14:prstMaterial="matte">
                          <w14:bevelT w14:w="25400" w14:h="55880" w14:prst="artDeco"/>
                          <w14:contourClr>
                            <w14:schemeClr w14:val="accent2">
                              <w14:tint w14:val="20000"/>
                            </w14:schemeClr>
                          </w14:contourClr>
                        </w14:props3d>
                      </w:rPr>
                      <w:t>Математически подсказвач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75DDC"/>
    <w:multiLevelType w:val="hybridMultilevel"/>
    <w:tmpl w:val="837CCA36"/>
    <w:lvl w:ilvl="0" w:tplc="3836BB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A3"/>
    <w:rsid w:val="00066D21"/>
    <w:rsid w:val="002F41F1"/>
    <w:rsid w:val="00306830"/>
    <w:rsid w:val="00377941"/>
    <w:rsid w:val="003D2FAE"/>
    <w:rsid w:val="004129A3"/>
    <w:rsid w:val="004869EC"/>
    <w:rsid w:val="004B0D83"/>
    <w:rsid w:val="004B7728"/>
    <w:rsid w:val="004D4143"/>
    <w:rsid w:val="004E48DB"/>
    <w:rsid w:val="005A0AD5"/>
    <w:rsid w:val="00621D7B"/>
    <w:rsid w:val="006276F2"/>
    <w:rsid w:val="00636EEB"/>
    <w:rsid w:val="00645F6D"/>
    <w:rsid w:val="007055CE"/>
    <w:rsid w:val="0076462D"/>
    <w:rsid w:val="00781D7A"/>
    <w:rsid w:val="007833FE"/>
    <w:rsid w:val="007F4B8F"/>
    <w:rsid w:val="007F4E49"/>
    <w:rsid w:val="00833312"/>
    <w:rsid w:val="00925E19"/>
    <w:rsid w:val="009417AB"/>
    <w:rsid w:val="0094435F"/>
    <w:rsid w:val="00A356E0"/>
    <w:rsid w:val="00B32536"/>
    <w:rsid w:val="00BC3BEB"/>
    <w:rsid w:val="00C67190"/>
    <w:rsid w:val="00CB3FD0"/>
    <w:rsid w:val="00D436F1"/>
    <w:rsid w:val="00E742E0"/>
    <w:rsid w:val="00ED7915"/>
    <w:rsid w:val="00EE1ABD"/>
    <w:rsid w:val="00F33699"/>
    <w:rsid w:val="00F54770"/>
    <w:rsid w:val="00F6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36FD022F-442D-4FAB-8F98-4D201327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6830"/>
    <w:pPr>
      <w:jc w:val="both"/>
    </w:pPr>
    <w:rPr>
      <w:rFonts w:ascii="Arial" w:hAnsi="Arial"/>
      <w:lang w:val="bg-BG"/>
    </w:rPr>
  </w:style>
  <w:style w:type="paragraph" w:styleId="Heading1">
    <w:name w:val="heading 1"/>
    <w:basedOn w:val="Normal"/>
    <w:next w:val="Normal"/>
    <w:link w:val="Heading1Char"/>
    <w:qFormat/>
    <w:rsid w:val="004869EC"/>
    <w:pPr>
      <w:keepNext/>
      <w:ind w:hanging="360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869EC"/>
    <w:rPr>
      <w:rFonts w:ascii="Times New Roman" w:eastAsia="Times New Roman" w:hAnsi="Times New Roman"/>
      <w:b/>
      <w:bCs/>
      <w:sz w:val="32"/>
      <w:szCs w:val="24"/>
    </w:rPr>
  </w:style>
  <w:style w:type="paragraph" w:styleId="ListParagraph">
    <w:name w:val="List Paragraph"/>
    <w:basedOn w:val="Normal"/>
    <w:uiPriority w:val="34"/>
    <w:qFormat/>
    <w:rsid w:val="004869EC"/>
    <w:pPr>
      <w:contextualSpacing/>
    </w:pPr>
    <w:rPr>
      <w:rFonts w:eastAsia="Times New Roman"/>
    </w:rPr>
  </w:style>
  <w:style w:type="paragraph" w:customStyle="1" w:styleId="a">
    <w:name w:val="параграфен стил"/>
    <w:basedOn w:val="Normal"/>
    <w:link w:val="a0"/>
    <w:qFormat/>
    <w:rsid w:val="00BC3BEB"/>
    <w:pPr>
      <w:spacing w:line="360" w:lineRule="auto"/>
      <w:ind w:firstLine="720"/>
    </w:pPr>
  </w:style>
  <w:style w:type="character" w:customStyle="1" w:styleId="a0">
    <w:name w:val="параграфен стил Знак"/>
    <w:basedOn w:val="DefaultParagraphFont"/>
    <w:link w:val="a"/>
    <w:rsid w:val="00BC3BEB"/>
    <w:rPr>
      <w:rFonts w:ascii="Arial" w:hAnsi="Arial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76F2"/>
    <w:rPr>
      <w:rFonts w:ascii="Arial" w:hAnsi="Arial"/>
      <w:lang w:val="bg-BG"/>
    </w:rPr>
  </w:style>
  <w:style w:type="paragraph" w:styleId="Footer">
    <w:name w:val="footer"/>
    <w:basedOn w:val="Normal"/>
    <w:link w:val="FooterChar"/>
    <w:uiPriority w:val="99"/>
    <w:unhideWhenUsed/>
    <w:rsid w:val="006276F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76F2"/>
    <w:rPr>
      <w:rFonts w:ascii="Arial" w:hAnsi="Arial"/>
      <w:lang w:val="bg-BG"/>
    </w:rPr>
  </w:style>
  <w:style w:type="paragraph" w:styleId="NormalWeb">
    <w:name w:val="Normal (Web)"/>
    <w:basedOn w:val="Normal"/>
    <w:uiPriority w:val="99"/>
    <w:unhideWhenUsed/>
    <w:rsid w:val="006276F2"/>
    <w:pPr>
      <w:spacing w:before="100" w:beforeAutospacing="1" w:after="100" w:afterAutospacing="1"/>
      <w:jc w:val="left"/>
    </w:pPr>
    <w:rPr>
      <w:rFonts w:ascii="Times New Roman" w:eastAsiaTheme="minorEastAsia" w:hAnsi="Times New Roman"/>
      <w:sz w:val="24"/>
      <w:szCs w:val="24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1A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BD"/>
    <w:rPr>
      <w:rFonts w:ascii="Tahoma" w:hAnsi="Tahoma" w:cs="Tahoma"/>
      <w:sz w:val="16"/>
      <w:szCs w:val="16"/>
      <w:lang w:val="bg-BG"/>
    </w:rPr>
  </w:style>
  <w:style w:type="paragraph" w:customStyle="1" w:styleId="a1">
    <w:name w:val="Стил за параграфи"/>
    <w:basedOn w:val="Normal"/>
    <w:link w:val="a2"/>
    <w:qFormat/>
    <w:rsid w:val="004D4143"/>
    <w:pPr>
      <w:spacing w:before="100" w:beforeAutospacing="1" w:after="100" w:afterAutospacing="1"/>
    </w:pPr>
    <w:rPr>
      <w:rFonts w:ascii="Calibri" w:eastAsia="Times New Roman" w:hAnsi="Calibri"/>
      <w:sz w:val="28"/>
      <w:szCs w:val="24"/>
      <w:lang w:eastAsia="bg-BG"/>
    </w:rPr>
  </w:style>
  <w:style w:type="character" w:customStyle="1" w:styleId="a2">
    <w:name w:val="Стил за параграфи Знак"/>
    <w:basedOn w:val="DefaultParagraphFont"/>
    <w:link w:val="a1"/>
    <w:rsid w:val="004D4143"/>
    <w:rPr>
      <w:rFonts w:eastAsia="Times New Roman"/>
      <w:sz w:val="28"/>
      <w:szCs w:val="24"/>
      <w:lang w:val="bg-BG" w:eastAsia="bg-BG"/>
    </w:rPr>
  </w:style>
  <w:style w:type="paragraph" w:customStyle="1" w:styleId="1">
    <w:name w:val="Стил за параграфи1"/>
    <w:basedOn w:val="a1"/>
    <w:link w:val="10"/>
    <w:qFormat/>
    <w:rsid w:val="004D4143"/>
  </w:style>
  <w:style w:type="character" w:customStyle="1" w:styleId="10">
    <w:name w:val="Стил за параграфи1 Знак"/>
    <w:basedOn w:val="a2"/>
    <w:link w:val="1"/>
    <w:rsid w:val="004D4143"/>
    <w:rPr>
      <w:rFonts w:eastAsia="Times New Roman"/>
      <w:sz w:val="28"/>
      <w:szCs w:val="24"/>
      <w:lang w:val="bg-BG"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29A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29A3"/>
    <w:rPr>
      <w:rFonts w:ascii="Arial" w:hAnsi="Arial"/>
      <w:b/>
      <w:bCs/>
      <w:i/>
      <w:iCs/>
      <w:color w:val="4F81BD" w:themeColor="accent1"/>
      <w:lang w:val="bg-BG"/>
    </w:rPr>
  </w:style>
  <w:style w:type="paragraph" w:styleId="Title">
    <w:name w:val="Title"/>
    <w:basedOn w:val="Normal"/>
    <w:next w:val="Normal"/>
    <w:link w:val="TitleChar"/>
    <w:uiPriority w:val="10"/>
    <w:qFormat/>
    <w:rsid w:val="004129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29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g-BG"/>
    </w:rPr>
  </w:style>
  <w:style w:type="character" w:styleId="PlaceholderText">
    <w:name w:val="Placeholder Text"/>
    <w:basedOn w:val="DefaultParagraphFont"/>
    <w:uiPriority w:val="99"/>
    <w:semiHidden/>
    <w:rsid w:val="004B77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odskazwa4-30012015\zadachi\zadach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862C8D-D0DB-49D8-8544-E693CB60C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zadachi.dotx</Template>
  <TotalTime>72</TotalTime>
  <Pages>2</Pages>
  <Words>178</Words>
  <Characters>1018</Characters>
  <Application>Microsoft Office Word</Application>
  <DocSecurity>8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Димитър Колев</cp:lastModifiedBy>
  <cp:revision>17</cp:revision>
  <cp:lastPrinted>2015-02-02T07:22:00Z</cp:lastPrinted>
  <dcterms:created xsi:type="dcterms:W3CDTF">2015-01-11T08:51:00Z</dcterms:created>
  <dcterms:modified xsi:type="dcterms:W3CDTF">2015-02-02T07:23:00Z</dcterms:modified>
</cp:coreProperties>
</file>