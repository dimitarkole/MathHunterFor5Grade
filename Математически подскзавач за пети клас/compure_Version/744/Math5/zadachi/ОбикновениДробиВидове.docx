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699" w:rsidRDefault="004129A3" w:rsidP="004129A3">
      <w:pPr>
        <w:pStyle w:val="Title"/>
      </w:pPr>
      <w:r>
        <w:t xml:space="preserve">Задачи за упражнение към темата „Обикновени дроби - </w:t>
      </w:r>
      <w:r w:rsidR="009F1865">
        <w:t>видове</w:t>
      </w:r>
      <w:r>
        <w:t>“</w:t>
      </w:r>
    </w:p>
    <w:p w:rsidR="004129A3" w:rsidRDefault="009F1865" w:rsidP="004129A3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4C6F0BB" wp14:editId="7F0DF120">
                <wp:simplePos x="0" y="0"/>
                <wp:positionH relativeFrom="column">
                  <wp:posOffset>4074795</wp:posOffset>
                </wp:positionH>
                <wp:positionV relativeFrom="paragraph">
                  <wp:posOffset>309244</wp:posOffset>
                </wp:positionV>
                <wp:extent cx="1757045" cy="315595"/>
                <wp:effectExtent l="0" t="0" r="0" b="0"/>
                <wp:wrapNone/>
                <wp:docPr id="30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175704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728" w:rsidRPr="00F62202" w:rsidRDefault="004B77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2202">
                              <w:rPr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 а)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  <w:r w:rsidR="009F1865">
                              <w:rPr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;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  <w:r w:rsidRPr="00F62202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  <w:r w:rsidR="009F1865" w:rsidRPr="00F6220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  <w:r w:rsidR="009F1865" w:rsidRPr="00F62202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C6F0BB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left:0;text-align:left;margin-left:320.85pt;margin-top:24.35pt;width:138.35pt;height:24.85pt;rotation:180;z-index:251649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" stroked="f">
                <v:textbox style="mso-fit-shape-to-text:t">
                  <w:txbxContent>
                    <w:p w:rsidR="004B7728" w:rsidRPr="00F62202" w:rsidRDefault="004B7728">
                      <w:pPr>
                        <w:rPr>
                          <w:sz w:val="16"/>
                          <w:szCs w:val="16"/>
                        </w:rPr>
                      </w:pPr>
                      <w:r w:rsidRPr="00F62202">
                        <w:rPr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F62202">
                        <w:rPr>
                          <w:sz w:val="16"/>
                          <w:szCs w:val="16"/>
                        </w:rPr>
                        <w:t xml:space="preserve"> а)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4</m:t>
                            </m:r>
                          </m:den>
                        </m:f>
                      </m:oMath>
                      <w:r w:rsidR="009F1865">
                        <w:rPr>
                          <w:sz w:val="16"/>
                          <w:szCs w:val="16"/>
                        </w:rPr>
                        <w:t xml:space="preserve">; </w:t>
                      </w:r>
                      <w:r w:rsidRPr="00F62202">
                        <w:rPr>
                          <w:sz w:val="16"/>
                          <w:szCs w:val="16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4</m:t>
                            </m:r>
                          </m:den>
                        </m:f>
                      </m:oMath>
                      <w:r w:rsidRPr="00F62202">
                        <w:rPr>
                          <w:sz w:val="16"/>
                          <w:szCs w:val="16"/>
                        </w:rPr>
                        <w:t xml:space="preserve">;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4</m:t>
                            </m:r>
                          </m:den>
                        </m:f>
                      </m:oMath>
                      <w:r w:rsidRPr="00F62202">
                        <w:rPr>
                          <w:sz w:val="16"/>
                          <w:szCs w:val="16"/>
                        </w:rPr>
                        <w:t>;</w:t>
                      </w:r>
                      <w:r w:rsidR="009F1865" w:rsidRPr="00F62202">
                        <w:rPr>
                          <w:sz w:val="16"/>
                          <w:szCs w:val="16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4</m:t>
                            </m:r>
                          </m:den>
                        </m:f>
                      </m:oMath>
                      <w:r w:rsidR="009F1865" w:rsidRPr="00F62202">
                        <w:rPr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4129A3" w:rsidRPr="004129A3">
        <w:rPr>
          <w:u w:val="single"/>
        </w:rPr>
        <w:t>Зад. 1.</w:t>
      </w:r>
      <w:r w:rsidR="004129A3">
        <w:t xml:space="preserve"> Запишете </w:t>
      </w:r>
      <w:r>
        <w:t>всички правилни дроби със знаменател 4.</w:t>
      </w:r>
    </w:p>
    <w:p w:rsidR="004129A3" w:rsidRPr="004129A3" w:rsidRDefault="004129A3" w:rsidP="004129A3">
      <w:pPr>
        <w:pStyle w:val="1"/>
      </w:pPr>
    </w:p>
    <w:p w:rsidR="009F1865" w:rsidRDefault="009F1865" w:rsidP="009F1865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0BF9E7" wp14:editId="7F7F0003">
                <wp:simplePos x="0" y="0"/>
                <wp:positionH relativeFrom="column">
                  <wp:posOffset>4074795</wp:posOffset>
                </wp:positionH>
                <wp:positionV relativeFrom="paragraph">
                  <wp:posOffset>309244</wp:posOffset>
                </wp:positionV>
                <wp:extent cx="1757045" cy="315595"/>
                <wp:effectExtent l="0" t="0" r="0" b="0"/>
                <wp:wrapNone/>
                <wp:docPr id="4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175704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865" w:rsidRPr="00F62202" w:rsidRDefault="009F1865" w:rsidP="009F18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2202">
                              <w:rPr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 а)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den>
                              </m:f>
                            </m:oMath>
                            <w:r>
                              <w:rPr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;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;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  <w:r w:rsidRPr="00F62202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0BF9E7" id="_x0000_s1027" type="#_x0000_t202" style="position:absolute;left:0;text-align:left;margin-left:320.85pt;margin-top:24.35pt;width:138.35pt;height:24.85pt;rotation:180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" stroked="f">
                <v:textbox style="mso-fit-shape-to-text:t">
                  <w:txbxContent>
                    <w:p w:rsidR="009F1865" w:rsidRPr="00F62202" w:rsidRDefault="009F1865" w:rsidP="009F1865">
                      <w:pPr>
                        <w:rPr>
                          <w:sz w:val="16"/>
                          <w:szCs w:val="16"/>
                        </w:rPr>
                      </w:pPr>
                      <w:r w:rsidRPr="00F62202">
                        <w:rPr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F62202">
                        <w:rPr>
                          <w:sz w:val="16"/>
                          <w:szCs w:val="16"/>
                        </w:rPr>
                        <w:t xml:space="preserve"> а)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den>
                        </m:f>
                      </m:oMath>
                      <w:r>
                        <w:rPr>
                          <w:sz w:val="16"/>
                          <w:szCs w:val="16"/>
                        </w:rPr>
                        <w:t xml:space="preserve">; </w:t>
                      </w:r>
                      <w:r w:rsidRPr="00F62202">
                        <w:rPr>
                          <w:sz w:val="16"/>
                          <w:szCs w:val="16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oMath>
                      <w:r w:rsidRPr="00F62202">
                        <w:rPr>
                          <w:sz w:val="16"/>
                          <w:szCs w:val="16"/>
                        </w:rPr>
                        <w:t xml:space="preserve">;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3</m:t>
                            </m:r>
                          </m:den>
                        </m:f>
                      </m:oMath>
                      <w:r w:rsidRPr="00F62202">
                        <w:rPr>
                          <w:sz w:val="16"/>
                          <w:szCs w:val="16"/>
                        </w:rPr>
                        <w:t xml:space="preserve">;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4</m:t>
                            </m:r>
                          </m:den>
                        </m:f>
                      </m:oMath>
                      <w:r w:rsidRPr="00F62202">
                        <w:rPr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Pr="004129A3">
        <w:rPr>
          <w:u w:val="single"/>
        </w:rPr>
        <w:t xml:space="preserve">Зад. </w:t>
      </w:r>
      <w:r>
        <w:rPr>
          <w:u w:val="single"/>
        </w:rPr>
        <w:t>2</w:t>
      </w:r>
      <w:r w:rsidRPr="004129A3">
        <w:rPr>
          <w:u w:val="single"/>
        </w:rPr>
        <w:t>.</w:t>
      </w:r>
      <w:r>
        <w:t xml:space="preserve"> Запишете всички </w:t>
      </w:r>
      <w:r>
        <w:t>не</w:t>
      </w:r>
      <w:r>
        <w:t xml:space="preserve">правилни дроби с </w:t>
      </w:r>
      <w:r>
        <w:t>числител</w:t>
      </w:r>
      <w:r>
        <w:t xml:space="preserve"> 4.</w:t>
      </w:r>
    </w:p>
    <w:p w:rsidR="005A0AD5" w:rsidRDefault="005A0AD5">
      <w:pPr>
        <w:pStyle w:val="1"/>
        <w:rPr>
          <w:lang w:val="en-US"/>
        </w:rPr>
      </w:pPr>
    </w:p>
    <w:p w:rsidR="005A0AD5" w:rsidRPr="005A0AD5" w:rsidRDefault="005A0AD5" w:rsidP="005A0AD5">
      <w:pPr>
        <w:pStyle w:val="1"/>
      </w:pPr>
      <w:r w:rsidRPr="004129A3">
        <w:rPr>
          <w:u w:val="single"/>
        </w:rPr>
        <w:t xml:space="preserve">Зад. </w:t>
      </w:r>
      <w:r w:rsidR="009F1865">
        <w:rPr>
          <w:u w:val="single"/>
          <w:lang w:val="en-US"/>
        </w:rPr>
        <w:t>3</w:t>
      </w:r>
      <w:r w:rsidRPr="004129A3">
        <w:rPr>
          <w:u w:val="single"/>
        </w:rPr>
        <w:t>.</w:t>
      </w:r>
      <w:r>
        <w:t xml:space="preserve"> Запишете с помощта на обикновена дроб </w:t>
      </w:r>
      <w:r w:rsidR="009F1865">
        <w:t>числата</w:t>
      </w:r>
      <w:r>
        <w:t>:</w:t>
      </w:r>
    </w:p>
    <w:p w:rsidR="005A0AD5" w:rsidRDefault="00F54770" w:rsidP="005A0AD5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6074B1" wp14:editId="7469790C">
                <wp:simplePos x="0" y="0"/>
                <wp:positionH relativeFrom="column">
                  <wp:posOffset>2947035</wp:posOffset>
                </wp:positionH>
                <wp:positionV relativeFrom="paragraph">
                  <wp:posOffset>386714</wp:posOffset>
                </wp:positionV>
                <wp:extent cx="2884805" cy="316230"/>
                <wp:effectExtent l="0" t="0" r="0" b="0"/>
                <wp:wrapNone/>
                <wp:docPr id="30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88480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AD5" w:rsidRPr="00F62202" w:rsidRDefault="005A0AD5" w:rsidP="005A0A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2202">
                              <w:rPr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 а)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73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den>
                              </m:f>
                            </m:oMath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; б)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65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den>
                              </m:f>
                            </m:oMath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; в)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90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den>
                              </m:f>
                            </m:oMath>
                            <w:r w:rsidRPr="00F62202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  <w:r w:rsidR="00F54770" w:rsidRPr="00F62202">
                              <w:rPr>
                                <w:sz w:val="16"/>
                                <w:szCs w:val="16"/>
                              </w:rPr>
                              <w:t xml:space="preserve"> г)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den>
                              </m:f>
                            </m:oMath>
                            <w:r w:rsidR="00F54770" w:rsidRPr="00F62202">
                              <w:rPr>
                                <w:sz w:val="16"/>
                                <w:szCs w:val="16"/>
                              </w:rPr>
                              <w:t xml:space="preserve">; д)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den>
                              </m:f>
                            </m:oMath>
                            <w:r w:rsidR="00F54770" w:rsidRPr="00F62202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6074B1" id="_x0000_s1028" type="#_x0000_t202" style="position:absolute;left:0;text-align:left;margin-left:232.05pt;margin-top:30.45pt;width:227.15pt;height:24.9pt;rotation:180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" stroked="f">
                <v:textbox style="mso-fit-shape-to-text:t">
                  <w:txbxContent>
                    <w:p w:rsidR="005A0AD5" w:rsidRPr="00F62202" w:rsidRDefault="005A0AD5" w:rsidP="005A0AD5">
                      <w:pPr>
                        <w:rPr>
                          <w:sz w:val="16"/>
                          <w:szCs w:val="16"/>
                        </w:rPr>
                      </w:pPr>
                      <w:r w:rsidRPr="00F62202">
                        <w:rPr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F62202">
                        <w:rPr>
                          <w:sz w:val="16"/>
                          <w:szCs w:val="16"/>
                        </w:rPr>
                        <w:t xml:space="preserve"> а)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73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den>
                        </m:f>
                      </m:oMath>
                      <w:r w:rsidRPr="00F62202">
                        <w:rPr>
                          <w:sz w:val="16"/>
                          <w:szCs w:val="16"/>
                        </w:rPr>
                        <w:t xml:space="preserve">; б)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65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den>
                        </m:f>
                      </m:oMath>
                      <w:r w:rsidRPr="00F62202">
                        <w:rPr>
                          <w:sz w:val="16"/>
                          <w:szCs w:val="16"/>
                        </w:rPr>
                        <w:t xml:space="preserve">; в)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90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den>
                        </m:f>
                      </m:oMath>
                      <w:r w:rsidRPr="00F62202">
                        <w:rPr>
                          <w:sz w:val="16"/>
                          <w:szCs w:val="16"/>
                        </w:rPr>
                        <w:t>;</w:t>
                      </w:r>
                      <w:r w:rsidR="00F54770" w:rsidRPr="00F62202">
                        <w:rPr>
                          <w:sz w:val="16"/>
                          <w:szCs w:val="16"/>
                        </w:rPr>
                        <w:t xml:space="preserve"> г)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den>
                        </m:f>
                      </m:oMath>
                      <w:r w:rsidR="00F54770" w:rsidRPr="00F62202">
                        <w:rPr>
                          <w:sz w:val="16"/>
                          <w:szCs w:val="16"/>
                        </w:rPr>
                        <w:t xml:space="preserve">; д)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den>
                        </m:f>
                      </m:oMath>
                      <w:r w:rsidR="00F54770" w:rsidRPr="00F62202">
                        <w:rPr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5A0AD5" w:rsidRPr="005A0AD5">
        <w:t>а) 73</w:t>
      </w:r>
      <w:r w:rsidR="005A0AD5">
        <w:rPr>
          <w:rFonts w:ascii="Arial" w:eastAsia="Calibri" w:hAnsi="Arial"/>
          <w:noProof/>
          <w:sz w:val="20"/>
          <w:szCs w:val="20"/>
        </w:rPr>
        <w:tab/>
      </w:r>
      <w:r w:rsidR="005A0AD5" w:rsidRPr="005A0AD5">
        <w:t>б</w:t>
      </w:r>
      <w:r w:rsidR="005A0AD5" w:rsidRPr="004B7728">
        <w:t>)</w:t>
      </w:r>
      <w:r w:rsidR="005A0AD5">
        <w:t xml:space="preserve"> 65</w:t>
      </w:r>
      <w:r w:rsidR="005A0AD5">
        <w:tab/>
      </w:r>
      <w:r w:rsidR="005A0AD5" w:rsidRPr="004B7728">
        <w:t>в)</w:t>
      </w:r>
      <w:r w:rsidR="005A0AD5">
        <w:t xml:space="preserve"> 90</w:t>
      </w:r>
      <w:r w:rsidR="005A0AD5">
        <w:tab/>
        <w:t>г) 0</w:t>
      </w:r>
      <w:r w:rsidR="005A0AD5">
        <w:tab/>
        <w:t xml:space="preserve">д) 10 </w:t>
      </w:r>
    </w:p>
    <w:p w:rsidR="005A0AD5" w:rsidRPr="004129A3" w:rsidRDefault="005A0AD5" w:rsidP="005A0AD5">
      <w:pPr>
        <w:pStyle w:val="1"/>
      </w:pPr>
    </w:p>
    <w:p w:rsidR="00F54770" w:rsidRPr="005A0AD5" w:rsidRDefault="00F54770" w:rsidP="00F54770">
      <w:pPr>
        <w:pStyle w:val="1"/>
      </w:pPr>
      <w:r w:rsidRPr="004129A3">
        <w:rPr>
          <w:u w:val="single"/>
        </w:rPr>
        <w:t xml:space="preserve">Зад. </w:t>
      </w:r>
      <w:r w:rsidR="009F1865">
        <w:rPr>
          <w:u w:val="single"/>
        </w:rPr>
        <w:t>4</w:t>
      </w:r>
      <w:r w:rsidRPr="004129A3">
        <w:rPr>
          <w:u w:val="single"/>
        </w:rPr>
        <w:t>.</w:t>
      </w:r>
      <w:r>
        <w:t xml:space="preserve"> </w:t>
      </w:r>
      <w:r w:rsidR="009F1865">
        <w:t>Кои от дробите са правилни</w:t>
      </w:r>
      <w:r>
        <w:t>:</w:t>
      </w:r>
    </w:p>
    <w:p w:rsidR="00F54770" w:rsidRDefault="00F54770" w:rsidP="00F54770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4003AB5" wp14:editId="37D8EAC6">
                <wp:simplePos x="0" y="0"/>
                <wp:positionH relativeFrom="column">
                  <wp:posOffset>2947035</wp:posOffset>
                </wp:positionH>
                <wp:positionV relativeFrom="paragraph">
                  <wp:posOffset>465454</wp:posOffset>
                </wp:positionV>
                <wp:extent cx="2884805" cy="316230"/>
                <wp:effectExtent l="0" t="0" r="0" b="0"/>
                <wp:wrapNone/>
                <wp:docPr id="309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88480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770" w:rsidRPr="00F62202" w:rsidRDefault="00F54770" w:rsidP="00F547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2202">
                              <w:rPr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="009F1865">
                              <w:rPr>
                                <w:sz w:val="16"/>
                                <w:szCs w:val="16"/>
                              </w:rPr>
                              <w:t xml:space="preserve"> а); </w:t>
                            </w:r>
                            <w:r w:rsidRPr="00F62202">
                              <w:rPr>
                                <w:sz w:val="16"/>
                                <w:szCs w:val="16"/>
                              </w:rPr>
                              <w:t>в)</w:t>
                            </w:r>
                            <w:r w:rsidR="009F1865">
                              <w:rPr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д)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003AB5" id="_x0000_s1029" type="#_x0000_t202" style="position:absolute;left:0;text-align:left;margin-left:232.05pt;margin-top:36.65pt;width:227.15pt;height:24.9pt;rotation:180;z-index:251650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" stroked="f">
                <v:textbox style="mso-fit-shape-to-text:t">
                  <w:txbxContent>
                    <w:p w:rsidR="00F54770" w:rsidRPr="00F62202" w:rsidRDefault="00F54770" w:rsidP="00F54770">
                      <w:pPr>
                        <w:rPr>
                          <w:sz w:val="16"/>
                          <w:szCs w:val="16"/>
                        </w:rPr>
                      </w:pPr>
                      <w:r w:rsidRPr="00F62202">
                        <w:rPr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="009F1865">
                        <w:rPr>
                          <w:sz w:val="16"/>
                          <w:szCs w:val="16"/>
                        </w:rPr>
                        <w:t xml:space="preserve"> а); </w:t>
                      </w:r>
                      <w:r w:rsidRPr="00F62202">
                        <w:rPr>
                          <w:sz w:val="16"/>
                          <w:szCs w:val="16"/>
                        </w:rPr>
                        <w:t>в)</w:t>
                      </w:r>
                      <w:r w:rsidR="009F1865">
                        <w:rPr>
                          <w:sz w:val="16"/>
                          <w:szCs w:val="16"/>
                        </w:rPr>
                        <w:t xml:space="preserve">; </w:t>
                      </w:r>
                      <w:r w:rsidRPr="00F62202">
                        <w:rPr>
                          <w:sz w:val="16"/>
                          <w:szCs w:val="16"/>
                        </w:rPr>
                        <w:t xml:space="preserve">д) </w:t>
                      </w:r>
                    </w:p>
                  </w:txbxContent>
                </v:textbox>
              </v:shape>
            </w:pict>
          </mc:Fallback>
        </mc:AlternateContent>
      </w:r>
      <w:r w:rsidRPr="005A0AD5">
        <w:t>а)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</m:oMath>
      <w:r>
        <w:tab/>
      </w:r>
      <w:r>
        <w:tab/>
      </w:r>
      <w:r w:rsidRPr="005A0AD5">
        <w:t>б</w:t>
      </w:r>
      <w:r w:rsidRPr="004B7728">
        <w:t>)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  <m:r>
              <w:rPr>
                <w:rFonts w:ascii="Cambria Math" w:hAnsi="Cambria Math"/>
              </w:rPr>
              <m:t>00</m:t>
            </m:r>
          </m:num>
          <m:den>
            <m:r>
              <w:rPr>
                <w:rFonts w:ascii="Cambria Math" w:hAnsi="Cambria Math"/>
              </w:rPr>
              <m:t>310</m:t>
            </m:r>
          </m:den>
        </m:f>
      </m:oMath>
      <w:r>
        <w:tab/>
      </w:r>
      <w:r>
        <w:tab/>
      </w:r>
      <w:r w:rsidRPr="004B7728">
        <w:t>в)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</m:t>
            </m:r>
          </m:num>
          <m:den>
            <m:r>
              <w:rPr>
                <w:rFonts w:ascii="Cambria Math" w:hAnsi="Cambria Math"/>
              </w:rPr>
              <m:t>180</m:t>
            </m:r>
          </m:den>
        </m:f>
      </m:oMath>
      <w:r>
        <w:tab/>
      </w:r>
      <w:r>
        <w:tab/>
        <w:t>г)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45</m:t>
            </m:r>
          </m:den>
        </m:f>
      </m:oMath>
      <w:r>
        <w:tab/>
      </w:r>
      <w:r>
        <w:tab/>
        <w:t xml:space="preserve">д)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:rsidR="00F54770" w:rsidRPr="004129A3" w:rsidRDefault="00F54770" w:rsidP="00F54770">
      <w:pPr>
        <w:pStyle w:val="1"/>
      </w:pPr>
    </w:p>
    <w:p w:rsidR="00F54770" w:rsidRPr="005A0AD5" w:rsidRDefault="00F54770" w:rsidP="00F54770">
      <w:pPr>
        <w:pStyle w:val="1"/>
      </w:pPr>
      <w:r w:rsidRPr="004129A3">
        <w:rPr>
          <w:u w:val="single"/>
        </w:rPr>
        <w:t xml:space="preserve">Зад. </w:t>
      </w:r>
      <w:r w:rsidR="009F1865">
        <w:rPr>
          <w:u w:val="single"/>
        </w:rPr>
        <w:t>5</w:t>
      </w:r>
      <w:r w:rsidRPr="004129A3">
        <w:rPr>
          <w:u w:val="single"/>
        </w:rPr>
        <w:t>.</w:t>
      </w:r>
      <w:r w:rsidR="009F1865">
        <w:t xml:space="preserve"> </w:t>
      </w:r>
      <w:r w:rsidR="009F1865">
        <w:t xml:space="preserve">Кои от дробите са </w:t>
      </w:r>
      <w:r w:rsidR="009F1865">
        <w:t>не</w:t>
      </w:r>
      <w:r w:rsidR="009F1865">
        <w:t>правилни:</w:t>
      </w:r>
    </w:p>
    <w:p w:rsidR="00F54770" w:rsidRDefault="009F1865" w:rsidP="00F54770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090DA38" wp14:editId="40105103">
                <wp:simplePos x="0" y="0"/>
                <wp:positionH relativeFrom="column">
                  <wp:posOffset>2947670</wp:posOffset>
                </wp:positionH>
                <wp:positionV relativeFrom="paragraph">
                  <wp:posOffset>484504</wp:posOffset>
                </wp:positionV>
                <wp:extent cx="2884805" cy="316230"/>
                <wp:effectExtent l="0" t="0" r="0" b="0"/>
                <wp:wrapNone/>
                <wp:docPr id="49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88480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865" w:rsidRPr="00F62202" w:rsidRDefault="009F1865" w:rsidP="00F547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2202">
                              <w:rPr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а); </w:t>
                            </w:r>
                            <w:r w:rsidRPr="00F62202">
                              <w:rPr>
                                <w:sz w:val="16"/>
                                <w:szCs w:val="16"/>
                              </w:rPr>
                              <w:t>в)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; г</w:t>
                            </w:r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90DA38" id="_x0000_s1030" type="#_x0000_t202" style="position:absolute;left:0;text-align:left;margin-left:232.1pt;margin-top:38.15pt;width:227.15pt;height:24.9pt;rotation:180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" stroked="f">
                <v:textbox style="mso-fit-shape-to-text:t">
                  <w:txbxContent>
                    <w:p w:rsidR="009F1865" w:rsidRPr="00F62202" w:rsidRDefault="009F1865" w:rsidP="00F54770">
                      <w:pPr>
                        <w:rPr>
                          <w:sz w:val="16"/>
                          <w:szCs w:val="16"/>
                        </w:rPr>
                      </w:pPr>
                      <w:r w:rsidRPr="00F62202">
                        <w:rPr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>
                        <w:rPr>
                          <w:sz w:val="16"/>
                          <w:szCs w:val="16"/>
                        </w:rPr>
                        <w:t xml:space="preserve"> а); </w:t>
                      </w:r>
                      <w:r w:rsidRPr="00F62202">
                        <w:rPr>
                          <w:sz w:val="16"/>
                          <w:szCs w:val="16"/>
                        </w:rPr>
                        <w:t>в)</w:t>
                      </w:r>
                      <w:r>
                        <w:rPr>
                          <w:sz w:val="16"/>
                          <w:szCs w:val="16"/>
                        </w:rPr>
                        <w:t>; г</w:t>
                      </w:r>
                      <w:r w:rsidRPr="00F62202">
                        <w:rPr>
                          <w:sz w:val="16"/>
                          <w:szCs w:val="16"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 w:rsidR="00F54770" w:rsidRPr="005A0AD5">
        <w:t>а)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</m:oMath>
      <w:r w:rsidR="00F54770">
        <w:tab/>
      </w:r>
      <w:r w:rsidR="00F54770">
        <w:tab/>
      </w:r>
      <w:r w:rsidR="00F54770" w:rsidRPr="005A0AD5">
        <w:t>б</w:t>
      </w:r>
      <w:r w:rsidR="00F54770" w:rsidRPr="004B7728">
        <w:t>)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31</m:t>
            </m:r>
          </m:den>
        </m:f>
      </m:oMath>
      <w:r w:rsidR="00F54770">
        <w:tab/>
      </w:r>
      <w:r w:rsidR="00F54770">
        <w:tab/>
      </w:r>
      <w:r w:rsidR="00F54770" w:rsidRPr="004B7728">
        <w:t>в)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80</m:t>
            </m:r>
          </m:num>
          <m:den>
            <m:r>
              <w:rPr>
                <w:rFonts w:ascii="Cambria Math" w:hAnsi="Cambria Math"/>
              </w:rPr>
              <m:t>180</m:t>
            </m:r>
          </m:den>
        </m:f>
      </m:oMath>
      <w:r w:rsidR="00F54770">
        <w:tab/>
      </w:r>
      <w:r w:rsidR="00F54770">
        <w:tab/>
        <w:t>г)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45</m:t>
            </m:r>
          </m:den>
        </m:f>
      </m:oMath>
      <w:r w:rsidR="00F54770">
        <w:tab/>
      </w:r>
      <w:r w:rsidR="00F54770">
        <w:tab/>
        <w:t xml:space="preserve">д)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:rsidR="00F54770" w:rsidRPr="004129A3" w:rsidRDefault="00F54770" w:rsidP="00F54770">
      <w:pPr>
        <w:pStyle w:val="1"/>
      </w:pPr>
    </w:p>
    <w:p w:rsidR="00F54770" w:rsidRPr="005A0AD5" w:rsidRDefault="00F54770" w:rsidP="00F54770">
      <w:pPr>
        <w:pStyle w:val="1"/>
      </w:pPr>
      <w:r w:rsidRPr="004129A3">
        <w:rPr>
          <w:u w:val="single"/>
        </w:rPr>
        <w:t>Зад.</w:t>
      </w:r>
      <w:r w:rsidR="007A68BE">
        <w:rPr>
          <w:u w:val="single"/>
        </w:rPr>
        <w:t xml:space="preserve"> 6.</w:t>
      </w:r>
      <w:r>
        <w:t xml:space="preserve"> </w:t>
      </w:r>
      <w:r w:rsidR="007A68BE">
        <w:t>Разширете всяка от дробите с подходящо число, така че знаменателите им да станат равни на 24</w:t>
      </w:r>
    </w:p>
    <w:p w:rsidR="00925E19" w:rsidRDefault="007A68BE" w:rsidP="00F54770">
      <w:pPr>
        <w:pStyle w:val="1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BA0F029" wp14:editId="282A2D29">
                <wp:simplePos x="0" y="0"/>
                <wp:positionH relativeFrom="column">
                  <wp:posOffset>3836035</wp:posOffset>
                </wp:positionH>
                <wp:positionV relativeFrom="paragraph">
                  <wp:posOffset>12064</wp:posOffset>
                </wp:positionV>
                <wp:extent cx="1996994" cy="316230"/>
                <wp:effectExtent l="0" t="0" r="3810" b="0"/>
                <wp:wrapNone/>
                <wp:docPr id="311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1996994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8BE" w:rsidRPr="00F62202" w:rsidRDefault="00F54770" w:rsidP="00F547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A68BE">
                              <w:rPr>
                                <w:rFonts w:cs="Arial"/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7A68BE"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A68BE" w:rsidRPr="007A68BE">
                              <w:rPr>
                                <w:rFonts w:cs="Arial"/>
                                <w:sz w:val="16"/>
                                <w:szCs w:val="16"/>
                              </w:rPr>
                              <w:t>а)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15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24</m:t>
                                  </m:r>
                                </m:den>
                              </m:f>
                            </m:oMath>
                            <w:r w:rsidR="007A68BE" w:rsidRPr="007A68BE"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="007A68BE" w:rsidRPr="007A68BE">
                              <w:rPr>
                                <w:rFonts w:cs="Arial"/>
                                <w:sz w:val="16"/>
                                <w:szCs w:val="16"/>
                              </w:rPr>
                              <w:t>б)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  <w:r w:rsidR="007A68BE" w:rsidRPr="007A68BE"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="007A68BE" w:rsidRPr="007A68BE">
                              <w:rPr>
                                <w:rFonts w:cs="Arial"/>
                                <w:sz w:val="16"/>
                                <w:szCs w:val="16"/>
                              </w:rPr>
                              <w:t>в)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14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24</m:t>
                                  </m:r>
                                </m:den>
                              </m:f>
                            </m:oMath>
                            <w:r w:rsidR="007A68BE" w:rsidRPr="007A68BE">
                              <w:rPr>
                                <w:rFonts w:cs="Arial"/>
                                <w:sz w:val="16"/>
                                <w:szCs w:val="16"/>
                              </w:rPr>
                              <w:t>;</w:t>
                            </w:r>
                            <w:r w:rsidR="007A68BE" w:rsidRPr="007A68BE">
                              <w:rPr>
                                <w:rFonts w:cs="Arial"/>
                                <w:sz w:val="16"/>
                                <w:szCs w:val="16"/>
                              </w:rPr>
                              <w:t>г)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44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24</m:t>
                                  </m:r>
                                </m:den>
                              </m:f>
                            </m:oMath>
                            <w:r w:rsidR="007A68BE" w:rsidRPr="007A68BE">
                              <w:rPr>
                                <w:rFonts w:cs="Arial"/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A0F029" id="_x0000_s1031" type="#_x0000_t202" style="position:absolute;left:0;text-align:left;margin-left:302.05pt;margin-top:.95pt;width:157.25pt;height:24.9pt;rotation:180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" stroked="f">
                <v:textbox style="mso-fit-shape-to-text:t">
                  <w:txbxContent>
                    <w:p w:rsidR="007A68BE" w:rsidRPr="00F62202" w:rsidRDefault="00F54770" w:rsidP="00F54770">
                      <w:pPr>
                        <w:rPr>
                          <w:sz w:val="16"/>
                          <w:szCs w:val="16"/>
                        </w:rPr>
                      </w:pPr>
                      <w:r w:rsidRPr="007A68BE">
                        <w:rPr>
                          <w:rFonts w:cs="Arial"/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7A68BE">
                        <w:rPr>
                          <w:rFonts w:cs="Arial"/>
                          <w:sz w:val="16"/>
                          <w:szCs w:val="16"/>
                        </w:rPr>
                        <w:t xml:space="preserve"> </w:t>
                      </w:r>
                      <w:r w:rsidR="007A68BE" w:rsidRPr="007A68BE">
                        <w:rPr>
                          <w:rFonts w:cs="Arial"/>
                          <w:sz w:val="16"/>
                          <w:szCs w:val="16"/>
                        </w:rPr>
                        <w:t>а)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15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24</m:t>
                            </m:r>
                          </m:den>
                        </m:f>
                      </m:oMath>
                      <w:r w:rsidR="007A68BE" w:rsidRPr="007A68BE">
                        <w:rPr>
                          <w:rFonts w:cs="Arial"/>
                          <w:sz w:val="16"/>
                          <w:szCs w:val="16"/>
                        </w:rPr>
                        <w:t xml:space="preserve">; </w:t>
                      </w:r>
                      <w:r w:rsidR="007A68BE" w:rsidRPr="007A68BE">
                        <w:rPr>
                          <w:rFonts w:cs="Arial"/>
                          <w:sz w:val="16"/>
                          <w:szCs w:val="16"/>
                        </w:rPr>
                        <w:t>б)</w:t>
                      </w:r>
                      <m:oMath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6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4</m:t>
                            </m:r>
                          </m:den>
                        </m:f>
                      </m:oMath>
                      <w:r w:rsidR="007A68BE" w:rsidRPr="007A68BE">
                        <w:rPr>
                          <w:rFonts w:cs="Arial"/>
                          <w:sz w:val="16"/>
                          <w:szCs w:val="16"/>
                        </w:rPr>
                        <w:t xml:space="preserve">; </w:t>
                      </w:r>
                      <w:r w:rsidR="007A68BE" w:rsidRPr="007A68BE">
                        <w:rPr>
                          <w:rFonts w:cs="Arial"/>
                          <w:sz w:val="16"/>
                          <w:szCs w:val="16"/>
                        </w:rPr>
                        <w:t>в)</w:t>
                      </w:r>
                      <m:oMath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14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24</m:t>
                            </m:r>
                          </m:den>
                        </m:f>
                      </m:oMath>
                      <w:r w:rsidR="007A68BE" w:rsidRPr="007A68BE">
                        <w:rPr>
                          <w:rFonts w:cs="Arial"/>
                          <w:sz w:val="16"/>
                          <w:szCs w:val="16"/>
                        </w:rPr>
                        <w:t>;</w:t>
                      </w:r>
                      <w:r w:rsidR="007A68BE" w:rsidRPr="007A68BE">
                        <w:rPr>
                          <w:rFonts w:cs="Arial"/>
                          <w:sz w:val="16"/>
                          <w:szCs w:val="16"/>
                        </w:rPr>
                        <w:t>г)</w:t>
                      </w:r>
                      <m:oMath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44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24</m:t>
                            </m:r>
                          </m:den>
                        </m:f>
                      </m:oMath>
                      <w:r w:rsidR="007A68BE" w:rsidRPr="007A68BE">
                        <w:rPr>
                          <w:rFonts w:cs="Arial"/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5A0AD5">
        <w:t>а)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ab/>
      </w:r>
      <w:r>
        <w:tab/>
      </w:r>
      <w:r w:rsidRPr="005A0AD5">
        <w:t>б</w:t>
      </w:r>
      <w:r w:rsidRPr="004B7728">
        <w:t>)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ab/>
      </w:r>
      <w:r>
        <w:tab/>
      </w:r>
      <w:r w:rsidRPr="004B7728">
        <w:t>в)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tab/>
      </w:r>
      <w:r>
        <w:tab/>
        <w:t>г)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tab/>
      </w:r>
      <w:r>
        <w:tab/>
      </w:r>
    </w:p>
    <w:p w:rsidR="00925E19" w:rsidRDefault="007A68BE" w:rsidP="00925E19">
      <w:pPr>
        <w:pStyle w:val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61FE306" wp14:editId="60550DA8">
                <wp:simplePos x="0" y="0"/>
                <wp:positionH relativeFrom="column">
                  <wp:posOffset>3485515</wp:posOffset>
                </wp:positionH>
                <wp:positionV relativeFrom="paragraph">
                  <wp:posOffset>249554</wp:posOffset>
                </wp:positionV>
                <wp:extent cx="2346966" cy="316230"/>
                <wp:effectExtent l="0" t="0" r="0" b="8890"/>
                <wp:wrapNone/>
                <wp:docPr id="50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346966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8BE" w:rsidRPr="00F62202" w:rsidRDefault="007A68BE" w:rsidP="007A68BE">
                            <w:pPr>
                              <w:pStyle w:val="1"/>
                              <w:rPr>
                                <w:sz w:val="16"/>
                                <w:szCs w:val="16"/>
                              </w:rPr>
                            </w:pPr>
                            <w:r w:rsidRPr="00F62202">
                              <w:rPr>
                                <w:sz w:val="16"/>
                                <w:szCs w:val="16"/>
                                <w:u w:val="single"/>
                              </w:rPr>
                              <w:t>Отговор</w:t>
                            </w:r>
                            <w:r w:rsidRPr="007A68BE"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>:</w:t>
                            </w:r>
                            <w:r w:rsidRPr="007A68B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а)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 xml:space="preserve">  </m:t>
                              </m:r>
                            </m:oMath>
                            <w:r w:rsidRPr="007A68B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;</w:t>
                            </w:r>
                            <w:r w:rsidRPr="007A68B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б)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10</m:t>
                                  </m:r>
                                </m:den>
                              </m:f>
                            </m:oMath>
                            <w:r w:rsidRPr="007A68B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68B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;</w:t>
                            </w:r>
                            <w:r w:rsidRPr="007A68B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в)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den>
                              </m:f>
                            </m:oMath>
                            <w:r w:rsidRPr="007A68B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;</w:t>
                            </w:r>
                            <w:r w:rsidRPr="007A68B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г)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100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</m:oMath>
                            <w:r w:rsidRPr="007A68B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68B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;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1FE306" id="_x0000_s1032" type="#_x0000_t202" style="position:absolute;left:0;text-align:left;margin-left:274.45pt;margin-top:19.65pt;width:184.8pt;height:24.9pt;rotation:180;z-index:2516720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" stroked="f">
                <v:textbox style="mso-fit-shape-to-text:t">
                  <w:txbxContent>
                    <w:p w:rsidR="007A68BE" w:rsidRPr="00F62202" w:rsidRDefault="007A68BE" w:rsidP="007A68BE">
                      <w:pPr>
                        <w:pStyle w:val="1"/>
                        <w:rPr>
                          <w:sz w:val="16"/>
                          <w:szCs w:val="16"/>
                        </w:rPr>
                      </w:pPr>
                      <w:r w:rsidRPr="00F62202">
                        <w:rPr>
                          <w:sz w:val="16"/>
                          <w:szCs w:val="16"/>
                          <w:u w:val="single"/>
                        </w:rPr>
                        <w:t>Отговор</w:t>
                      </w:r>
                      <w:r w:rsidRPr="007A68BE"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>:</w:t>
                      </w:r>
                      <w:r w:rsidRPr="007A68BE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а)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 xml:space="preserve">  </m:t>
                        </m:r>
                      </m:oMath>
                      <w:r w:rsidRPr="007A68BE">
                        <w:rPr>
                          <w:rFonts w:ascii="Arial" w:hAnsi="Arial" w:cs="Arial"/>
                          <w:sz w:val="16"/>
                          <w:szCs w:val="16"/>
                        </w:rPr>
                        <w:t>;</w:t>
                      </w:r>
                      <w:r w:rsidRPr="007A68BE">
                        <w:rPr>
                          <w:rFonts w:ascii="Arial" w:hAnsi="Arial" w:cs="Arial"/>
                          <w:sz w:val="16"/>
                          <w:szCs w:val="16"/>
                        </w:rPr>
                        <w:t>б)</w:t>
                      </w:r>
                      <m:oMath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10</m:t>
                            </m:r>
                          </m:den>
                        </m:f>
                      </m:oMath>
                      <w:r w:rsidRPr="007A68BE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7A68BE">
                        <w:rPr>
                          <w:rFonts w:ascii="Arial" w:hAnsi="Arial" w:cs="Arial"/>
                          <w:sz w:val="16"/>
                          <w:szCs w:val="16"/>
                        </w:rPr>
                        <w:t>;</w:t>
                      </w:r>
                      <w:r w:rsidRPr="007A68BE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в)</w:t>
                      </w:r>
                      <m:oMath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0</m:t>
                            </m:r>
                          </m:den>
                        </m:f>
                      </m:oMath>
                      <w:r w:rsidRPr="007A68BE">
                        <w:rPr>
                          <w:rFonts w:ascii="Arial" w:hAnsi="Arial" w:cs="Arial"/>
                          <w:sz w:val="16"/>
                          <w:szCs w:val="16"/>
                        </w:rPr>
                        <w:t>;</w:t>
                      </w:r>
                      <w:r w:rsidRPr="007A68BE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г) </w:t>
                      </w:r>
                      <m:oMath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100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 xml:space="preserve"> </m:t>
                        </m:r>
                      </m:oMath>
                      <w:r w:rsidRPr="007A68BE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7A68BE">
                        <w:rPr>
                          <w:rFonts w:ascii="Arial" w:hAnsi="Arial" w:cs="Arial"/>
                          <w:sz w:val="16"/>
                          <w:szCs w:val="16"/>
                        </w:rPr>
                        <w:t>;</w:t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925E19" w:rsidRPr="004129A3">
        <w:rPr>
          <w:u w:val="single"/>
        </w:rPr>
        <w:t xml:space="preserve">Зад. </w:t>
      </w:r>
      <w:r>
        <w:rPr>
          <w:u w:val="single"/>
        </w:rPr>
        <w:t>7</w:t>
      </w:r>
      <w:r w:rsidR="008C7DB3">
        <w:rPr>
          <w:u w:val="single"/>
        </w:rPr>
        <w:t>.</w:t>
      </w:r>
      <w:r w:rsidR="00925E19" w:rsidRPr="00925E19">
        <w:t xml:space="preserve"> </w:t>
      </w:r>
      <w:r>
        <w:t>Съкратете</w:t>
      </w:r>
      <w:r w:rsidR="00925E19">
        <w:t xml:space="preserve"> дробите:</w:t>
      </w:r>
    </w:p>
    <w:p w:rsidR="00925E19" w:rsidRDefault="00925E19" w:rsidP="00F54770">
      <w:pPr>
        <w:pStyle w:val="1"/>
      </w:pPr>
      <w:r>
        <w:t xml:space="preserve">а)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22</m:t>
            </m:r>
          </m:den>
        </m:f>
        <m:r>
          <w:rPr>
            <w:rFonts w:ascii="Cambria Math" w:hAnsi="Cambria Math"/>
          </w:rPr>
          <m:t xml:space="preserve"> </m:t>
        </m:r>
      </m:oMath>
      <w:r w:rsidR="007A68BE">
        <w:tab/>
      </w:r>
      <w:r w:rsidR="007A68BE">
        <w:tab/>
      </w:r>
      <w:r>
        <w:t>б)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t xml:space="preserve">  </w:t>
      </w:r>
      <w:r>
        <w:tab/>
        <w:t>в)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90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</w:t>
      </w:r>
      <w:r w:rsidR="007A68BE">
        <w:tab/>
      </w:r>
      <w:r>
        <w:tab/>
        <w:t xml:space="preserve">г)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</w:t>
      </w:r>
      <w:bookmarkStart w:id="0" w:name="_GoBack"/>
      <w:bookmarkEnd w:id="0"/>
    </w:p>
    <w:sectPr w:rsidR="00925E19" w:rsidSect="00F54770">
      <w:headerReference w:type="default" r:id="rId8"/>
      <w:footerReference w:type="default" r:id="rId9"/>
      <w:pgSz w:w="12240" w:h="15840"/>
      <w:pgMar w:top="1985" w:right="1417" w:bottom="993" w:left="1417" w:header="708" w:footer="4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6F1" w:rsidRDefault="00D436F1" w:rsidP="006276F2">
      <w:r>
        <w:separator/>
      </w:r>
    </w:p>
  </w:endnote>
  <w:endnote w:type="continuationSeparator" w:id="0">
    <w:p w:rsidR="00D436F1" w:rsidRDefault="00D436F1" w:rsidP="00627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ABD" w:rsidRDefault="00EE1ABD" w:rsidP="00EE1ABD">
    <w:pPr>
      <w:pStyle w:val="NormalWeb"/>
      <w:spacing w:before="0" w:beforeAutospacing="0" w:after="0" w:afterAutospacing="0" w:line="216" w:lineRule="auto"/>
      <w:jc w:val="center"/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Автор: Димитър 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Колев,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6 клас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,</w:t>
    </w:r>
  </w:p>
  <w:p w:rsidR="00EE1ABD" w:rsidRDefault="00EE1ABD" w:rsidP="00F54770">
    <w:pPr>
      <w:pStyle w:val="NormalWeb"/>
      <w:spacing w:before="0" w:beforeAutospacing="0" w:after="0" w:afterAutospacing="0" w:line="216" w:lineRule="auto"/>
      <w:jc w:val="center"/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ОУ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  <w:lang w:val="en-US"/>
      </w:rPr>
      <w:t xml:space="preserve">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“Иван Вазов“, гр. Смолян</w:t>
    </w:r>
    <w:r w:rsidRPr="00EE1ABD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CEBCE0E" wp14:editId="1D4CBA64">
              <wp:simplePos x="0" y="0"/>
              <wp:positionH relativeFrom="column">
                <wp:posOffset>297815</wp:posOffset>
              </wp:positionH>
              <wp:positionV relativeFrom="paragraph">
                <wp:posOffset>-5902325</wp:posOffset>
              </wp:positionV>
              <wp:extent cx="5287645" cy="457200"/>
              <wp:effectExtent l="0" t="0" r="0" b="0"/>
              <wp:wrapNone/>
              <wp:docPr id="3" name="Subtitle 2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5287645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E1ABD" w:rsidRPr="00EE1ABD" w:rsidRDefault="00EE1ABD" w:rsidP="00EE1ABD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6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EBCE0E" id="_x0000_t202" coordsize="21600,21600" o:spt="202" path="m,l,21600r21600,l21600,xe">
              <v:stroke joinstyle="miter"/>
              <v:path gradientshapeok="t" o:connecttype="rect"/>
            </v:shapetype>
            <v:shape id="Subtitle 2" o:spid="_x0000_s1035" type="#_x0000_t202" style="position:absolute;left:0;text-align:left;margin-left:23.45pt;margin-top:-464.75pt;width:416.3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" filled="f" stroked="f">
              <v:path arrowok="t"/>
              <o:lock v:ext="edit" grouping="t"/>
              <v:textbox>
                <w:txbxContent>
                  <w:p w:rsidR="00EE1ABD" w:rsidRPr="00EE1ABD" w:rsidRDefault="00EE1ABD" w:rsidP="00EE1ABD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6F1" w:rsidRDefault="00D436F1" w:rsidP="006276F2">
      <w:r>
        <w:separator/>
      </w:r>
    </w:p>
  </w:footnote>
  <w:footnote w:type="continuationSeparator" w:id="0">
    <w:p w:rsidR="00D436F1" w:rsidRDefault="00D436F1" w:rsidP="006276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F2" w:rsidRDefault="00EE1ABD" w:rsidP="006276F2">
    <w:pPr>
      <w:pStyle w:val="Header"/>
      <w:jc w:val="center"/>
    </w:pP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9DE70C" wp14:editId="7CB56822">
              <wp:simplePos x="0" y="0"/>
              <wp:positionH relativeFrom="column">
                <wp:posOffset>-938530</wp:posOffset>
              </wp:positionH>
              <wp:positionV relativeFrom="paragraph">
                <wp:posOffset>324485</wp:posOffset>
              </wp:positionV>
              <wp:extent cx="7814310" cy="645795"/>
              <wp:effectExtent l="0" t="0" r="0" b="0"/>
              <wp:wrapNone/>
              <wp:docPr id="5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14310" cy="6457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</w:rPr>
                          </w:pPr>
                          <w:r w:rsidRPr="006276F2">
                            <w:rPr>
                              <w:rFonts w:asciiTheme="minorHAnsi" w:hAnsi="Calibri" w:cstheme="minorBidi"/>
                              <w:i/>
                              <w:iCs/>
                              <w:color w:val="632423" w:themeColor="accent2" w:themeShade="80"/>
                              <w:spacing w:val="10"/>
                              <w:kern w:val="24"/>
                              <w:sz w:val="44"/>
                              <w:szCs w:val="72"/>
                            </w:rPr>
                            <w:t>за пети клас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89DE70C" id="_x0000_t202" coordsize="21600,21600" o:spt="202" path="m,l,21600r21600,l21600,xe">
              <v:stroke joinstyle="miter"/>
              <v:path gradientshapeok="t" o:connecttype="rect"/>
            </v:shapetype>
            <v:shape id="Текстово поле 4" o:spid="_x0000_s1033" type="#_x0000_t202" style="position:absolute;left:0;text-align:left;margin-left:-73.9pt;margin-top:25.55pt;width:615.3pt;height:50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" filled="f" stroked="f">
              <v:textbox style="mso-fit-shape-to-text:t"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 w:rsidRPr="006276F2">
                      <w:rPr>
                        <w:rFonts w:asciiTheme="minorHAnsi" w:hAnsi="Calibri" w:cstheme="minorBidi"/>
                        <w:i/>
                        <w:iCs/>
                        <w:color w:val="632423" w:themeColor="accent2" w:themeShade="80"/>
                        <w:spacing w:val="10"/>
                        <w:kern w:val="24"/>
                        <w:sz w:val="44"/>
                        <w:szCs w:val="72"/>
                      </w:rPr>
                      <w:t>за пети клас</w:t>
                    </w:r>
                  </w:p>
                </w:txbxContent>
              </v:textbox>
            </v:shape>
          </w:pict>
        </mc:Fallback>
      </mc:AlternateContent>
    </w: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68EA12" wp14:editId="11E888D6">
              <wp:simplePos x="0" y="0"/>
              <wp:positionH relativeFrom="column">
                <wp:posOffset>-893445</wp:posOffset>
              </wp:positionH>
              <wp:positionV relativeFrom="paragraph">
                <wp:posOffset>-181610</wp:posOffset>
              </wp:positionV>
              <wp:extent cx="7766050" cy="516255"/>
              <wp:effectExtent l="0" t="0" r="0" b="0"/>
              <wp:wrapNone/>
              <wp:docPr id="2" name="Title 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7766050" cy="5162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8"/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</w:pPr>
                          <w:r w:rsidRPr="006276F2">
                            <w:rPr>
                              <w:rFonts w:asciiTheme="majorHAnsi" w:eastAsiaTheme="majorEastAsia" w:hAnsi="Cambria" w:cstheme="majorBidi"/>
                              <w:b/>
                              <w:bCs/>
                              <w:color w:val="E0322D"/>
                              <w:spacing w:val="10"/>
                              <w:kern w:val="24"/>
                              <w:sz w:val="44"/>
                              <w:szCs w:val="176"/>
                              <w14:shadow w14:blurRad="76200" w14:dist="50800" w14:dir="5400000" w14:sx="100000" w14:sy="100000" w14:kx="0" w14:ky="0" w14:algn="tl">
                                <w14:srgbClr w14:val="000000">
                                  <w14:alpha w14:val="35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25000">
                                      <w14:schemeClr w14:val="accent2">
                                        <w14:satMod w14:val="155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shade w14:val="45000"/>
                                        <w14:satMod w14:val="16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  <w:t>Математически подсказвач</w:t>
                          </w:r>
                        </w:p>
                      </w:txbxContent>
                    </wps:txbx>
                    <wps:bodyPr vert="horz" wrap="square" lIns="91440" tIns="45720" rIns="91440" bIns="45720" rtlCol="0" anchor="ctr">
                      <a:noAutofit/>
                      <a:scene3d>
                        <a:camera prst="orthographicFront"/>
                        <a:lightRig rig="soft" dir="tl">
                          <a:rot lat="0" lon="0" rev="0"/>
                        </a:lightRig>
                      </a:scene3d>
                      <a:sp3d contourW="25400" prstMaterial="matte">
                        <a:bevelT w="25400" h="55880" prst="artDeco"/>
                        <a:contourClr>
                          <a:schemeClr val="accent2">
                            <a:tint val="20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68EA12" id="Title 1" o:spid="_x0000_s1034" type="#_x0000_t202" style="position:absolute;left:0;text-align:left;margin-left:-70.35pt;margin-top:-14.3pt;width:611.5pt;height: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" filled="f" stroked="f">
              <v:path arrowok="t"/>
              <o:lock v:ext="edit" grouping="t"/>
              <v:textbox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8"/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</w:pPr>
                    <w:r w:rsidRPr="006276F2">
                      <w:rPr>
                        <w:rFonts w:asciiTheme="majorHAnsi" w:eastAsiaTheme="majorEastAsia" w:hAnsi="Cambria" w:cstheme="majorBidi"/>
                        <w:b/>
                        <w:bCs/>
                        <w:color w:val="E0322D"/>
                        <w:spacing w:val="10"/>
                        <w:kern w:val="24"/>
                        <w:sz w:val="44"/>
                        <w:szCs w:val="176"/>
                        <w14:shadow w14:blurRad="76200" w14:dist="50800" w14:dir="5400000" w14:sx="100000" w14:sy="100000" w14:kx="0" w14:ky="0" w14:algn="tl">
                          <w14:srgbClr w14:val="000000">
                            <w14:alpha w14:val="35000"/>
                          </w14:srgbClr>
                        </w14:shadow>
                        <w14:textFill>
                          <w14:gradFill>
                            <w14:gsLst>
                              <w14:gs w14:pos="25000">
                                <w14:schemeClr w14:val="accent2">
                                  <w14:satMod w14:val="155000"/>
                                </w14:schemeClr>
                              </w14:gs>
                              <w14:gs w14:pos="100000">
                                <w14:schemeClr w14:val="accent2">
                                  <w14:shade w14:val="45000"/>
                                  <w14:satMod w14:val="16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  <w:t>Математически подсказвач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75DDC"/>
    <w:multiLevelType w:val="hybridMultilevel"/>
    <w:tmpl w:val="837CCA36"/>
    <w:lvl w:ilvl="0" w:tplc="3836B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readOnly" w:enforcement="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A3"/>
    <w:rsid w:val="00066D21"/>
    <w:rsid w:val="002F41F1"/>
    <w:rsid w:val="00306830"/>
    <w:rsid w:val="00332E23"/>
    <w:rsid w:val="00377941"/>
    <w:rsid w:val="003D2FAE"/>
    <w:rsid w:val="004129A3"/>
    <w:rsid w:val="004869EC"/>
    <w:rsid w:val="004B0D83"/>
    <w:rsid w:val="004B7728"/>
    <w:rsid w:val="004D4143"/>
    <w:rsid w:val="004E48DB"/>
    <w:rsid w:val="005A0AD5"/>
    <w:rsid w:val="00621D7B"/>
    <w:rsid w:val="006276F2"/>
    <w:rsid w:val="00636EEB"/>
    <w:rsid w:val="00645F6D"/>
    <w:rsid w:val="007055CE"/>
    <w:rsid w:val="0076462D"/>
    <w:rsid w:val="00781D7A"/>
    <w:rsid w:val="007833FE"/>
    <w:rsid w:val="007A68BE"/>
    <w:rsid w:val="007F4B8F"/>
    <w:rsid w:val="007F4E49"/>
    <w:rsid w:val="00833312"/>
    <w:rsid w:val="008C7DB3"/>
    <w:rsid w:val="00925E19"/>
    <w:rsid w:val="009417AB"/>
    <w:rsid w:val="0094435F"/>
    <w:rsid w:val="009F1865"/>
    <w:rsid w:val="00A356E0"/>
    <w:rsid w:val="00B32536"/>
    <w:rsid w:val="00BC3BEB"/>
    <w:rsid w:val="00C67190"/>
    <w:rsid w:val="00CB3FD0"/>
    <w:rsid w:val="00D436F1"/>
    <w:rsid w:val="00E742E0"/>
    <w:rsid w:val="00ED7915"/>
    <w:rsid w:val="00EE1ABD"/>
    <w:rsid w:val="00F33699"/>
    <w:rsid w:val="00F54770"/>
    <w:rsid w:val="00F6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docId w15:val="{36FD022F-442D-4FAB-8F98-4D201327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830"/>
    <w:pPr>
      <w:jc w:val="both"/>
    </w:pPr>
    <w:rPr>
      <w:rFonts w:ascii="Arial" w:hAnsi="Arial"/>
      <w:lang w:val="bg-BG"/>
    </w:rPr>
  </w:style>
  <w:style w:type="paragraph" w:styleId="Heading1">
    <w:name w:val="heading 1"/>
    <w:basedOn w:val="Normal"/>
    <w:next w:val="Normal"/>
    <w:link w:val="Heading1Char"/>
    <w:qFormat/>
    <w:rsid w:val="004869EC"/>
    <w:pPr>
      <w:keepNext/>
      <w:ind w:hanging="360"/>
      <w:jc w:val="center"/>
      <w:outlineLvl w:val="0"/>
    </w:pPr>
    <w:rPr>
      <w:rFonts w:ascii="Times New Roman" w:eastAsia="Times New Roman" w:hAnsi="Times New Roman"/>
      <w:b/>
      <w:bCs/>
      <w:sz w:val="32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869EC"/>
    <w:rPr>
      <w:rFonts w:ascii="Times New Roman" w:eastAsia="Times New Roman" w:hAnsi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4869EC"/>
    <w:pPr>
      <w:contextualSpacing/>
    </w:pPr>
    <w:rPr>
      <w:rFonts w:eastAsia="Times New Roman"/>
    </w:rPr>
  </w:style>
  <w:style w:type="paragraph" w:customStyle="1" w:styleId="a">
    <w:name w:val="параграфен стил"/>
    <w:basedOn w:val="Normal"/>
    <w:link w:val="a0"/>
    <w:qFormat/>
    <w:rsid w:val="00BC3BEB"/>
    <w:pPr>
      <w:spacing w:line="360" w:lineRule="auto"/>
      <w:ind w:firstLine="720"/>
    </w:pPr>
  </w:style>
  <w:style w:type="character" w:customStyle="1" w:styleId="a0">
    <w:name w:val="параграфен стил Знак"/>
    <w:basedOn w:val="DefaultParagraphFont"/>
    <w:link w:val="a"/>
    <w:rsid w:val="00BC3BEB"/>
    <w:rPr>
      <w:rFonts w:ascii="Arial" w:hAnsi="Arial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6F2"/>
    <w:rPr>
      <w:rFonts w:ascii="Arial" w:hAnsi="Arial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6F2"/>
    <w:rPr>
      <w:rFonts w:ascii="Arial" w:hAnsi="Arial"/>
      <w:lang w:val="bg-BG"/>
    </w:rPr>
  </w:style>
  <w:style w:type="paragraph" w:styleId="NormalWeb">
    <w:name w:val="Normal (Web)"/>
    <w:basedOn w:val="Normal"/>
    <w:uiPriority w:val="99"/>
    <w:unhideWhenUsed/>
    <w:rsid w:val="006276F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A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BD"/>
    <w:rPr>
      <w:rFonts w:ascii="Tahoma" w:hAnsi="Tahoma" w:cs="Tahoma"/>
      <w:sz w:val="16"/>
      <w:szCs w:val="16"/>
      <w:lang w:val="bg-BG"/>
    </w:rPr>
  </w:style>
  <w:style w:type="paragraph" w:customStyle="1" w:styleId="a1">
    <w:name w:val="Стил за параграфи"/>
    <w:basedOn w:val="Normal"/>
    <w:link w:val="a2"/>
    <w:qFormat/>
    <w:rsid w:val="004D4143"/>
    <w:pPr>
      <w:spacing w:before="100" w:beforeAutospacing="1" w:after="100" w:afterAutospacing="1"/>
    </w:pPr>
    <w:rPr>
      <w:rFonts w:ascii="Calibri" w:eastAsia="Times New Roman" w:hAnsi="Calibri"/>
      <w:sz w:val="28"/>
      <w:szCs w:val="24"/>
      <w:lang w:eastAsia="bg-BG"/>
    </w:rPr>
  </w:style>
  <w:style w:type="character" w:customStyle="1" w:styleId="a2">
    <w:name w:val="Стил за параграфи Знак"/>
    <w:basedOn w:val="DefaultParagraphFont"/>
    <w:link w:val="a1"/>
    <w:rsid w:val="004D4143"/>
    <w:rPr>
      <w:rFonts w:eastAsia="Times New Roman"/>
      <w:sz w:val="28"/>
      <w:szCs w:val="24"/>
      <w:lang w:val="bg-BG" w:eastAsia="bg-BG"/>
    </w:rPr>
  </w:style>
  <w:style w:type="paragraph" w:customStyle="1" w:styleId="1">
    <w:name w:val="Стил за параграфи1"/>
    <w:basedOn w:val="a1"/>
    <w:link w:val="10"/>
    <w:qFormat/>
    <w:rsid w:val="004D4143"/>
  </w:style>
  <w:style w:type="character" w:customStyle="1" w:styleId="10">
    <w:name w:val="Стил за параграфи1 Знак"/>
    <w:basedOn w:val="a2"/>
    <w:link w:val="1"/>
    <w:rsid w:val="004D4143"/>
    <w:rPr>
      <w:rFonts w:eastAsia="Times New Roman"/>
      <w:sz w:val="28"/>
      <w:szCs w:val="24"/>
      <w:lang w:val="bg-BG" w:eastAsia="bg-BG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9A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9A3"/>
    <w:rPr>
      <w:rFonts w:ascii="Arial" w:hAnsi="Arial"/>
      <w:b/>
      <w:bCs/>
      <w:i/>
      <w:iCs/>
      <w:color w:val="4F81BD" w:themeColor="accent1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4129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29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bg-BG"/>
    </w:rPr>
  </w:style>
  <w:style w:type="character" w:styleId="PlaceholderText">
    <w:name w:val="Placeholder Text"/>
    <w:basedOn w:val="DefaultParagraphFont"/>
    <w:uiPriority w:val="99"/>
    <w:semiHidden/>
    <w:rsid w:val="004B77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odskazwa4-30012015\zadachi\zadach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D1F3E-CAB1-47F2-A048-55A92501E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zadachi.dotx</Template>
  <TotalTime>0</TotalTime>
  <Pages>1</Pages>
  <Words>102</Words>
  <Characters>586</Characters>
  <Application>Microsoft Office Word</Application>
  <DocSecurity>8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Димитър Колев</cp:lastModifiedBy>
  <cp:revision>2</cp:revision>
  <cp:lastPrinted>2015-02-02T10:47:00Z</cp:lastPrinted>
  <dcterms:created xsi:type="dcterms:W3CDTF">2015-02-02T10:47:00Z</dcterms:created>
  <dcterms:modified xsi:type="dcterms:W3CDTF">2015-02-02T10:47:00Z</dcterms:modified>
</cp:coreProperties>
</file>