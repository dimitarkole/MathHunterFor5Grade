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bookmarkStart w:id="0" w:name="_GoBack"/>
      <w:bookmarkEnd w:id="0"/>
      <w:r>
        <w:t>Задачи за упражнение към темата „</w:t>
      </w:r>
      <w:r w:rsidR="00756323">
        <w:t>Паралелепипед</w:t>
      </w:r>
      <w:r>
        <w:t>“</w:t>
      </w:r>
    </w:p>
    <w:p w:rsidR="004129A3" w:rsidRDefault="004129A3" w:rsidP="00D14154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C97DD3">
        <w:t xml:space="preserve">Коя от фигурите е развивка на </w:t>
      </w:r>
      <w:r w:rsidR="0007565A">
        <w:t>паралелепипед</w:t>
      </w:r>
      <w:r>
        <w:t>:</w:t>
      </w:r>
    </w:p>
    <w:p w:rsidR="004129A3" w:rsidRDefault="00B37100" w:rsidP="004129A3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8B6B16" wp14:editId="63980235">
                <wp:simplePos x="0" y="0"/>
                <wp:positionH relativeFrom="margin">
                  <wp:posOffset>4518367</wp:posOffset>
                </wp:positionH>
                <wp:positionV relativeFrom="paragraph">
                  <wp:posOffset>93809</wp:posOffset>
                </wp:positionV>
                <wp:extent cx="914400" cy="1185232"/>
                <wp:effectExtent l="0" t="1905" r="17145" b="17145"/>
                <wp:wrapNone/>
                <wp:docPr id="30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14400" cy="1185232"/>
                          <a:chOff x="0" y="55234"/>
                          <a:chExt cx="720001" cy="4796743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312" name="Freeform 312"/>
                        <wps:cNvSpPr/>
                        <wps:spPr>
                          <a:xfrm rot="16200000">
                            <a:off x="-1" y="865670"/>
                            <a:ext cx="720002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reeform 313"/>
                        <wps:cNvSpPr/>
                        <wps:spPr>
                          <a:xfrm>
                            <a:off x="0" y="55234"/>
                            <a:ext cx="720000" cy="827999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reeform 314"/>
                        <wps:cNvSpPr/>
                        <wps:spPr>
                          <a:xfrm>
                            <a:off x="0" y="4065167"/>
                            <a:ext cx="720000" cy="78681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reeform 315"/>
                        <wps:cNvSpPr/>
                        <wps:spPr>
                          <a:xfrm rot="16200000">
                            <a:off x="-90000" y="1667076"/>
                            <a:ext cx="900001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reeform 316"/>
                        <wps:cNvSpPr/>
                        <wps:spPr>
                          <a:xfrm rot="16200000">
                            <a:off x="-90000" y="2543758"/>
                            <a:ext cx="90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 317"/>
                        <wps:cNvSpPr/>
                        <wps:spPr>
                          <a:xfrm rot="16200000" flipV="1">
                            <a:off x="0" y="334516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28BD5" id="Group 28" o:spid="_x0000_s1026" style="position:absolute;margin-left:355.8pt;margin-top:7.4pt;width:1in;height:93.35pt;rotation:90;z-index:251695104;mso-position-horizontal-relative:margin;mso-width-relative:margin;mso-height-relative:margin" coordorigin=",552" coordsize="7200,4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">
                <v:shape id="Freeform 312" o:spid="_x0000_s1027" style="position:absolute;top:8656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MPcYA&#10;AADcAAAADwAAAGRycy9kb3ducmV2LnhtbESPT2sCMRTE7wW/Q3hCL6Vm/VfK1ihSKLR6Wm3B42Pz&#10;utm6eVmTVNdvbwTB4zAzv2Fmi8424kg+1I4VDAcZCOLS6ZorBd/bj+dXECEia2wck4IzBVjMew8z&#10;zLU7cUHHTaxEgnDIUYGJsc2lDKUhi2HgWuLk/TpvMSbpK6k9nhLcNnKUZS/SYs1pwWBL74bK/ebf&#10;Kpisp39fdrp7Ovg1rw7Fz25rCqfUY79bvoGI1MV7+Nb+1ArGwxFcz6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MPc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20002,0;720002,720000;0,720000;0,0" o:connectangles="0,0,0,0"/>
                </v:shape>
                <v:shape id="Freeform 313" o:spid="_x0000_s1028" style="position:absolute;top:552;width:7200;height:828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rs/MMA&#10;AADcAAAADwAAAGRycy9kb3ducmV2LnhtbESPwWrDMBBE74H8g9hCL6GR00AwbuRQAkl6bRqKj4u1&#10;tYytlZGURP37qlDocZiZN8x2l+wobuRD71jBalmAIG6d7rlTcPk4PJUgQkTWODomBd8UYFfPZ1us&#10;tLvzO93OsRMZwqFCBSbGqZIytIYshqWbiLP35bzFmKXvpPZ4z3A7yuei2EiLPecFgxPtDbXD+WoV&#10;pLYZpHdlaJpPbk54TItyYZR6fEivLyAipfgf/mu/aQXr1Rp+z+QjI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rs/MMAAADcAAAADwAAAAAAAAAAAAAAAACYAgAAZHJzL2Rv&#10;d25yZXYueG1sUEsFBgAAAAAEAAQA9QAAAIgDAAAAAA==&#10;" path="m720000,r,720000l,720000,,,720000,xe" filled="f" strokecolor="windowText" strokeweight="1pt">
                  <v:stroke joinstyle="miter"/>
                  <v:path arrowok="t" o:connecttype="custom" o:connectlocs="720000,0;720000,827999;0,827999;0,0" o:connectangles="0,0,0,0"/>
                </v:shape>
                <v:shape id="Freeform 314" o:spid="_x0000_s1029" style="position:absolute;top:40651;width:7200;height:7868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0iMIA&#10;AADcAAAADwAAAGRycy9kb3ducmV2LnhtbESPQWsCMRSE74X+h/AKvYhmtUWWrVFE0PZaFdnjY/O6&#10;Wdy8LEnU9N83gtDjMDPfMItVsr24kg+dYwXTSQGCuHG641bB8bAdlyBCRNbYOyYFvxRgtXx+WmCl&#10;3Y2/6bqPrcgQDhUqMDEOlZShMWQxTNxAnL0f5y3GLH0rtcdbhttezopiLi12nBcMDrQx1Jz3F6sg&#10;NfVZeleGuj5x/Ym7NCpHRqnXl7T+ABEpxf/wo/2lFbxN3+F+Jh8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3SIwgAAANw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720000,0;720000,786810;0,786810;0,0" o:connectangles="0,0,0,0"/>
                </v:shape>
                <v:shape id="Freeform 315" o:spid="_x0000_s1030" style="position:absolute;left:-900;top:16670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UScYA&#10;AADcAAAADwAAAGRycy9kb3ducmV2LnhtbESPQWsCMRSE74X+h/AKvRTNWrsiq1FEKLT1tFrB42Pz&#10;3Gy7eVmTVNd/3xSEHoeZ+YaZL3vbijP50DhWMBpmIIgrpxuuFXzuXgdTECEia2wdk4IrBVgu7u/m&#10;WGh34ZLO21iLBOFQoAITY1dIGSpDFsPQdcTJOzpvMSbpa6k9XhLctvI5yybSYsNpwWBHa0PV9/bH&#10;KnjZ5F/vNj88nfyGP07l/rAzpVPq8aFfzUBE6uN/+NZ+0wrGoxz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USc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900001,0;900001,720000;0,720000;0,0" o:connectangles="0,0,0,0"/>
                </v:shape>
                <v:shape id="Freeform 316" o:spid="_x0000_s1031" style="position:absolute;left:-900;top:25437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KPsYA&#10;AADcAAAADwAAAGRycy9kb3ducmV2LnhtbESPT2sCMRTE70K/Q3iFXqRmrX+Q1SgiFNp6Wq3g8bF5&#10;brbdvKxJquu3N4VCj8PM/IZZrDrbiAv5UDtWMBxkIIhLp2uuFHzuX59nIEJE1tg4JgU3CrBaPvQW&#10;mGt35YIuu1iJBOGQowITY5tLGUpDFsPAtcTJOzlvMSbpK6k9XhPcNvIly6bSYs1pwWBLG0Pl9+7H&#10;KhhvJ1/vdnLsn/2WP87F4bg3hVPq6bFbz0FE6uJ/+K/9phWMhlP4PZ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gKP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900000,0;900000,720000;0,720000;0,0" o:connectangles="0,0,0,0"/>
                </v:shape>
                <v:shape id="Freeform 317" o:spid="_x0000_s1032" style="position:absolute;top:33451;width:7200;height:7200;rotation:90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82sYA&#10;AADcAAAADwAAAGRycy9kb3ducmV2LnhtbESPQWsCMRSE74X+h/AKvYhm7UIrW6PYguLBi9v24O2R&#10;PHe33bwsSequ/94IgsdhZr5h5svBtuJEPjSOFUwnGQhi7UzDlYLvr/V4BiJEZIOtY1JwpgDLxePD&#10;HAvjet7TqYyVSBAOBSqoY+wKKYOuyWKYuI44eUfnLcYkfSWNxz7BbStfsuxVWmw4LdTY0WdN+q/8&#10;twq0zw969LE5zuJ653/LPv8ZrVip56dh9Q4i0hDv4Vt7axTk0ze4nk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82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w10:wrap anchorx="margin"/>
              </v:group>
            </w:pict>
          </mc:Fallback>
        </mc:AlternateContent>
      </w:r>
      <w:r w:rsidR="00F53378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999593" wp14:editId="740C1EF0">
                <wp:simplePos x="0" y="0"/>
                <wp:positionH relativeFrom="margin">
                  <wp:posOffset>382137</wp:posOffset>
                </wp:positionH>
                <wp:positionV relativeFrom="paragraph">
                  <wp:posOffset>109930</wp:posOffset>
                </wp:positionV>
                <wp:extent cx="880281" cy="1178818"/>
                <wp:effectExtent l="0" t="0" r="15240" b="21590"/>
                <wp:wrapNone/>
                <wp:docPr id="5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281" cy="1178818"/>
                          <a:chOff x="0" y="0"/>
                          <a:chExt cx="2151762" cy="2881037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55" name="Freeform 55"/>
                        <wps:cNvSpPr/>
                        <wps:spPr>
                          <a:xfrm rot="16200000">
                            <a:off x="712167" y="721040"/>
                            <a:ext cx="719999" cy="719999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>
                          <a:xfrm rot="16200000">
                            <a:off x="1431762" y="71487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>
                          <a:xfrm rot="16200000">
                            <a:off x="0" y="718962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 rot="16200000">
                            <a:off x="720000" y="0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59"/>
                        <wps:cNvSpPr/>
                        <wps:spPr>
                          <a:xfrm rot="16200000">
                            <a:off x="711762" y="1441038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 60"/>
                        <wps:cNvSpPr/>
                        <wps:spPr>
                          <a:xfrm rot="16200000" flipV="1">
                            <a:off x="711762" y="216103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571EA" id="Group 28" o:spid="_x0000_s1026" style="position:absolute;margin-left:30.1pt;margin-top:8.65pt;width:69.3pt;height:92.8pt;z-index:251691008;mso-position-horizontal-relative:margin;mso-width-relative:margin;mso-height-relative:margin" coordsize="21517,2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">
                <v:shape id="Freeform 55" o:spid="_x0000_s1027" style="position:absolute;left:7121;top:721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1HMQA&#10;AADbAAAADwAAAGRycy9kb3ducmV2LnhtbESPQWsCMRSE74L/ITyhF6lZi1vK1igiFFo9rbbg8bF5&#10;3WzdvKxJqtt/3wiCx2FmvmHmy9624kw+NI4VTCcZCOLK6YZrBZ/7t8cXECEia2wdk4I/CrBcDAdz&#10;LLS7cEnnXaxFgnAoUIGJsSukDJUhi2HiOuLkfTtvMSbpa6k9XhLctvIpy56lxYbTgsGO1oaq4+7X&#10;Kpht858Pmx/GJ7/lzan8OuxN6ZR6GPWrVxCR+ngP39rvWkGew/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GtRzEAAAA2w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719999,0;719999,719999;0,719999;0,0" o:connectangles="0,0,0,0"/>
                </v:shape>
                <v:shape id="Freeform 56" o:spid="_x0000_s1028" style="position:absolute;left:14317;top:7148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ra8QA&#10;AADbAAAADwAAAGRycy9kb3ducmV2LnhtbESPQWsCMRSE7wX/Q3hCL0Wzlq7I1igiCG09rbbg8bF5&#10;3axuXtYk1e2/bwqCx2FmvmHmy9624kI+NI4VTMYZCOLK6YZrBZ/7zWgGIkRkja1jUvBLAZaLwcMc&#10;C+2uXNJlF2uRIBwKVGBi7AopQ2XIYhi7jjh5385bjEn6WmqP1wS3rXzOsqm02HBaMNjR2lB12v1Y&#10;BS/b/Phu88PT2W/541x+HfamdEo9DvvVK4hIfbyHb+03rSCfwv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K2vEAAAA2w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7" o:spid="_x0000_s1029" style="position:absolute;top:7189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iO8MUA&#10;AADbAAAADwAAAGRycy9kb3ducmV2LnhtbESPQWsCMRSE7wX/Q3iCl1Kzla4tq1FKoWD1tGrB42Pz&#10;3Gy7eVmTqNt/bwqFHoeZ+YaZL3vbigv50DhW8DjOQBBXTjdcK9jv3h9eQISIrLF1TAp+KMByMbib&#10;Y6HdlUu6bGMtEoRDgQpMjF0hZagMWQxj1xEn7+i8xZikr6X2eE1w28pJlk2lxYbTgsGO3gxV39uz&#10;VfC0yb8+bH64P/kNr0/l52FnSqfUaNi/zkBE6uN/+K+90gryZ/j9k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I7wxQAAANs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8" o:spid="_x0000_s1030" style="position:absolute;left:720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agsIA&#10;AADbAAAADwAAAGRycy9kb3ducmV2LnhtbERPy2oCMRTdF/yHcIVuimYsnSKjUUpBqLoaH+DyMrlO&#10;Ric3Y5Lq9O+bRaHLw3nPl71txZ18aBwrmIwzEMSV0w3XCg771WgKIkRkja1jUvBDAZaLwdMcC+0e&#10;XNJ9F2uRQjgUqMDE2BVShsqQxTB2HXHizs5bjAn6WmqPjxRuW/maZe/SYsOpwWBHn4aq6+7bKnjb&#10;5pe1zU8vN7/lza08nvamdEo9D/uPGYhIffwX/7m/tII8jU1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xqCwgAAANs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9" o:spid="_x0000_s1031" style="position:absolute;left:7117;top:1441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/GcUA&#10;AADbAAAADwAAAGRycy9kb3ducmV2LnhtbESPQWsCMRSE7wX/Q3iCl1Kzla60q1FKoWD1tGrB42Pz&#10;3Gy7eVmTqNt/bwqFHoeZ+YaZL3vbigv50DhW8DjOQBBXTjdcK9jv3h+eQYSIrLF1TAp+KMByMbib&#10;Y6HdlUu6bGMtEoRDgQpMjF0hZagMWQxj1xEn7+i8xZikr6X2eE1w28pJlk2lxYbTgsGO3gxV39uz&#10;VfC0yb8+bH64P/kNr0/l52FnSqfUaNi/zkBE6uN/+K+90gryF/j9k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78ZxQAAANs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60" o:spid="_x0000_s1032" style="position:absolute;left:7117;top:21610;width:7200;height:7200;rotation:90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TAMEA&#10;AADbAAAADwAAAGRycy9kb3ducmV2LnhtbERPz2vCMBS+D/wfwhO8iKZTEKlG0YGywy6revD2SJ5t&#10;tXkpSbTdf78cBjt+fL/X29424kU+1I4VvE8zEMTamZpLBefTYbIEESKywcYxKfihANvN4G2NuXEd&#10;f9OriKVIIRxyVFDF2OZSBl2RxTB1LXHibs5bjAn6UhqPXQq3jZxl2UJarDk1VNjSR0X6UTytAu3n&#10;Vz3eH2/LePjy96KbX8Y7Vmo07HcrEJH6+C/+c38aBYu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70wDBAAAA2wAAAA8AAAAAAAAAAAAAAAAAmAIAAGRycy9kb3du&#10;cmV2LnhtbFBLBQYAAAAABAAEAPUAAACGAwAAAAA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w10:wrap anchorx="margin"/>
              </v:group>
            </w:pict>
          </mc:Fallback>
        </mc:AlternateContent>
      </w:r>
      <w:r w:rsidR="004129A3">
        <w:t>а)</w:t>
      </w:r>
      <w:r w:rsidR="004129A3" w:rsidRPr="004129A3">
        <w:rPr>
          <w:rFonts w:ascii="Arial" w:eastAsia="Calibri" w:hAnsi="Arial"/>
          <w:noProof/>
          <w:sz w:val="20"/>
          <w:szCs w:val="20"/>
        </w:rPr>
        <w:t xml:space="preserve"> </w:t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4129A3" w:rsidRPr="004B7728">
        <w:t>б)</w:t>
      </w:r>
      <w:r w:rsidR="004129A3">
        <w:rPr>
          <w:rFonts w:ascii="Arial" w:eastAsia="Calibri" w:hAnsi="Arial"/>
          <w:noProof/>
          <w:sz w:val="20"/>
          <w:szCs w:val="20"/>
        </w:rPr>
        <w:tab/>
      </w:r>
      <w:r w:rsidR="007833FE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C97DD3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C97DD3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4129A3" w:rsidRPr="004B7728">
        <w:t>в)</w:t>
      </w:r>
      <w:r w:rsidR="004129A3">
        <w:rPr>
          <w:rFonts w:ascii="Arial" w:eastAsia="Calibri" w:hAnsi="Arial"/>
          <w:noProof/>
          <w:sz w:val="20"/>
          <w:szCs w:val="20"/>
        </w:rPr>
        <w:t xml:space="preserve"> </w:t>
      </w:r>
    </w:p>
    <w:p w:rsidR="004129A3" w:rsidRPr="004129A3" w:rsidRDefault="00B37100" w:rsidP="004129A3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D2C9CC" wp14:editId="0F949D9C">
                <wp:simplePos x="0" y="0"/>
                <wp:positionH relativeFrom="margin">
                  <wp:posOffset>2525344</wp:posOffset>
                </wp:positionH>
                <wp:positionV relativeFrom="paragraph">
                  <wp:posOffset>10851</wp:posOffset>
                </wp:positionV>
                <wp:extent cx="1286510" cy="827749"/>
                <wp:effectExtent l="952" t="0" r="9843" b="9842"/>
                <wp:wrapNone/>
                <wp:docPr id="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286510" cy="827749"/>
                          <a:chOff x="-140022" y="-2"/>
                          <a:chExt cx="1013105" cy="3353762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4" name="Freeform 312"/>
                        <wps:cNvSpPr/>
                        <wps:spPr>
                          <a:xfrm rot="16200000">
                            <a:off x="0" y="838052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313"/>
                        <wps:cNvSpPr/>
                        <wps:spPr>
                          <a:xfrm>
                            <a:off x="0" y="0"/>
                            <a:ext cx="720000" cy="828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314"/>
                        <wps:cNvSpPr/>
                        <wps:spPr>
                          <a:xfrm rot="16200000">
                            <a:off x="-880339" y="1600339"/>
                            <a:ext cx="3353761" cy="153082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315"/>
                        <wps:cNvSpPr/>
                        <wps:spPr>
                          <a:xfrm rot="16200000">
                            <a:off x="-90000" y="1639462"/>
                            <a:ext cx="90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316"/>
                        <wps:cNvSpPr/>
                        <wps:spPr>
                          <a:xfrm rot="16200000">
                            <a:off x="-90000" y="2543758"/>
                            <a:ext cx="90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317"/>
                        <wps:cNvSpPr/>
                        <wps:spPr>
                          <a:xfrm flipV="1">
                            <a:off x="-140022" y="-2"/>
                            <a:ext cx="140022" cy="3353762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1B047" id="Group 28" o:spid="_x0000_s1026" style="position:absolute;margin-left:198.85pt;margin-top:.85pt;width:101.3pt;height:65.2pt;rotation:-90;z-index:251697152;mso-position-horizontal-relative:margin;mso-width-relative:margin;mso-height-relative:margin" coordorigin="-1400" coordsize="10131,3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">
                <v:shape id="Freeform 312" o:spid="_x0000_s1027" style="position:absolute;top:838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5AMMA&#10;AADaAAAADwAAAGRycy9kb3ducmV2LnhtbESPQWsCMRSE74X+h/AEL0WzlVpkNUopCLaeVit4fGye&#10;m9XNy5qkuv57Uyh4HGa+GWa26GwjLuRD7VjB6zADQVw6XXOl4Ge7HExAhIissXFMCm4UYDF/fpph&#10;rt2VC7psYiVSCYccFZgY21zKUBqyGIauJU7ewXmLMUlfSe3xmsptI0dZ9i4t1pwWDLb0aag8bX6t&#10;grf1+Phlx/uXs1/z97nY7bemcEr1e93HFESkLj7C//RKJw7+rq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5AMMAAADaAAAADwAAAAAAAAAAAAAAAACYAgAAZHJzL2Rv&#10;d25yZXYueG1sUEsFBgAAAAAEAAQA9QAAAIgDAAAAAA=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313" o:spid="_x0000_s1028" style="position:absolute;width:7200;height:828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QqcAA&#10;AADaAAAADwAAAGRycy9kb3ducmV2LnhtbESPQWsCMRSE7wX/Q3iCF9GsHmRZjSKC1WttkT0+Ns/N&#10;4uZlSVKN/74pFHocZuYbZrNLthcP8qFzrGAxL0AQN0533Cr4+jzOShAhImvsHZOCFwXYbUdvG6y0&#10;e/IHPS6xFRnCoUIFJsahkjI0hiyGuRuIs3dz3mLM0rdSe3xmuO3lsihW0mLHecHgQAdDzf3ybRWk&#10;pr5L78pQ11euT/iepuXUKDUZp/0aRKQU/8N/7bNWsILfK/kGy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bQqcAAAADaAAAADwAAAAAAAAAAAAAAAACYAgAAZHJzL2Rvd25y&#10;ZXYueG1sUEsFBgAAAAAEAAQA9QAAAIUDAAAAAA==&#10;" path="m720000,r,720000l,720000,,,720000,xe" filled="f" strokecolor="windowText" strokeweight="1pt">
                  <v:stroke joinstyle="miter"/>
                  <v:path arrowok="t" o:connecttype="custom" o:connectlocs="720000,0;720000,828000;0,828000;0,0" o:connectangles="0,0,0,0"/>
                </v:shape>
                <v:shape id="Freeform 314" o:spid="_x0000_s1029" style="position:absolute;left:-8804;top:16004;width:33537;height:153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nd8QA&#10;AADaAAAADwAAAGRycy9kb3ducmV2LnhtbESPQWsCMRSE74X+h/AKvRTNWmqV1SgiCK2eVit4fGye&#10;m203L2uS6vrvjVDocZiZb5jpvLONOJMPtWMFg34Ggrh0uuZKwddu1RuDCBFZY+OYFFwpwHz2+DDF&#10;XLsLF3TexkokCIccFZgY21zKUBqyGPquJU7e0XmLMUlfSe3xkuC2ka9Z9i4t1pwWDLa0NFT+bH+t&#10;grfN8PvTDg8vJ7/h9anYH3amcEo9P3WLCYhIXfwP/7U/tIIR3K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J3fEAAAA2g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3353761,0;3353761,153082;0,153082;0,0" o:connectangles="0,0,0,0"/>
                </v:shape>
                <v:shape id="Freeform 315" o:spid="_x0000_s1030" style="position:absolute;left:-900;top:16394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2zBcEA&#10;AADaAAAADwAAAGRycy9kb3ducmV2LnhtbERPW2vCMBR+H/gfwhF8GTPdmGNU0yLCYOpTvYCPh+bY&#10;dGtOahK1+/fLw2CPH999UQ62EzfyoXWs4HmagSCunW65UXDYfzy9gwgRWWPnmBT8UICyGD0sMNfu&#10;zhXddrERKYRDjgpMjH0uZagNWQxT1xMn7uy8xZigb6T2eE/htpMvWfYmLbacGgz2tDJUf++uVsHr&#10;dva1trPT48VveXOpjqe9qZxSk/GwnIOINMR/8Z/7UytIW9OVd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tswXBAAAA2gAAAA8AAAAAAAAAAAAAAAAAmAIAAGRycy9kb3du&#10;cmV2LnhtbFBLBQYAAAAABAAEAPUAAACGAwAAAAA=&#10;" path="m720000,r,720000l,720000,,,720000,xe" filled="f" strokecolor="windowText" strokeweight="1pt">
                  <v:stroke joinstyle="miter"/>
                  <v:path arrowok="t" o:connecttype="custom" o:connectlocs="900000,0;900000,720000;0,720000;0,0" o:connectangles="0,0,0,0"/>
                </v:shape>
                <v:shape id="Freeform 316" o:spid="_x0000_s1031" style="position:absolute;left:-900;top:25437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WnsQA&#10;AADaAAAADwAAAGRycy9kb3ducmV2LnhtbESPQWsCMRSE74X+h/AKvRTNWmrR1SgiCK2eVit4fGye&#10;m203L2uS6vrvjVDocZiZb5jpvLONOJMPtWMFg34Ggrh0uuZKwddu1RuBCBFZY+OYFFwpwHz2+DDF&#10;XLsLF3TexkokCIccFZgY21zKUBqyGPquJU7e0XmLMUlfSe3xkuC2ka9Z9i4t1pwWDLa0NFT+bH+t&#10;grfN8PvTDg8vJ7/h9anYH3amcEo9P3WLCYhIXfwP/7U/tIIx3K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hFp7EAAAA2g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900000,0;900000,720000;0,720000;0,0" o:connectangles="0,0,0,0"/>
                </v:shape>
                <v:shape id="Freeform 317" o:spid="_x0000_s1032" style="position:absolute;left:-1400;width:1400;height:33537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hQsIA&#10;AADbAAAADwAAAGRycy9kb3ducmV2LnhtbESPT2sCQQzF74V+hyGF3upsSxFZHUWEQg+l4L973Im7&#10;qzuZZSbq9ts3B8Fbwnt575fZYgiduVLKbWQH76MCDHEVfcu1g932620CJguyxy4yOfijDIv589MM&#10;Sx9vvKbrRmqjIZxLdNCI9KW1uWooYB7Fnli1Y0wBRddUW5/wpuGhsx9FMbYBW9aGBntaNVSdN5fg&#10;IJ7WuMqXH+t/Pw9bTBOpDntx7vVlWE7BCA3yMN+vv73iK73+ogPY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mFCwgAAANs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140022,0;140022,3353762;0,3353762;0,0" o:connectangles="0,0,0,0"/>
                </v:shape>
                <w10:wrap anchorx="margin"/>
              </v:group>
            </w:pict>
          </mc:Fallback>
        </mc:AlternateContent>
      </w:r>
    </w:p>
    <w:p w:rsidR="005A0AD5" w:rsidRDefault="005A0AD5">
      <w:pPr>
        <w:pStyle w:val="1"/>
        <w:rPr>
          <w:lang w:val="en-US"/>
        </w:rPr>
      </w:pPr>
    </w:p>
    <w:p w:rsidR="00C97DD3" w:rsidRDefault="00C97DD3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3E8EB" wp14:editId="55FB2C67">
                <wp:simplePos x="0" y="0"/>
                <wp:positionH relativeFrom="column">
                  <wp:posOffset>4169410</wp:posOffset>
                </wp:positionH>
                <wp:positionV relativeFrom="paragraph">
                  <wp:posOffset>126365</wp:posOffset>
                </wp:positionV>
                <wp:extent cx="1757045" cy="246380"/>
                <wp:effectExtent l="0" t="0" r="0" b="127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14154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B3710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37100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3E8E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28.3pt;margin-top:9.95pt;width:138.35pt;height:19.4pt;rotation:180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" stroked="f">
                <v:textbox style="mso-fit-shape-to-text:t">
                  <w:txbxContent>
                    <w:p w:rsidR="004B7728" w:rsidRPr="00D14154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B37100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B37100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A0AD5" w:rsidRDefault="005A0AD5">
      <w:pPr>
        <w:pStyle w:val="1"/>
        <w:rPr>
          <w:lang w:val="en-US"/>
        </w:rPr>
      </w:pP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8D0856">
        <w:t>Колко е лицето на</w:t>
      </w:r>
      <w:r w:rsidR="000010CD">
        <w:t xml:space="preserve"> </w:t>
      </w:r>
      <w:r w:rsidR="00E715CD">
        <w:t xml:space="preserve">повърхнината на </w:t>
      </w:r>
      <w:r w:rsidR="000010CD">
        <w:t>паралелепипед</w:t>
      </w:r>
      <w:r w:rsidR="0007565A">
        <w:t xml:space="preserve">, ако а=4 см, </w:t>
      </w:r>
      <w:r w:rsidR="0007565A">
        <w:rPr>
          <w:lang w:val="en-US"/>
        </w:rPr>
        <w:t>b</w:t>
      </w:r>
      <w:r w:rsidR="0007565A">
        <w:t>=</w:t>
      </w:r>
      <w:r w:rsidR="0007565A">
        <w:rPr>
          <w:lang w:val="en-US"/>
        </w:rPr>
        <w:t>6</w:t>
      </w:r>
      <w:r w:rsidR="0007565A">
        <w:t xml:space="preserve"> см</w:t>
      </w:r>
      <w:r w:rsidR="0007565A">
        <w:rPr>
          <w:lang w:val="en-US"/>
        </w:rPr>
        <w:t xml:space="preserve">, </w:t>
      </w:r>
      <w:r w:rsidR="008D0856">
        <w:t>с</w:t>
      </w:r>
      <w:r w:rsidR="0007565A">
        <w:rPr>
          <w:lang w:val="en-US"/>
        </w:rPr>
        <w:t>=10</w:t>
      </w:r>
      <w:r w:rsidR="0007565A">
        <w:t xml:space="preserve"> см</w:t>
      </w:r>
      <w:r>
        <w:t>:</w:t>
      </w:r>
    </w:p>
    <w:p w:rsidR="005A0AD5" w:rsidRDefault="00F54770" w:rsidP="005A0AD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34BA1" wp14:editId="6DD91BA7">
                <wp:simplePos x="0" y="0"/>
                <wp:positionH relativeFrom="column">
                  <wp:posOffset>3042285</wp:posOffset>
                </wp:positionH>
                <wp:positionV relativeFrom="paragraph">
                  <wp:posOffset>386715</wp:posOffset>
                </wp:positionV>
                <wp:extent cx="2884805" cy="246380"/>
                <wp:effectExtent l="0" t="0" r="0" b="1270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14154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8D0856"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="0007565A"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48</w:t>
                            </w:r>
                            <w:r w:rsidR="00001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кв.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34BA1" id="_x0000_s1027" type="#_x0000_t202" style="position:absolute;left:0;text-align:left;margin-left:239.55pt;margin-top:30.45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EX4nOTfAAAACQEAAA8AAAAAAAAAAAAAAAAApAQAAGRycy9kb3ducmV2LnhtbFBLBQYAAAAABAAE&#10;APMAAACwBQAAAAA=&#10;" stroked="f">
                <v:textbox style="mso-fit-shape-to-text:t">
                  <w:txbxContent>
                    <w:p w:rsidR="005A0AD5" w:rsidRPr="00D14154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w:r w:rsidR="008D0856"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2</w:t>
                      </w:r>
                      <w:r w:rsidR="0007565A" w:rsidRPr="00D14154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48</w:t>
                      </w:r>
                      <w:r w:rsidR="00001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кв. см</w:t>
                      </w:r>
                    </w:p>
                  </w:txbxContent>
                </v:textbox>
              </v:shape>
            </w:pict>
          </mc:Fallback>
        </mc:AlternateContent>
      </w:r>
      <w:r w:rsidR="005A0AD5" w:rsidRPr="005A0AD5">
        <w:t xml:space="preserve">а) </w:t>
      </w:r>
      <w:r w:rsidR="008D0856">
        <w:t>2</w:t>
      </w:r>
      <w:r w:rsidR="0007565A">
        <w:rPr>
          <w:lang w:val="en-US"/>
        </w:rPr>
        <w:t>48</w:t>
      </w:r>
      <w:r w:rsidR="008D0856">
        <w:t xml:space="preserve"> </w:t>
      </w:r>
      <w:r w:rsidR="000010CD">
        <w:t xml:space="preserve">кв. </w:t>
      </w:r>
      <w:r w:rsidR="008D0856">
        <w:t>см</w:t>
      </w:r>
      <w:r w:rsidR="005A0AD5">
        <w:rPr>
          <w:rFonts w:ascii="Arial" w:eastAsia="Calibri" w:hAnsi="Arial"/>
          <w:noProof/>
          <w:sz w:val="20"/>
          <w:szCs w:val="20"/>
        </w:rPr>
        <w:t xml:space="preserve"> </w:t>
      </w:r>
      <w:r w:rsidR="005A0AD5">
        <w:rPr>
          <w:rFonts w:ascii="Arial" w:eastAsia="Calibri" w:hAnsi="Arial"/>
          <w:noProof/>
          <w:sz w:val="20"/>
          <w:szCs w:val="20"/>
        </w:rPr>
        <w:tab/>
      </w:r>
      <w:r w:rsidR="005A0AD5" w:rsidRPr="005A0AD5">
        <w:t>б</w:t>
      </w:r>
      <w:r w:rsidR="005A0AD5" w:rsidRPr="004B7728">
        <w:t>)</w:t>
      </w:r>
      <w:r w:rsidR="000010CD">
        <w:t xml:space="preserve"> </w:t>
      </w:r>
      <w:r w:rsidR="0007565A">
        <w:rPr>
          <w:lang w:val="en-US"/>
        </w:rPr>
        <w:t>124</w:t>
      </w:r>
      <w:r w:rsidR="005A0AD5">
        <w:t xml:space="preserve"> </w:t>
      </w:r>
      <w:r w:rsidR="000010CD">
        <w:t xml:space="preserve">кв. </w:t>
      </w:r>
      <w:r w:rsidR="008D0856">
        <w:t>см</w:t>
      </w:r>
      <w:r w:rsidR="005A0AD5">
        <w:t xml:space="preserve"> </w:t>
      </w:r>
      <w:r w:rsidR="005A0AD5">
        <w:tab/>
      </w:r>
      <w:r w:rsidR="005A0AD5" w:rsidRPr="004B7728">
        <w:t>в)</w:t>
      </w:r>
      <w:r w:rsidR="008D0856">
        <w:t xml:space="preserve"> 60 </w:t>
      </w:r>
      <w:r w:rsidR="005A0AD5">
        <w:t xml:space="preserve"> </w:t>
      </w:r>
      <w:r w:rsidR="000010CD">
        <w:t xml:space="preserve">кв. </w:t>
      </w:r>
      <w:r w:rsidR="008D0856">
        <w:t>см</w:t>
      </w:r>
      <w:r w:rsidR="000010CD">
        <w:tab/>
      </w:r>
      <w:r w:rsidR="005A0AD5">
        <w:tab/>
        <w:t xml:space="preserve">г) </w:t>
      </w:r>
      <w:r w:rsidR="0007565A">
        <w:rPr>
          <w:lang w:val="en-US"/>
        </w:rPr>
        <w:t>40</w:t>
      </w:r>
      <w:r w:rsidR="005A0AD5">
        <w:t xml:space="preserve"> </w:t>
      </w:r>
      <w:r w:rsidR="000010CD">
        <w:t xml:space="preserve">кв. </w:t>
      </w:r>
      <w:r w:rsidR="008D0856">
        <w:t>см</w:t>
      </w:r>
    </w:p>
    <w:p w:rsidR="005A0AD5" w:rsidRPr="004129A3" w:rsidRDefault="005A0AD5" w:rsidP="005A0AD5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Колко </w:t>
      </w:r>
      <w:r w:rsidR="008D0856">
        <w:t>е обемът</w:t>
      </w:r>
      <w:r w:rsidR="00D14154">
        <w:t xml:space="preserve"> на паралелепипед</w:t>
      </w:r>
      <w:r w:rsidR="0007565A">
        <w:rPr>
          <w:lang w:val="en-US"/>
        </w:rPr>
        <w:t xml:space="preserve">, </w:t>
      </w:r>
      <w:r w:rsidR="0007565A">
        <w:t xml:space="preserve">ако </w:t>
      </w:r>
      <w:r w:rsidR="0007565A">
        <w:rPr>
          <w:lang w:val="en-US"/>
        </w:rPr>
        <w:t xml:space="preserve">a=5 </w:t>
      </w:r>
      <w:r w:rsidR="0007565A">
        <w:t>м</w:t>
      </w:r>
      <w:r w:rsidR="0007565A">
        <w:rPr>
          <w:lang w:val="en-US"/>
        </w:rPr>
        <w:t>, b=6</w:t>
      </w:r>
      <w:r w:rsidR="0007565A">
        <w:t xml:space="preserve"> м</w:t>
      </w:r>
      <w:r w:rsidR="0007565A">
        <w:rPr>
          <w:lang w:val="en-US"/>
        </w:rPr>
        <w:t>, c=3</w:t>
      </w:r>
      <w:r w:rsidR="0007565A">
        <w:t xml:space="preserve"> м</w:t>
      </w:r>
      <w:r>
        <w:t>:</w:t>
      </w:r>
    </w:p>
    <w:p w:rsidR="00F54770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03370" wp14:editId="7A625AFA">
                <wp:simplePos x="0" y="0"/>
                <wp:positionH relativeFrom="column">
                  <wp:posOffset>3042285</wp:posOffset>
                </wp:positionH>
                <wp:positionV relativeFrom="paragraph">
                  <wp:posOffset>465455</wp:posOffset>
                </wp:positionV>
                <wp:extent cx="2884805" cy="246380"/>
                <wp:effectExtent l="0" t="0" r="0" b="1270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14154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г) 90 куб. 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03370" id="_x0000_s1028" type="#_x0000_t202" style="position:absolute;left:0;text-align:left;margin-left:239.55pt;margin-top:36.65pt;width:227.15pt;height:19.4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" stroked="f">
                <v:textbox style="mso-fit-shape-to-text:t">
                  <w:txbxContent>
                    <w:p w:rsidR="00F54770" w:rsidRPr="00D14154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г) 90 куб. м</w:t>
                      </w:r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r>
          <w:rPr>
            <w:rFonts w:ascii="Cambria Math" w:hAnsi="Cambria Math"/>
          </w:rPr>
          <m:t xml:space="preserve"> 126 куб. м</m:t>
        </m:r>
      </m:oMath>
      <w:r w:rsidR="008D0856"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64 куб. м</m:t>
        </m:r>
      </m:oMath>
      <w:r>
        <w:tab/>
      </w:r>
      <w:r w:rsidR="000010CD">
        <w:tab/>
      </w:r>
      <w:r w:rsidRPr="004B7728">
        <w:t>в)</w:t>
      </w:r>
      <m:oMath>
        <m:r>
          <w:rPr>
            <w:rFonts w:ascii="Cambria Math" w:hAnsi="Cambria Math"/>
          </w:rPr>
          <m:t xml:space="preserve"> 18</m:t>
        </m:r>
      </m:oMath>
      <w:r w:rsidR="000010CD">
        <w:t xml:space="preserve"> куб. </w:t>
      </w:r>
      <w:r w:rsidR="002811A2">
        <w:t>м</w:t>
      </w:r>
      <w:r w:rsidR="008D0856">
        <w:tab/>
      </w:r>
      <w:r w:rsidR="000010CD">
        <w:tab/>
      </w:r>
      <w:r>
        <w:t>г)</w:t>
      </w:r>
      <m:oMath>
        <m:r>
          <w:rPr>
            <w:rFonts w:ascii="Cambria Math" w:hAnsi="Cambria Math"/>
          </w:rPr>
          <m:t xml:space="preserve"> 90</m:t>
        </m:r>
      </m:oMath>
      <w:r w:rsidR="002811A2">
        <w:t xml:space="preserve"> </w:t>
      </w:r>
      <w:r w:rsidR="000010CD">
        <w:t xml:space="preserve">куб. </w:t>
      </w:r>
      <w:r w:rsidR="002811A2">
        <w:t>м</w:t>
      </w:r>
      <w:r>
        <w:tab/>
      </w:r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 w:rsidR="008F313F">
        <w:t>Колко е лицето на</w:t>
      </w:r>
      <w:r w:rsidR="00E715CD">
        <w:t xml:space="preserve"> повърхнината на</w:t>
      </w:r>
      <w:r w:rsidR="0007565A">
        <w:t xml:space="preserve"> паралелепипед ,</w:t>
      </w:r>
      <w:r w:rsidR="0007565A" w:rsidRPr="0007565A">
        <w:t xml:space="preserve"> </w:t>
      </w:r>
      <w:r w:rsidR="0007565A">
        <w:t xml:space="preserve">ако </w:t>
      </w:r>
      <w:r w:rsidR="0007565A">
        <w:rPr>
          <w:lang w:val="en-US"/>
        </w:rPr>
        <w:t xml:space="preserve">a=100 </w:t>
      </w:r>
      <w:r w:rsidR="0007565A">
        <w:t>м</w:t>
      </w:r>
      <w:r w:rsidR="0007565A">
        <w:rPr>
          <w:lang w:val="en-US"/>
        </w:rPr>
        <w:t>, b=</w:t>
      </w:r>
      <w:r w:rsidR="0007565A">
        <w:t>2 м</w:t>
      </w:r>
      <w:r w:rsidR="0007565A">
        <w:rPr>
          <w:lang w:val="en-US"/>
        </w:rPr>
        <w:t>, c=</w:t>
      </w:r>
      <w:r w:rsidR="0007565A">
        <w:t>3 м</w:t>
      </w:r>
      <w:r w:rsidR="008F313F">
        <w:t>:</w:t>
      </w:r>
    </w:p>
    <w:p w:rsidR="00F54770" w:rsidRDefault="00F54770" w:rsidP="00F54770">
      <w:pPr>
        <w:pStyle w:val="1"/>
      </w:pPr>
      <w:r w:rsidRPr="005A0AD5">
        <w:t>а)</w:t>
      </w:r>
      <w:r w:rsidR="00D14154">
        <w:t xml:space="preserve"> </w:t>
      </w:r>
      <w:r w:rsidR="0007565A">
        <w:t xml:space="preserve">1012 </w:t>
      </w:r>
      <w:r w:rsidR="00D14154">
        <w:t xml:space="preserve">кв. </w:t>
      </w:r>
      <w:r w:rsidR="0007565A">
        <w:t>м</w:t>
      </w:r>
      <w:r w:rsidR="00D14154">
        <w:tab/>
      </w:r>
      <w:r w:rsidRPr="005A0AD5">
        <w:t>б</w:t>
      </w:r>
      <w:r w:rsidRPr="004B7728">
        <w:t>)</w:t>
      </w:r>
      <w:r w:rsidR="00D14154">
        <w:t xml:space="preserve"> </w:t>
      </w:r>
      <w:r w:rsidR="0007565A">
        <w:t xml:space="preserve">506 </w:t>
      </w:r>
      <w:r w:rsidR="00D14154">
        <w:t xml:space="preserve">кв. </w:t>
      </w:r>
      <w:r w:rsidR="0007565A">
        <w:t>м</w:t>
      </w:r>
      <w:r>
        <w:tab/>
      </w:r>
      <w:r w:rsidR="008F313F">
        <w:tab/>
      </w:r>
      <w:r w:rsidRPr="004B7728">
        <w:t>в)</w:t>
      </w:r>
      <w:r w:rsidR="0007565A">
        <w:t xml:space="preserve"> 600</w:t>
      </w:r>
      <w:r>
        <w:tab/>
      </w:r>
      <w:r w:rsidR="0007565A">
        <w:t xml:space="preserve"> </w:t>
      </w:r>
      <w:r w:rsidR="00D14154">
        <w:t xml:space="preserve">кв. </w:t>
      </w:r>
      <w:r w:rsidR="0007565A">
        <w:t>м</w:t>
      </w:r>
      <w:r w:rsidR="0007565A">
        <w:rPr>
          <w:vertAlign w:val="superscript"/>
        </w:rPr>
        <w:t xml:space="preserve"> </w:t>
      </w:r>
      <w:r w:rsidR="008F313F">
        <w:tab/>
      </w:r>
      <w:r w:rsidR="0007565A">
        <w:t xml:space="preserve">  </w:t>
      </w:r>
      <w:r w:rsidR="0007565A">
        <w:tab/>
      </w:r>
      <w:r>
        <w:t>г)</w:t>
      </w:r>
      <w:r w:rsidR="00D14154">
        <w:t xml:space="preserve"> </w:t>
      </w:r>
      <w:r w:rsidR="0007565A">
        <w:t xml:space="preserve">1700 </w:t>
      </w:r>
      <w:r w:rsidR="00D14154">
        <w:t xml:space="preserve">кв. </w:t>
      </w:r>
      <w:r w:rsidR="0007565A">
        <w:t>м</w:t>
      </w:r>
    </w:p>
    <w:p w:rsidR="00F54770" w:rsidRPr="004129A3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F674E" wp14:editId="3F1AD1F6">
                <wp:simplePos x="0" y="0"/>
                <wp:positionH relativeFrom="column">
                  <wp:posOffset>3042285</wp:posOffset>
                </wp:positionH>
                <wp:positionV relativeFrom="paragraph">
                  <wp:posOffset>49530</wp:posOffset>
                </wp:positionV>
                <wp:extent cx="2884805" cy="248920"/>
                <wp:effectExtent l="0" t="0" r="0" b="0"/>
                <wp:wrapNone/>
                <wp:docPr id="3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14154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1012</m:t>
                              </m:r>
                            </m:oMath>
                            <w:r w:rsidR="002811A2"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кв. </w:t>
                            </w:r>
                            <w:r w:rsidR="002811A2"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F674E" id="_x0000_s1029" type="#_x0000_t202" style="position:absolute;left:0;text-align:left;margin-left:239.55pt;margin-top:3.9pt;width:227.15pt;height:19.6pt;rotation:180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" stroked="f">
                <v:textbox style="mso-fit-shape-to-text:t">
                  <w:txbxContent>
                    <w:p w:rsidR="00F54770" w:rsidRPr="00D14154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  <w:vertAlign w:val="superscript"/>
                        </w:rPr>
                      </w:pP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1012</m:t>
                        </m:r>
                      </m:oMath>
                      <w:r w:rsidR="002811A2"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кв. </w:t>
                      </w:r>
                      <w:r w:rsidR="002811A2"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5</w:t>
      </w:r>
      <w:r w:rsidRPr="004129A3">
        <w:rPr>
          <w:u w:val="single"/>
        </w:rPr>
        <w:t>.</w:t>
      </w:r>
      <w:r>
        <w:t xml:space="preserve"> </w:t>
      </w:r>
      <w:r w:rsidR="00756323">
        <w:t>Колко ръба има в един паралелепипед</w:t>
      </w:r>
      <w:r>
        <w:t>:</w:t>
      </w:r>
    </w:p>
    <w:p w:rsidR="005A0AD5" w:rsidRPr="005A0AD5" w:rsidRDefault="00E715CD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57DE0" wp14:editId="120ADE08">
                <wp:simplePos x="0" y="0"/>
                <wp:positionH relativeFrom="column">
                  <wp:posOffset>4041008</wp:posOffset>
                </wp:positionH>
                <wp:positionV relativeFrom="paragraph">
                  <wp:posOffset>81914</wp:posOffset>
                </wp:positionV>
                <wp:extent cx="1874872" cy="248920"/>
                <wp:effectExtent l="0" t="0" r="0" b="4445"/>
                <wp:wrapNone/>
                <wp:docPr id="3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874872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14154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1415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57DE0" id="_x0000_s1030" type="#_x0000_t202" style="position:absolute;left:0;text-align:left;margin-left:318.2pt;margin-top:6.45pt;width:147.65pt;height:19.6pt;rotation:180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" stroked="f">
                <v:textbox style="mso-fit-shape-to-text:t">
                  <w:txbxContent>
                    <w:p w:rsidR="00F54770" w:rsidRPr="00D14154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14154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54770" w:rsidRPr="005A0AD5">
        <w:t>а)</w:t>
      </w:r>
      <w:r w:rsidR="00197387">
        <w:t xml:space="preserve"> 12  </w:t>
      </w:r>
      <w:r w:rsidR="00197387">
        <w:tab/>
      </w:r>
      <w:r w:rsidR="00197387">
        <w:tab/>
      </w:r>
      <w:r w:rsidR="00F54770" w:rsidRPr="005A0AD5">
        <w:t>б</w:t>
      </w:r>
      <w:r w:rsidR="00F54770" w:rsidRPr="004B7728">
        <w:t>)</w:t>
      </w:r>
      <w:r w:rsidR="009417AB">
        <w:t xml:space="preserve"> </w:t>
      </w:r>
      <w:r w:rsidR="00197387">
        <w:t>6</w:t>
      </w:r>
      <w:r w:rsidR="00197387">
        <w:tab/>
      </w:r>
      <w:r w:rsidR="00197387">
        <w:tab/>
        <w:t>в</w:t>
      </w:r>
      <w:r w:rsidR="00197387" w:rsidRPr="004B7728">
        <w:t>)</w:t>
      </w:r>
      <w:r w:rsidR="00197387">
        <w:t xml:space="preserve">4 </w:t>
      </w:r>
      <w:r w:rsidR="00197387">
        <w:tab/>
      </w:r>
      <w:r w:rsidR="00197387">
        <w:tab/>
        <w:t xml:space="preserve">г) 8  </w:t>
      </w:r>
    </w:p>
    <w:sectPr w:rsidR="005A0AD5" w:rsidRPr="005A0AD5" w:rsidSect="00F54770">
      <w:headerReference w:type="default" r:id="rId8"/>
      <w:footerReference w:type="default" r:id="rId9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8FB" w:rsidRDefault="00F168FB" w:rsidP="006276F2">
      <w:r>
        <w:separator/>
      </w:r>
    </w:p>
  </w:endnote>
  <w:endnote w:type="continuationSeparator" w:id="0">
    <w:p w:rsidR="00F168FB" w:rsidRDefault="00F168FB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3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8FB" w:rsidRDefault="00F168FB" w:rsidP="006276F2">
      <w:r>
        <w:separator/>
      </w:r>
    </w:p>
  </w:footnote>
  <w:footnote w:type="continuationSeparator" w:id="0">
    <w:p w:rsidR="00F168FB" w:rsidRDefault="00F168FB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1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2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010CD"/>
    <w:rsid w:val="0007565A"/>
    <w:rsid w:val="00191CBA"/>
    <w:rsid w:val="00197387"/>
    <w:rsid w:val="001B6F90"/>
    <w:rsid w:val="002811A2"/>
    <w:rsid w:val="002F41F1"/>
    <w:rsid w:val="00306830"/>
    <w:rsid w:val="003D2FAE"/>
    <w:rsid w:val="004129A3"/>
    <w:rsid w:val="004869EC"/>
    <w:rsid w:val="004B0D83"/>
    <w:rsid w:val="004B7728"/>
    <w:rsid w:val="004D4143"/>
    <w:rsid w:val="004E5A21"/>
    <w:rsid w:val="005A0AD5"/>
    <w:rsid w:val="006276F2"/>
    <w:rsid w:val="00645F6D"/>
    <w:rsid w:val="00756323"/>
    <w:rsid w:val="0076462D"/>
    <w:rsid w:val="007833FE"/>
    <w:rsid w:val="00783854"/>
    <w:rsid w:val="007D63DB"/>
    <w:rsid w:val="007F4B8F"/>
    <w:rsid w:val="00833312"/>
    <w:rsid w:val="008D0856"/>
    <w:rsid w:val="008F313F"/>
    <w:rsid w:val="009417AB"/>
    <w:rsid w:val="0094435F"/>
    <w:rsid w:val="00A356E0"/>
    <w:rsid w:val="00B16E58"/>
    <w:rsid w:val="00B37100"/>
    <w:rsid w:val="00BC3BEB"/>
    <w:rsid w:val="00C97DD3"/>
    <w:rsid w:val="00D14154"/>
    <w:rsid w:val="00E715CD"/>
    <w:rsid w:val="00E742E0"/>
    <w:rsid w:val="00ED7915"/>
    <w:rsid w:val="00EE1ABD"/>
    <w:rsid w:val="00F168FB"/>
    <w:rsid w:val="00F33699"/>
    <w:rsid w:val="00F53378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29EF18CC-ADC2-4568-9A4C-496AF72B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1468A-BDF8-4F15-8FE5-96F078D0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1</TotalTime>
  <Pages>1</Pages>
  <Words>92</Words>
  <Characters>526</Characters>
  <Application>Microsoft Office Word</Application>
  <DocSecurity>8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2</cp:revision>
  <dcterms:created xsi:type="dcterms:W3CDTF">2015-02-01T15:52:00Z</dcterms:created>
  <dcterms:modified xsi:type="dcterms:W3CDTF">2015-02-01T15:52:00Z</dcterms:modified>
</cp:coreProperties>
</file>