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</w:t>
      </w:r>
      <w:r w:rsidR="0031609D">
        <w:t xml:space="preserve">Десетични дроби </w:t>
      </w:r>
      <w:r w:rsidR="005E1C7A">
        <w:rPr>
          <w:lang w:val="en-US"/>
        </w:rPr>
        <w:t xml:space="preserve">- </w:t>
      </w:r>
      <w:r w:rsidR="00093632">
        <w:t>умножение</w:t>
      </w:r>
      <w:r>
        <w:t>“</w:t>
      </w:r>
    </w:p>
    <w:p w:rsidR="004129A3" w:rsidRDefault="004129A3" w:rsidP="00DE2481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093632">
        <w:t>Умножете дробите</w:t>
      </w:r>
      <w:r w:rsidR="0031609D">
        <w:t>:</w:t>
      </w:r>
    </w:p>
    <w:p w:rsidR="0053040F" w:rsidRPr="005E1C7A" w:rsidRDefault="004129A3" w:rsidP="004129A3">
      <w:pPr>
        <w:pStyle w:val="1"/>
      </w:pPr>
      <w:r>
        <w:t>а)</w:t>
      </w:r>
      <w:r w:rsidRPr="005E1C7A">
        <w:t xml:space="preserve"> </w:t>
      </w:r>
      <w:r w:rsidR="00093632" w:rsidRPr="005E1C7A">
        <w:t>2,1</w:t>
      </w:r>
      <w:r w:rsidR="0031609D" w:rsidRPr="005E1C7A">
        <w:t xml:space="preserve"> </w:t>
      </w:r>
      <w:r w:rsidR="00093632" w:rsidRPr="005E1C7A">
        <w:t>и</w:t>
      </w:r>
      <w:r w:rsidR="0053040F" w:rsidRPr="005E1C7A">
        <w:t xml:space="preserve"> </w:t>
      </w:r>
      <w:r w:rsidR="00093632" w:rsidRPr="005E1C7A">
        <w:t>10</w:t>
      </w:r>
    </w:p>
    <w:p w:rsidR="0053040F" w:rsidRDefault="004129A3">
      <w:pPr>
        <w:pStyle w:val="1"/>
      </w:pPr>
      <w:r w:rsidRPr="004B7728">
        <w:t>б)</w:t>
      </w:r>
      <w:r w:rsidR="0053040F" w:rsidRPr="005E1C7A">
        <w:t xml:space="preserve"> </w:t>
      </w:r>
      <w:r w:rsidR="002F4878" w:rsidRPr="005E1C7A">
        <w:t>55</w:t>
      </w:r>
      <w:r w:rsidR="00093632" w:rsidRPr="005E1C7A">
        <w:t>,01</w:t>
      </w:r>
      <w:r w:rsidR="0031609D" w:rsidRPr="005E1C7A">
        <w:t xml:space="preserve"> </w:t>
      </w:r>
      <w:r w:rsidR="00093632" w:rsidRPr="005E1C7A">
        <w:t>и 100</w:t>
      </w:r>
    </w:p>
    <w:p w:rsidR="0053040F" w:rsidRPr="005E1C7A" w:rsidRDefault="004129A3">
      <w:pPr>
        <w:pStyle w:val="1"/>
      </w:pPr>
      <w:r w:rsidRPr="004B7728">
        <w:t>в)</w:t>
      </w:r>
      <w:r w:rsidRPr="005E1C7A">
        <w:t xml:space="preserve"> </w:t>
      </w:r>
      <w:r w:rsidR="00093632" w:rsidRPr="005E1C7A">
        <w:t>10</w:t>
      </w:r>
      <w:r w:rsidR="0053040F" w:rsidRPr="005E1C7A">
        <w:t xml:space="preserve"> </w:t>
      </w:r>
      <w:r w:rsidR="00093632" w:rsidRPr="005E1C7A">
        <w:t>и</w:t>
      </w:r>
      <w:r w:rsidR="0053040F" w:rsidRPr="005E1C7A">
        <w:t xml:space="preserve"> </w:t>
      </w:r>
      <w:r w:rsidR="002F4878" w:rsidRPr="005E1C7A">
        <w:t>50,6</w:t>
      </w:r>
    </w:p>
    <w:p w:rsidR="00C97DD3" w:rsidRPr="005E1C7A" w:rsidRDefault="002F4878">
      <w:pPr>
        <w:pStyle w:val="1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98D15" wp14:editId="0D364FD9">
                <wp:simplePos x="0" y="0"/>
                <wp:positionH relativeFrom="column">
                  <wp:posOffset>3145790</wp:posOffset>
                </wp:positionH>
                <wp:positionV relativeFrom="paragraph">
                  <wp:posOffset>132715</wp:posOffset>
                </wp:positionV>
                <wp:extent cx="2874874" cy="246380"/>
                <wp:effectExtent l="0" t="0" r="1905" b="444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874874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DE2481" w:rsidRDefault="004B7728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="0009363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21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б) </w:t>
                            </w:r>
                            <w:r w:rsidR="0009363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5501</w:t>
                            </w:r>
                            <w:r w:rsidR="002F4878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в) </w:t>
                            </w:r>
                            <w:r w:rsidR="0009363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506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;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г) </w:t>
                            </w:r>
                            <w:r w:rsidR="0009363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1120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C98D1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247.7pt;margin-top:10.45pt;width:226.35pt;height:19.4pt;rotation:180;flip:x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" stroked="f">
                <v:textbox style="mso-fit-shape-to-text:t">
                  <w:txbxContent>
                    <w:p w:rsidR="004B7728" w:rsidRPr="00DE2481" w:rsidRDefault="004B7728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</w:t>
                      </w:r>
                      <w:r w:rsidR="00093632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21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б) </w:t>
                      </w:r>
                      <w:r w:rsidR="00093632">
                        <w:rPr>
                          <w:rFonts w:asciiTheme="minorHAnsi" w:hAnsiTheme="minorHAnsi"/>
                          <w:sz w:val="16"/>
                          <w:szCs w:val="16"/>
                        </w:rPr>
                        <w:t>5501</w:t>
                      </w:r>
                      <w:r w:rsidR="002F4878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в) </w:t>
                      </w:r>
                      <w:r w:rsidR="00093632">
                        <w:rPr>
                          <w:rFonts w:asciiTheme="minorHAnsi" w:hAnsiTheme="minorHAnsi"/>
                          <w:sz w:val="16"/>
                          <w:szCs w:val="16"/>
                        </w:rPr>
                        <w:t>506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;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г) </w:t>
                      </w:r>
                      <w:r w:rsidR="00093632">
                        <w:rPr>
                          <w:rFonts w:asciiTheme="minorHAnsi" w:hAnsiTheme="minorHAnsi"/>
                          <w:sz w:val="16"/>
                          <w:szCs w:val="16"/>
                        </w:rPr>
                        <w:t>1120</w:t>
                      </w:r>
                    </w:p>
                  </w:txbxContent>
                </v:textbox>
              </v:shape>
            </w:pict>
          </mc:Fallback>
        </mc:AlternateContent>
      </w:r>
      <w:r w:rsidR="0053040F" w:rsidRPr="0053040F">
        <w:t>г)</w:t>
      </w:r>
      <w:r w:rsidR="0053040F" w:rsidRPr="005E1C7A">
        <w:t xml:space="preserve"> </w:t>
      </w:r>
      <w:r w:rsidRPr="005E1C7A">
        <w:t>5,6</w:t>
      </w:r>
      <w:r w:rsidR="0031609D" w:rsidRPr="005E1C7A">
        <w:t xml:space="preserve"> </w:t>
      </w:r>
      <w:r w:rsidR="00093632" w:rsidRPr="005E1C7A">
        <w:t>и 200</w:t>
      </w: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F953CA">
        <w:t>Петър</w:t>
      </w:r>
      <w:r w:rsidR="00093632">
        <w:t xml:space="preserve"> е има</w:t>
      </w:r>
      <w:r w:rsidR="0031609D">
        <w:t xml:space="preserve"> </w:t>
      </w:r>
      <w:r w:rsidR="00093632">
        <w:t>10</w:t>
      </w:r>
      <w:proofErr w:type="gramStart"/>
      <w:r w:rsidR="0031609D">
        <w:t>,50</w:t>
      </w:r>
      <w:proofErr w:type="gramEnd"/>
      <w:r w:rsidR="0031609D">
        <w:t xml:space="preserve"> лв.</w:t>
      </w:r>
      <w:r w:rsidR="00093632">
        <w:t xml:space="preserve"> Дали му два пъти повече от отколкото имал</w:t>
      </w:r>
      <w:r w:rsidR="0031609D">
        <w:t xml:space="preserve">. Колко лева </w:t>
      </w:r>
      <w:r w:rsidR="00093632">
        <w:t>има</w:t>
      </w:r>
      <w:r w:rsidR="00F953CA">
        <w:t xml:space="preserve"> Петър</w:t>
      </w:r>
      <w:r w:rsidR="0031609D">
        <w:t xml:space="preserve"> </w:t>
      </w:r>
      <w:r w:rsidR="002F4878">
        <w:t xml:space="preserve">: </w:t>
      </w:r>
    </w:p>
    <w:p w:rsidR="0053040F" w:rsidRDefault="005A0AD5" w:rsidP="005A0AD5">
      <w:pPr>
        <w:pStyle w:val="1"/>
        <w:rPr>
          <w:rFonts w:ascii="Arial" w:eastAsia="Calibri" w:hAnsi="Arial"/>
          <w:noProof/>
          <w:sz w:val="20"/>
          <w:szCs w:val="20"/>
        </w:rPr>
      </w:pPr>
      <w:r w:rsidRPr="005A0AD5">
        <w:t xml:space="preserve">а) </w:t>
      </w:r>
      <w:r w:rsidR="00F953CA">
        <w:t>21</w:t>
      </w:r>
      <w:r w:rsidR="0031609D">
        <w:t xml:space="preserve"> лв.</w:t>
      </w:r>
      <w:bookmarkStart w:id="0" w:name="_GoBack"/>
      <w:bookmarkEnd w:id="0"/>
    </w:p>
    <w:p w:rsidR="0053040F" w:rsidRDefault="005A0AD5" w:rsidP="005A0AD5">
      <w:pPr>
        <w:pStyle w:val="1"/>
      </w:pPr>
      <w:r w:rsidRPr="005A0AD5">
        <w:t>б</w:t>
      </w:r>
      <w:r w:rsidRPr="004B7728">
        <w:t>)</w:t>
      </w:r>
      <w:r w:rsidR="008D0856">
        <w:t xml:space="preserve"> </w:t>
      </w:r>
      <w:r w:rsidR="00F953CA">
        <w:t>31</w:t>
      </w:r>
      <w:r w:rsidR="0031609D">
        <w:t>,</w:t>
      </w:r>
      <w:r w:rsidR="00F953CA">
        <w:t>50</w:t>
      </w:r>
      <w:r w:rsidR="0031609D">
        <w:t xml:space="preserve"> лв.</w:t>
      </w:r>
    </w:p>
    <w:p w:rsidR="005A0AD5" w:rsidRDefault="005A0AD5" w:rsidP="005A0AD5">
      <w:pPr>
        <w:pStyle w:val="1"/>
      </w:pPr>
      <w:r w:rsidRPr="004B7728">
        <w:t>в)</w:t>
      </w:r>
      <w:r w:rsidR="008D0856">
        <w:t xml:space="preserve"> </w:t>
      </w:r>
      <w:r w:rsidR="005304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AF94A" wp14:editId="224A6A4B">
                <wp:simplePos x="0" y="0"/>
                <wp:positionH relativeFrom="column">
                  <wp:posOffset>3135630</wp:posOffset>
                </wp:positionH>
                <wp:positionV relativeFrom="paragraph">
                  <wp:posOffset>138430</wp:posOffset>
                </wp:positionV>
                <wp:extent cx="2884805" cy="246380"/>
                <wp:effectExtent l="0" t="0" r="0" b="4445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DE2481" w:rsidRDefault="005A0AD5" w:rsidP="005A0AD5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б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31,50 </w:t>
                            </w:r>
                            <w:proofErr w:type="spellStart"/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лв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AF94A" id="_x0000_s1027" type="#_x0000_t202" style="position:absolute;left:0;text-align:left;margin-left:246.9pt;margin-top:10.9pt;width:227.15pt;height:19.4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hSg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" stroked="f">
                <v:textbox style="mso-fit-shape-to-text:t">
                  <w:txbxContent>
                    <w:p w:rsidR="005A0AD5" w:rsidRPr="00DE2481" w:rsidRDefault="005A0AD5" w:rsidP="005A0AD5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б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31,50 </w:t>
                      </w:r>
                      <w:proofErr w:type="spellStart"/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лв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53CA">
        <w:rPr>
          <w:noProof/>
        </w:rPr>
        <w:t>30</w:t>
      </w:r>
      <w:r w:rsidR="0031609D">
        <w:t xml:space="preserve"> лв.</w: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</w:t>
      </w:r>
      <w:r w:rsidR="008243EA">
        <w:t>У</w:t>
      </w:r>
      <w:r w:rsidR="00F953CA">
        <w:t>множете</w:t>
      </w:r>
      <w:r w:rsidR="008243EA">
        <w:t>:</w:t>
      </w:r>
    </w:p>
    <w:p w:rsidR="00007D14" w:rsidRPr="00007D14" w:rsidRDefault="00F54770" w:rsidP="00F54770">
      <w:pPr>
        <w:pStyle w:val="1"/>
      </w:pPr>
      <w:r w:rsidRPr="005A0AD5">
        <w:t>а)</w:t>
      </w:r>
      <m:oMath>
        <m:r>
          <w:rPr>
            <w:rFonts w:ascii="Cambria Math" w:hAnsi="Cambria Math"/>
          </w:rPr>
          <m:t xml:space="preserve"> 26 с 0,5</m:t>
        </m:r>
      </m:oMath>
    </w:p>
    <w:p w:rsidR="00007D14" w:rsidRDefault="00F54770" w:rsidP="00F54770">
      <w:pPr>
        <w:pStyle w:val="1"/>
      </w:pPr>
      <w:r w:rsidRPr="005A0AD5">
        <w:t>б</w:t>
      </w:r>
      <w:r w:rsidR="008D7F24">
        <w:t xml:space="preserve">) </w:t>
      </w:r>
      <m:oMath>
        <m:r>
          <w:rPr>
            <w:rFonts w:ascii="Cambria Math" w:hAnsi="Cambria Math"/>
          </w:rPr>
          <m:t>35,2 с 15</m:t>
        </m:r>
      </m:oMath>
      <w:r w:rsidR="000D657E">
        <w:tab/>
      </w:r>
    </w:p>
    <w:p w:rsidR="00F54770" w:rsidRDefault="00F54770" w:rsidP="00F54770">
      <w:pPr>
        <w:pStyle w:val="1"/>
      </w:pPr>
      <w:r w:rsidRPr="004B7728">
        <w:t>в)</w:t>
      </w:r>
      <m:oMath>
        <m:r>
          <w:rPr>
            <w:rFonts w:ascii="Cambria Math" w:hAnsi="Cambria Math"/>
          </w:rPr>
          <m:t xml:space="preserve"> 600,125 с 100</m:t>
        </m:r>
      </m:oMath>
      <w:r w:rsidR="008D7F24">
        <w:tab/>
      </w:r>
    </w:p>
    <w:p w:rsidR="00007D14" w:rsidRDefault="00007D14" w:rsidP="00F54770">
      <w:pPr>
        <w:pStyle w:val="1"/>
      </w:pPr>
      <w:r>
        <w:t>г)</w:t>
      </w:r>
      <m:oMath>
        <m:r>
          <w:rPr>
            <w:rFonts w:ascii="Cambria Math" w:hAnsi="Cambria Math"/>
          </w:rPr>
          <m:t xml:space="preserve"> 1000 с 3,215</m:t>
        </m:r>
      </m:oMath>
    </w:p>
    <w:p w:rsidR="00007D14" w:rsidRDefault="00007D14" w:rsidP="00F54770">
      <w:pPr>
        <w:pStyle w:val="1"/>
      </w:pPr>
      <w:r>
        <w:t>д)</w:t>
      </w:r>
      <m:oMath>
        <m:r>
          <w:rPr>
            <w:rFonts w:ascii="Cambria Math" w:hAnsi="Cambria Math"/>
          </w:rPr>
          <m:t xml:space="preserve"> 100 с 56,21</m:t>
        </m:r>
      </m:oMath>
      <w:r w:rsidR="008D7F24">
        <w:tab/>
      </w:r>
    </w:p>
    <w:p w:rsidR="00F54770" w:rsidRDefault="008D7F24" w:rsidP="000D657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52AC7" wp14:editId="4F16CF30">
                <wp:simplePos x="0" y="0"/>
                <wp:positionH relativeFrom="column">
                  <wp:posOffset>3136265</wp:posOffset>
                </wp:positionH>
                <wp:positionV relativeFrom="paragraph">
                  <wp:posOffset>121285</wp:posOffset>
                </wp:positionV>
                <wp:extent cx="2884805" cy="248920"/>
                <wp:effectExtent l="0" t="0" r="0" b="4445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37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BB3E0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13</w:t>
                            </w:r>
                            <w:r w:rsidR="00E077E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8D7F2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б) </w:t>
                            </w:r>
                            <w:r w:rsidR="00BB3E0D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5E1C7A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BB3E0D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="00E077E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в) </w:t>
                            </w:r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60012,5; г) 3215; д) 5621; е) 861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52AC7" id="_x0000_s1028" type="#_x0000_t202" style="position:absolute;left:0;text-align:left;margin-left:246.95pt;margin-top:9.55pt;width:227.15pt;height:19.6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" stroked="f">
                <v:textbox style="mso-fit-shape-to-text:t">
                  <w:txbxContent>
                    <w:p w:rsidR="00AB6537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w:r w:rsidR="00BB3E0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13</w:t>
                      </w:r>
                      <w:r w:rsidR="00E077E7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</w:t>
                      </w:r>
                      <w:r w:rsidR="008D7F2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б) </w:t>
                      </w:r>
                      <w:r w:rsidR="00BB3E0D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5E1C7A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BB3E0D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8</w:t>
                      </w:r>
                      <w:r w:rsidR="00E077E7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в) </w:t>
                      </w:r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>60012,5; г) 3215; д) 5621; е) 861</w:t>
                      </w:r>
                    </w:p>
                  </w:txbxContent>
                </v:textbox>
              </v:shape>
            </w:pict>
          </mc:Fallback>
        </mc:AlternateContent>
      </w:r>
      <w:r w:rsidR="00007D14">
        <w:t>е)</w:t>
      </w:r>
      <m:oMath>
        <m:r>
          <w:rPr>
            <w:rFonts w:ascii="Cambria Math" w:hAnsi="Cambria Math"/>
          </w:rPr>
          <m:t xml:space="preserve"> 42 с 20,5</m:t>
        </m:r>
      </m:oMath>
      <w:r>
        <w:tab/>
      </w:r>
    </w:p>
    <w:p w:rsidR="005A0AD5" w:rsidRPr="005A0AD5" w:rsidRDefault="005A0AD5">
      <w:pPr>
        <w:pStyle w:val="1"/>
        <w:rPr>
          <w:lang w:val="en-US"/>
        </w:rPr>
      </w:pPr>
    </w:p>
    <w:sectPr w:rsidR="005A0AD5" w:rsidRPr="005A0AD5" w:rsidSect="00F54770">
      <w:headerReference w:type="default" r:id="rId7"/>
      <w:footerReference w:type="default" r:id="rId8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62" w:rsidRDefault="000E7F62" w:rsidP="006276F2">
      <w:r>
        <w:separator/>
      </w:r>
    </w:p>
  </w:endnote>
  <w:endnote w:type="continuationSeparator" w:id="0">
    <w:p w:rsidR="000E7F62" w:rsidRDefault="000E7F62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2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62" w:rsidRDefault="000E7F62" w:rsidP="006276F2">
      <w:r>
        <w:separator/>
      </w:r>
    </w:p>
  </w:footnote>
  <w:footnote w:type="continuationSeparator" w:id="0">
    <w:p w:rsidR="000E7F62" w:rsidRDefault="000E7F62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0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1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07D14"/>
    <w:rsid w:val="00093632"/>
    <w:rsid w:val="000D657E"/>
    <w:rsid w:val="000E7F62"/>
    <w:rsid w:val="00197387"/>
    <w:rsid w:val="002D4A7A"/>
    <w:rsid w:val="002D60AF"/>
    <w:rsid w:val="002F41F1"/>
    <w:rsid w:val="002F4878"/>
    <w:rsid w:val="00306830"/>
    <w:rsid w:val="0031609D"/>
    <w:rsid w:val="00346AF4"/>
    <w:rsid w:val="003D2FAE"/>
    <w:rsid w:val="004129A3"/>
    <w:rsid w:val="004869EC"/>
    <w:rsid w:val="004B0D83"/>
    <w:rsid w:val="004B7728"/>
    <w:rsid w:val="004D4143"/>
    <w:rsid w:val="004E5A21"/>
    <w:rsid w:val="0053040F"/>
    <w:rsid w:val="005A0AD5"/>
    <w:rsid w:val="005D3334"/>
    <w:rsid w:val="005E1C7A"/>
    <w:rsid w:val="005F4B61"/>
    <w:rsid w:val="006276F2"/>
    <w:rsid w:val="006328ED"/>
    <w:rsid w:val="00645F6D"/>
    <w:rsid w:val="0076462D"/>
    <w:rsid w:val="007833FE"/>
    <w:rsid w:val="007D63DB"/>
    <w:rsid w:val="007F4B8F"/>
    <w:rsid w:val="008243EA"/>
    <w:rsid w:val="00833312"/>
    <w:rsid w:val="008D0856"/>
    <w:rsid w:val="008D7F24"/>
    <w:rsid w:val="008F01A2"/>
    <w:rsid w:val="008F313F"/>
    <w:rsid w:val="009417AB"/>
    <w:rsid w:val="0094435F"/>
    <w:rsid w:val="00A356E0"/>
    <w:rsid w:val="00A4657F"/>
    <w:rsid w:val="00AB6537"/>
    <w:rsid w:val="00B2755A"/>
    <w:rsid w:val="00BB3E0D"/>
    <w:rsid w:val="00BC3BEB"/>
    <w:rsid w:val="00C97DD3"/>
    <w:rsid w:val="00D3401F"/>
    <w:rsid w:val="00DE2481"/>
    <w:rsid w:val="00E077E7"/>
    <w:rsid w:val="00E742E0"/>
    <w:rsid w:val="00EB2BB3"/>
    <w:rsid w:val="00ED7915"/>
    <w:rsid w:val="00EE09E3"/>
    <w:rsid w:val="00EE1ABD"/>
    <w:rsid w:val="00F33699"/>
    <w:rsid w:val="00F53378"/>
    <w:rsid w:val="00F54770"/>
    <w:rsid w:val="00F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;"/>
  <w15:docId w15:val="{8B8BA572-DB64-4C23-9578-CC8CEAB3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69</TotalTime>
  <Pages>1</Pages>
  <Words>57</Words>
  <Characters>326</Characters>
  <Application>Microsoft Office Word</Application>
  <DocSecurity>8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Димитър Колев</cp:lastModifiedBy>
  <cp:revision>12</cp:revision>
  <dcterms:created xsi:type="dcterms:W3CDTF">2015-02-01T15:50:00Z</dcterms:created>
  <dcterms:modified xsi:type="dcterms:W3CDTF">2015-03-01T07:42:00Z</dcterms:modified>
</cp:coreProperties>
</file>