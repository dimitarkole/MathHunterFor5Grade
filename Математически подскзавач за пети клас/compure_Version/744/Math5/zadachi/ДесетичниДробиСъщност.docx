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</w:t>
      </w:r>
      <w:r w:rsidR="0053040F">
        <w:t>Десетични дроби същност</w:t>
      </w:r>
      <w:r>
        <w:t>“</w:t>
      </w:r>
    </w:p>
    <w:p w:rsidR="004129A3" w:rsidRDefault="004129A3" w:rsidP="00DE2481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53040F">
        <w:t>Равни ли са добите</w:t>
      </w:r>
      <w:r>
        <w:t>:</w:t>
      </w:r>
    </w:p>
    <w:p w:rsidR="0053040F" w:rsidRPr="0095406D" w:rsidRDefault="004129A3" w:rsidP="0095406D">
      <w:pPr>
        <w:pStyle w:val="1"/>
        <w:rPr>
          <w:rFonts w:eastAsia="Calibri"/>
        </w:rPr>
      </w:pPr>
      <w:r w:rsidRPr="0095406D">
        <w:t>а)</w:t>
      </w:r>
      <w:r w:rsidRPr="0095406D">
        <w:rPr>
          <w:rFonts w:eastAsia="Calibri"/>
        </w:rPr>
        <w:t xml:space="preserve"> </w:t>
      </w:r>
      <w:r w:rsidR="0053040F" w:rsidRPr="0095406D">
        <w:rPr>
          <w:rFonts w:eastAsia="Calibri"/>
        </w:rPr>
        <w:t>3,203 и 3,20300</w:t>
      </w:r>
    </w:p>
    <w:p w:rsidR="0053040F" w:rsidRPr="0095406D" w:rsidRDefault="004129A3" w:rsidP="0095406D">
      <w:pPr>
        <w:pStyle w:val="1"/>
      </w:pPr>
      <w:r w:rsidRPr="0095406D">
        <w:t>б)</w:t>
      </w:r>
      <w:r w:rsidR="0053040F" w:rsidRPr="0095406D">
        <w:rPr>
          <w:rFonts w:eastAsia="Calibri"/>
        </w:rPr>
        <w:t xml:space="preserve"> 15,1 и 14,100</w:t>
      </w:r>
    </w:p>
    <w:p w:rsidR="0053040F" w:rsidRPr="0095406D" w:rsidRDefault="004129A3" w:rsidP="0095406D">
      <w:pPr>
        <w:pStyle w:val="1"/>
        <w:rPr>
          <w:rFonts w:eastAsia="Calibri"/>
        </w:rPr>
      </w:pPr>
      <w:r w:rsidRPr="0095406D">
        <w:t>в)</w:t>
      </w:r>
      <w:r w:rsidRPr="0095406D">
        <w:rPr>
          <w:rFonts w:eastAsia="Calibri"/>
        </w:rPr>
        <w:t xml:space="preserve"> </w:t>
      </w:r>
      <w:r w:rsidR="0053040F" w:rsidRPr="0095406D">
        <w:rPr>
          <w:rFonts w:eastAsia="Calibri"/>
        </w:rPr>
        <w:t>20,0 и 20</w:t>
      </w:r>
    </w:p>
    <w:p w:rsidR="00C97DD3" w:rsidRPr="0053040F" w:rsidRDefault="0095406D">
      <w:pPr>
        <w:pStyle w:val="1"/>
        <w:rPr>
          <w:lang w:val="en-US"/>
        </w:rPr>
      </w:pPr>
      <w:r w:rsidRPr="0095406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47EBF" wp14:editId="6C2F1FE7">
                <wp:simplePos x="0" y="0"/>
                <wp:positionH relativeFrom="column">
                  <wp:posOffset>4295168</wp:posOffset>
                </wp:positionH>
                <wp:positionV relativeFrom="paragraph">
                  <wp:posOffset>126364</wp:posOffset>
                </wp:positionV>
                <wp:extent cx="1757045" cy="246380"/>
                <wp:effectExtent l="0" t="0" r="0" b="444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DE2481" w:rsidRDefault="004B7728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да; б) не; в) да; г) 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747EB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38.2pt;margin-top:9.95pt;width:138.35pt;height:19.4pt;rotation:180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" stroked="f">
                <v:textbox style="mso-fit-shape-to-text:t">
                  <w:txbxContent>
                    <w:p w:rsidR="004B7728" w:rsidRPr="00DE2481" w:rsidRDefault="004B7728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да; б) не; в) да; г) да</w:t>
                      </w:r>
                    </w:p>
                  </w:txbxContent>
                </v:textbox>
              </v:shape>
            </w:pict>
          </mc:Fallback>
        </mc:AlternateContent>
      </w:r>
      <w:r w:rsidR="0053040F" w:rsidRPr="0053040F">
        <w:t>г)</w:t>
      </w:r>
      <w:r w:rsidR="0053040F" w:rsidRPr="0053040F">
        <w:rPr>
          <w:rFonts w:ascii="Arial" w:eastAsia="Calibri" w:hAnsi="Arial"/>
          <w:noProof/>
          <w:sz w:val="20"/>
          <w:szCs w:val="20"/>
        </w:rPr>
        <w:t xml:space="preserve"> </w:t>
      </w:r>
      <w:r w:rsidR="0053040F" w:rsidRPr="0095406D">
        <w:rPr>
          <w:rFonts w:eastAsia="Calibri"/>
        </w:rPr>
        <w:t>5,125 и 5,1250</w:t>
      </w: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53040F">
        <w:t>Запишете</w:t>
      </w:r>
      <w:r w:rsidR="0095406D">
        <w:rPr>
          <w:lang w:val="en-US"/>
        </w:rPr>
        <w:t xml:space="preserve"> </w:t>
      </w:r>
      <w:r w:rsidR="0095406D">
        <w:t>с помощта на десетични дроби</w:t>
      </w:r>
    </w:p>
    <w:p w:rsidR="0053040F" w:rsidRDefault="005A0AD5" w:rsidP="005A0AD5">
      <w:pPr>
        <w:pStyle w:val="1"/>
        <w:rPr>
          <w:rFonts w:ascii="Arial" w:eastAsia="Calibri" w:hAnsi="Arial"/>
          <w:noProof/>
          <w:sz w:val="20"/>
          <w:szCs w:val="20"/>
        </w:rPr>
      </w:pPr>
      <w:r w:rsidRPr="005A0AD5">
        <w:t xml:space="preserve">а) </w:t>
      </w:r>
      <w:r w:rsidR="0053040F">
        <w:t>40 хилядни</w:t>
      </w:r>
      <w:r>
        <w:rPr>
          <w:rFonts w:ascii="Arial" w:eastAsia="Calibri" w:hAnsi="Arial"/>
          <w:noProof/>
          <w:sz w:val="20"/>
          <w:szCs w:val="20"/>
        </w:rPr>
        <w:t xml:space="preserve"> </w:t>
      </w:r>
      <w:r>
        <w:rPr>
          <w:rFonts w:ascii="Arial" w:eastAsia="Calibri" w:hAnsi="Arial"/>
          <w:noProof/>
          <w:sz w:val="20"/>
          <w:szCs w:val="20"/>
        </w:rPr>
        <w:tab/>
      </w:r>
    </w:p>
    <w:p w:rsidR="0053040F" w:rsidRDefault="005A0AD5" w:rsidP="005A0AD5">
      <w:pPr>
        <w:pStyle w:val="1"/>
      </w:pPr>
      <w:r w:rsidRPr="005A0AD5">
        <w:t>б</w:t>
      </w:r>
      <w:r w:rsidRPr="004B7728">
        <w:t>)</w:t>
      </w:r>
      <w:r w:rsidR="008D0856">
        <w:t xml:space="preserve"> </w:t>
      </w:r>
      <w:r w:rsidR="0053040F">
        <w:t>2 цяло и 5 десети</w:t>
      </w:r>
      <w:r>
        <w:t xml:space="preserve"> </w:t>
      </w:r>
    </w:p>
    <w:p w:rsidR="0053040F" w:rsidRDefault="005A0AD5" w:rsidP="005A0AD5">
      <w:pPr>
        <w:pStyle w:val="1"/>
      </w:pPr>
      <w:r w:rsidRPr="004B7728">
        <w:t>в)</w:t>
      </w:r>
      <w:r w:rsidR="008D0856">
        <w:t xml:space="preserve"> </w:t>
      </w:r>
      <w:r w:rsidR="0053040F">
        <w:t>3 цяло и 5 хилядни</w:t>
      </w:r>
    </w:p>
    <w:p w:rsidR="005A0AD5" w:rsidRDefault="0053040F" w:rsidP="005A0AD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667C4" wp14:editId="057787B9">
                <wp:simplePos x="0" y="0"/>
                <wp:positionH relativeFrom="column">
                  <wp:posOffset>3167408</wp:posOffset>
                </wp:positionH>
                <wp:positionV relativeFrom="paragraph">
                  <wp:posOffset>138429</wp:posOffset>
                </wp:positionV>
                <wp:extent cx="2884805" cy="246380"/>
                <wp:effectExtent l="0" t="0" r="0" b="4445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15" w:rsidRPr="00D00C15" w:rsidRDefault="005A0AD5" w:rsidP="005A0AD5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0,04</w:t>
                            </w:r>
                            <w:r w:rsidR="00D00C15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; б) 2,5; в) 3,005</w:t>
                            </w:r>
                            <w:r w:rsidR="00D00C15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="00D00C15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г) 180,56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667C4" id="_x0000_s1027" type="#_x0000_t202" style="position:absolute;left:0;text-align:left;margin-left:249.4pt;margin-top:10.9pt;width:227.15pt;height:19.4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hSg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" stroked="f">
                <v:textbox style="mso-fit-shape-to-text:t">
                  <w:txbxContent>
                    <w:p w:rsidR="00D00C15" w:rsidRPr="00D00C15" w:rsidRDefault="005A0AD5" w:rsidP="005A0AD5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0,04</w:t>
                      </w:r>
                      <w:r w:rsidR="00D00C15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; б) 2,5; в) 3,005</w:t>
                      </w:r>
                      <w:r w:rsidR="00D00C15">
                        <w:rPr>
                          <w:rFonts w:asciiTheme="minorHAnsi" w:hAnsiTheme="minorHAnsi"/>
                          <w:sz w:val="16"/>
                          <w:szCs w:val="16"/>
                          <w:lang w:val="en-US"/>
                        </w:rPr>
                        <w:t>;</w:t>
                      </w:r>
                      <w:r w:rsidR="00D00C15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г) 180,56</w:t>
                      </w:r>
                    </w:p>
                  </w:txbxContent>
                </v:textbox>
              </v:shape>
            </w:pict>
          </mc:Fallback>
        </mc:AlternateContent>
      </w:r>
      <w:r w:rsidR="005A0AD5">
        <w:t xml:space="preserve">г) </w:t>
      </w:r>
      <w:r w:rsidR="008D0856">
        <w:t>18</w:t>
      </w:r>
      <w:r w:rsidR="00AB6537">
        <w:t>0</w:t>
      </w:r>
      <w:r>
        <w:t xml:space="preserve"> цяло и 56 стотни</w:t>
      </w:r>
      <w:r w:rsidR="008D0856">
        <w:t>.</w:t>
      </w:r>
    </w:p>
    <w:p w:rsidR="0095406D" w:rsidRDefault="0095406D" w:rsidP="00F54770">
      <w:pPr>
        <w:pStyle w:val="1"/>
        <w:rPr>
          <w:u w:val="single"/>
        </w:rPr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</w:t>
      </w:r>
      <w:r w:rsidR="000D657E">
        <w:t xml:space="preserve">На мястото на звездичката поставете подходяща цифра, така че да са изпълнени неравенствата </w:t>
      </w:r>
    </w:p>
    <w:p w:rsidR="00F54770" w:rsidRDefault="000D657E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E05F84" wp14:editId="0ABCF78A">
                <wp:simplePos x="0" y="0"/>
                <wp:positionH relativeFrom="column">
                  <wp:posOffset>3168043</wp:posOffset>
                </wp:positionH>
                <wp:positionV relativeFrom="paragraph">
                  <wp:posOffset>281939</wp:posOffset>
                </wp:positionV>
                <wp:extent cx="2884805" cy="248920"/>
                <wp:effectExtent l="0" t="0" r="0" b="4445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37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oMath>
                            <w:r w:rsidR="00D00C15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; б) 9</w:t>
                            </w:r>
                            <w:r w:rsidR="000D657E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; в) 1</w:t>
                            </w:r>
                            <w:r w:rsidR="0011502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или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05F84" id="_x0000_s1028" type="#_x0000_t202" style="position:absolute;left:0;text-align:left;margin-left:249.45pt;margin-top:22.2pt;width:227.15pt;height:19.6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" stroked="f">
                <v:textbox style="mso-fit-shape-to-text:t">
                  <w:txbxContent>
                    <w:p w:rsidR="00AB6537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oMath>
                      <w:r w:rsidR="00D00C15">
                        <w:rPr>
                          <w:rFonts w:asciiTheme="minorHAnsi" w:hAnsiTheme="minorHAnsi"/>
                          <w:sz w:val="16"/>
                          <w:szCs w:val="16"/>
                        </w:rPr>
                        <w:t>; б) 9</w:t>
                      </w:r>
                      <w:r w:rsidR="000D657E">
                        <w:rPr>
                          <w:rFonts w:asciiTheme="minorHAnsi" w:hAnsiTheme="minorHAnsi"/>
                          <w:sz w:val="16"/>
                          <w:szCs w:val="16"/>
                        </w:rPr>
                        <w:t>; в) 1</w:t>
                      </w:r>
                      <w:r w:rsidR="0011502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или 0</w:t>
                      </w:r>
                    </w:p>
                  </w:txbxContent>
                </v:textbox>
              </v:shape>
            </w:pict>
          </mc:Fallback>
        </mc:AlternateContent>
      </w:r>
      <w:r w:rsidR="00F54770" w:rsidRPr="005A0AD5">
        <w:t>а)</w:t>
      </w:r>
      <w:r w:rsidR="0011502D">
        <w:t xml:space="preserve"> 7,*5&lt;7,15</w:t>
      </w:r>
      <w:r>
        <w:tab/>
      </w:r>
      <w:r w:rsidR="0011502D">
        <w:tab/>
      </w:r>
      <w:r w:rsidR="00F54770" w:rsidRPr="005A0AD5">
        <w:t>б</w:t>
      </w:r>
      <w:r w:rsidR="00F54770" w:rsidRPr="004B7728">
        <w:t>)</w:t>
      </w:r>
      <w:r w:rsidR="0011502D">
        <w:t xml:space="preserve"> </w:t>
      </w:r>
      <w:r>
        <w:t>12,3*7&gt;12,387</w:t>
      </w:r>
      <w:r w:rsidR="008D0856">
        <w:tab/>
      </w:r>
      <w:r>
        <w:tab/>
      </w:r>
      <w:r w:rsidR="00F54770" w:rsidRPr="004B7728">
        <w:t>в)</w:t>
      </w:r>
      <w:r w:rsidR="0011502D">
        <w:t xml:space="preserve"> </w:t>
      </w:r>
      <w:r>
        <w:t>6,78*&lt;6,782</w:t>
      </w:r>
    </w:p>
    <w:p w:rsidR="00F54770" w:rsidRPr="004129A3" w:rsidRDefault="00F54770" w:rsidP="00F54770">
      <w:pPr>
        <w:pStyle w:val="1"/>
      </w:pPr>
    </w:p>
    <w:p w:rsidR="00F54770" w:rsidRPr="000D657E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4</w:t>
      </w:r>
      <w:r w:rsidRPr="004129A3">
        <w:rPr>
          <w:u w:val="single"/>
        </w:rPr>
        <w:t>.</w:t>
      </w:r>
      <w:r>
        <w:t xml:space="preserve"> </w:t>
      </w:r>
      <w:r w:rsidR="0011502D">
        <w:t xml:space="preserve">Коя от изброените </w:t>
      </w:r>
      <w:r w:rsidR="000D657E">
        <w:t>дроб</w:t>
      </w:r>
      <w:r w:rsidR="0011502D">
        <w:t>и е най-голяма</w:t>
      </w:r>
      <w:r w:rsidR="000D657E">
        <w:t xml:space="preserve"> </w:t>
      </w:r>
    </w:p>
    <w:p w:rsidR="00F54770" w:rsidRDefault="000D657E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66D1C" wp14:editId="63D4C980">
                <wp:simplePos x="0" y="0"/>
                <wp:positionH relativeFrom="column">
                  <wp:posOffset>3168043</wp:posOffset>
                </wp:positionH>
                <wp:positionV relativeFrom="paragraph">
                  <wp:posOffset>363854</wp:posOffset>
                </wp:positionV>
                <wp:extent cx="2884805" cy="248920"/>
                <wp:effectExtent l="0" t="0" r="0" b="4445"/>
                <wp:wrapNone/>
                <wp:docPr id="3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12,6009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66D1C" id="_x0000_s1029" type="#_x0000_t202" style="position:absolute;left:0;text-align:left;margin-left:249.45pt;margin-top:28.65pt;width:227.15pt;height:19.6pt;rotation:180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" stroked="f">
                <v:textbox style="mso-fit-shape-to-text:t">
                  <w:txbxContent>
                    <w:p w:rsidR="00F54770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12,6009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F54770" w:rsidRPr="005A0AD5">
        <w:t>а)</w:t>
      </w:r>
      <w:r w:rsidR="00AB6537">
        <w:t xml:space="preserve"> </w:t>
      </w:r>
      <w:r>
        <w:t>12,6009</w:t>
      </w:r>
      <w:r w:rsidR="00F54770">
        <w:tab/>
      </w:r>
      <w:r>
        <w:t xml:space="preserve">   </w:t>
      </w:r>
      <w:r w:rsidR="00F54770" w:rsidRPr="005A0AD5">
        <w:t>б</w:t>
      </w:r>
      <w:r w:rsidR="00F54770" w:rsidRPr="004B7728">
        <w:t>)</w:t>
      </w:r>
      <w:r>
        <w:t xml:space="preserve"> 12,6</w:t>
      </w:r>
      <w:r>
        <w:tab/>
        <w:t xml:space="preserve">  </w:t>
      </w:r>
      <w:r w:rsidR="00F54770" w:rsidRPr="004B7728">
        <w:t>в)</w:t>
      </w:r>
      <w:r>
        <w:t xml:space="preserve"> 5,6 </w:t>
      </w:r>
      <w:r w:rsidR="008F313F">
        <w:tab/>
      </w:r>
      <w:r>
        <w:t xml:space="preserve">   </w:t>
      </w:r>
      <w:r w:rsidR="00F54770">
        <w:t>г)</w:t>
      </w:r>
      <w:r w:rsidR="0011502D">
        <w:t xml:space="preserve"> </w:t>
      </w:r>
      <w:r>
        <w:t>0,2224</w:t>
      </w:r>
      <w:r w:rsidR="00AB6537">
        <w:t>.</w:t>
      </w:r>
    </w:p>
    <w:p w:rsidR="005A0AD5" w:rsidRPr="005A0AD5" w:rsidRDefault="00197387">
      <w:pPr>
        <w:pStyle w:val="1"/>
        <w:rPr>
          <w:lang w:val="en-US"/>
        </w:rPr>
      </w:pPr>
      <w:r>
        <w:t xml:space="preserve"> </w:t>
      </w:r>
      <w:bookmarkStart w:id="0" w:name="_GoBack"/>
      <w:bookmarkEnd w:id="0"/>
    </w:p>
    <w:sectPr w:rsidR="005A0AD5" w:rsidRPr="005A0AD5" w:rsidSect="00F54770">
      <w:headerReference w:type="default" r:id="rId7"/>
      <w:footerReference w:type="default" r:id="rId8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62" w:rsidRDefault="000E7F62" w:rsidP="006276F2">
      <w:r>
        <w:separator/>
      </w:r>
    </w:p>
  </w:endnote>
  <w:endnote w:type="continuationSeparator" w:id="0">
    <w:p w:rsidR="000E7F62" w:rsidRDefault="000E7F62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2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62" w:rsidRDefault="000E7F62" w:rsidP="006276F2">
      <w:r>
        <w:separator/>
      </w:r>
    </w:p>
  </w:footnote>
  <w:footnote w:type="continuationSeparator" w:id="0">
    <w:p w:rsidR="000E7F62" w:rsidRDefault="000E7F62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0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1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D657E"/>
    <w:rsid w:val="000E7F62"/>
    <w:rsid w:val="0011502D"/>
    <w:rsid w:val="00197387"/>
    <w:rsid w:val="002D4A7A"/>
    <w:rsid w:val="002D60AF"/>
    <w:rsid w:val="002F41F1"/>
    <w:rsid w:val="00306830"/>
    <w:rsid w:val="003D2FAE"/>
    <w:rsid w:val="004129A3"/>
    <w:rsid w:val="004869EC"/>
    <w:rsid w:val="004B0D83"/>
    <w:rsid w:val="004B7728"/>
    <w:rsid w:val="004D4143"/>
    <w:rsid w:val="004E5A21"/>
    <w:rsid w:val="0053040F"/>
    <w:rsid w:val="005A0AD5"/>
    <w:rsid w:val="005D3334"/>
    <w:rsid w:val="006276F2"/>
    <w:rsid w:val="006328ED"/>
    <w:rsid w:val="00645F6D"/>
    <w:rsid w:val="0067011A"/>
    <w:rsid w:val="0076462D"/>
    <w:rsid w:val="007833FE"/>
    <w:rsid w:val="007D63DB"/>
    <w:rsid w:val="007F4B8F"/>
    <w:rsid w:val="00833312"/>
    <w:rsid w:val="008D0856"/>
    <w:rsid w:val="008F01A2"/>
    <w:rsid w:val="008F313F"/>
    <w:rsid w:val="009417AB"/>
    <w:rsid w:val="0094435F"/>
    <w:rsid w:val="0095406D"/>
    <w:rsid w:val="00A356E0"/>
    <w:rsid w:val="00A4657F"/>
    <w:rsid w:val="00AB6537"/>
    <w:rsid w:val="00B2755A"/>
    <w:rsid w:val="00BC3BEB"/>
    <w:rsid w:val="00C97DD3"/>
    <w:rsid w:val="00D00C15"/>
    <w:rsid w:val="00D3401F"/>
    <w:rsid w:val="00DE2481"/>
    <w:rsid w:val="00E742E0"/>
    <w:rsid w:val="00EB2BB3"/>
    <w:rsid w:val="00ED7915"/>
    <w:rsid w:val="00EE09E3"/>
    <w:rsid w:val="00EE1ABD"/>
    <w:rsid w:val="00F33699"/>
    <w:rsid w:val="00F53378"/>
    <w:rsid w:val="00F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  <w15:docId w15:val="{8B8BA572-DB64-4C23-9578-CC8CEAB3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19</TotalTime>
  <Pages>1</Pages>
  <Words>79</Words>
  <Characters>452</Characters>
  <Application>Microsoft Office Word</Application>
  <DocSecurity>8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Димитър Колев</cp:lastModifiedBy>
  <cp:revision>7</cp:revision>
  <dcterms:created xsi:type="dcterms:W3CDTF">2015-02-01T15:50:00Z</dcterms:created>
  <dcterms:modified xsi:type="dcterms:W3CDTF">2015-02-28T14:45:00Z</dcterms:modified>
</cp:coreProperties>
</file>