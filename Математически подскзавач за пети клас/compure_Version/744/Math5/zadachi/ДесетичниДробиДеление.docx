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31609D">
        <w:t xml:space="preserve">Десетични дроби </w:t>
      </w:r>
      <w:r w:rsidR="00A9534D">
        <w:rPr>
          <w:lang w:val="en-US"/>
        </w:rPr>
        <w:t xml:space="preserve">- </w:t>
      </w:r>
      <w:r w:rsidR="006D5CFF">
        <w:t>деление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6D5CFF">
        <w:t xml:space="preserve">Разделете </w:t>
      </w:r>
      <w:r w:rsidR="00093632">
        <w:t>дробите</w:t>
      </w:r>
      <w:r w:rsidR="0031609D">
        <w:t>:</w:t>
      </w:r>
    </w:p>
    <w:p w:rsidR="0053040F" w:rsidRPr="00A9534D" w:rsidRDefault="004129A3" w:rsidP="004129A3">
      <w:pPr>
        <w:pStyle w:val="1"/>
      </w:pPr>
      <w:r>
        <w:t>а)</w:t>
      </w:r>
      <w:r w:rsidRPr="00A9534D">
        <w:t xml:space="preserve"> </w:t>
      </w:r>
      <w:r w:rsidR="00093632" w:rsidRPr="00A9534D">
        <w:t>2,1</w:t>
      </w:r>
      <w:r w:rsidR="0031609D" w:rsidRPr="00A9534D">
        <w:t xml:space="preserve"> </w:t>
      </w:r>
      <w:r w:rsidR="006D5CFF" w:rsidRPr="00A9534D">
        <w:t>на 3</w:t>
      </w:r>
    </w:p>
    <w:p w:rsidR="0053040F" w:rsidRDefault="004129A3">
      <w:pPr>
        <w:pStyle w:val="1"/>
      </w:pPr>
      <w:r w:rsidRPr="004B7728">
        <w:t>б)</w:t>
      </w:r>
      <w:r w:rsidR="0053040F" w:rsidRPr="00A9534D">
        <w:t xml:space="preserve"> </w:t>
      </w:r>
      <w:r w:rsidR="002F4878" w:rsidRPr="00A9534D">
        <w:t>55</w:t>
      </w:r>
      <w:r w:rsidR="006D5CFF" w:rsidRPr="00A9534D">
        <w:t>,05</w:t>
      </w:r>
      <w:r w:rsidR="0031609D" w:rsidRPr="00A9534D">
        <w:t xml:space="preserve"> </w:t>
      </w:r>
      <w:r w:rsidR="006D5CFF" w:rsidRPr="00A9534D">
        <w:t>на 5</w:t>
      </w:r>
    </w:p>
    <w:p w:rsidR="0053040F" w:rsidRPr="007C19D0" w:rsidRDefault="004129A3">
      <w:pPr>
        <w:pStyle w:val="1"/>
        <w:rPr>
          <w:lang w:val="en-US"/>
        </w:rPr>
      </w:pPr>
      <w:r w:rsidRPr="004B7728">
        <w:t>в)</w:t>
      </w:r>
      <w:r w:rsidRPr="00A9534D">
        <w:t xml:space="preserve"> </w:t>
      </w:r>
      <w:r w:rsidR="002F4878" w:rsidRPr="00A9534D">
        <w:t>50,6</w:t>
      </w:r>
      <w:r w:rsidR="006D5CFF" w:rsidRPr="00A9534D">
        <w:t xml:space="preserve"> на </w:t>
      </w:r>
      <w:r w:rsidR="007C19D0">
        <w:rPr>
          <w:lang w:val="en-US"/>
        </w:rPr>
        <w:t>10</w:t>
      </w:r>
      <w:bookmarkStart w:id="0" w:name="_GoBack"/>
      <w:bookmarkEnd w:id="0"/>
    </w:p>
    <w:p w:rsidR="00C97DD3" w:rsidRPr="00A9534D" w:rsidRDefault="002F4878">
      <w:pPr>
        <w:pStyle w:val="1"/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3BF228" wp14:editId="5EC5D83F">
                <wp:simplePos x="0" y="0"/>
                <wp:positionH relativeFrom="column">
                  <wp:posOffset>3145790</wp:posOffset>
                </wp:positionH>
                <wp:positionV relativeFrom="paragraph">
                  <wp:posOffset>132715</wp:posOffset>
                </wp:positionV>
                <wp:extent cx="2874874" cy="246380"/>
                <wp:effectExtent l="0" t="0" r="1905" b="444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874874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0,7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 б)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11,01</w:t>
                            </w:r>
                            <w:r w:rsidR="002F4878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в) 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="00093632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06</w:t>
                            </w:r>
                            <w:r w:rsidR="0031609D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;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г) 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2,8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3BF228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247.7pt;margin-top:10.45pt;width:226.35pt;height:19.4pt;rotation:180;flip:x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0,7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 б)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11,01</w:t>
                      </w:r>
                      <w:r w:rsidR="002F4878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в) 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="00093632">
                        <w:rPr>
                          <w:rFonts w:asciiTheme="minorHAnsi" w:hAnsiTheme="minorHAnsi"/>
                          <w:sz w:val="16"/>
                          <w:szCs w:val="16"/>
                        </w:rPr>
                        <w:t>06</w:t>
                      </w:r>
                      <w:r w:rsidR="0031609D">
                        <w:rPr>
                          <w:rFonts w:asciiTheme="minorHAnsi" w:hAnsiTheme="minorHAnsi"/>
                          <w:sz w:val="16"/>
                          <w:szCs w:val="16"/>
                        </w:rPr>
                        <w:t>;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г) 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2,8</w:t>
                      </w:r>
                    </w:p>
                  </w:txbxContent>
                </v:textbox>
              </v:shape>
            </w:pict>
          </mc:Fallback>
        </mc:AlternateContent>
      </w:r>
      <w:r w:rsidR="0053040F" w:rsidRPr="0053040F">
        <w:t>г)</w:t>
      </w:r>
      <w:r w:rsidR="0053040F" w:rsidRPr="00A9534D">
        <w:t xml:space="preserve"> </w:t>
      </w:r>
      <w:r w:rsidRPr="00A9534D">
        <w:t>5,6</w:t>
      </w:r>
      <w:r w:rsidR="0031609D" w:rsidRPr="00A9534D">
        <w:t xml:space="preserve"> </w:t>
      </w:r>
      <w:r w:rsidR="006D5CFF" w:rsidRPr="00A9534D">
        <w:t>на</w:t>
      </w:r>
      <w:r w:rsidR="00093632" w:rsidRPr="00A9534D">
        <w:t xml:space="preserve"> 2</w:t>
      </w: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F953CA">
        <w:t>Петър</w:t>
      </w:r>
      <w:r w:rsidR="006D5CFF">
        <w:t xml:space="preserve"> </w:t>
      </w:r>
      <w:r w:rsidR="00093632">
        <w:t>има</w:t>
      </w:r>
      <w:r w:rsidR="0031609D">
        <w:t xml:space="preserve"> </w:t>
      </w:r>
      <w:r w:rsidR="00093632">
        <w:t>10</w:t>
      </w:r>
      <w:proofErr w:type="gramStart"/>
      <w:r w:rsidR="0031609D">
        <w:t>,50</w:t>
      </w:r>
      <w:proofErr w:type="gramEnd"/>
      <w:r w:rsidR="0031609D">
        <w:t xml:space="preserve"> лв.</w:t>
      </w:r>
      <w:r w:rsidR="00093632">
        <w:t xml:space="preserve"> </w:t>
      </w:r>
      <w:r w:rsidR="006D5CFF">
        <w:t>С поливната от парите си, купил моливник</w:t>
      </w:r>
      <w:r w:rsidR="0031609D">
        <w:t xml:space="preserve">. Колко лева </w:t>
      </w:r>
      <w:r w:rsidR="006D5CFF">
        <w:t xml:space="preserve">струва покупката на </w:t>
      </w:r>
      <w:r w:rsidR="00F953CA">
        <w:t>Петър</w:t>
      </w:r>
      <w:r w:rsidR="002F4878">
        <w:t xml:space="preserve">: </w:t>
      </w:r>
    </w:p>
    <w:p w:rsidR="0053040F" w:rsidRDefault="005A0AD5" w:rsidP="005A0AD5">
      <w:pPr>
        <w:pStyle w:val="1"/>
        <w:rPr>
          <w:rFonts w:ascii="Arial" w:eastAsia="Calibri" w:hAnsi="Arial"/>
          <w:noProof/>
          <w:sz w:val="20"/>
          <w:szCs w:val="20"/>
        </w:rPr>
      </w:pPr>
      <w:r w:rsidRPr="005A0AD5">
        <w:t xml:space="preserve">а) </w:t>
      </w:r>
      <w:r w:rsidR="006D5CFF">
        <w:t>5</w:t>
      </w:r>
      <w:r w:rsidR="0031609D">
        <w:t xml:space="preserve"> лв.</w:t>
      </w:r>
    </w:p>
    <w:p w:rsidR="0053040F" w:rsidRDefault="005A0AD5" w:rsidP="005A0AD5">
      <w:pPr>
        <w:pStyle w:val="1"/>
      </w:pPr>
      <w:r w:rsidRPr="005A0AD5">
        <w:t>б</w:t>
      </w:r>
      <w:r w:rsidRPr="004B7728">
        <w:t>)</w:t>
      </w:r>
      <w:r w:rsidR="008D0856">
        <w:t xml:space="preserve"> </w:t>
      </w:r>
      <w:r w:rsidR="006D5CFF">
        <w:t>5,25</w:t>
      </w:r>
      <w:r w:rsidR="0031609D">
        <w:t>лв.</w:t>
      </w:r>
    </w:p>
    <w:p w:rsidR="005A0AD5" w:rsidRDefault="005A0AD5" w:rsidP="005A0AD5">
      <w:pPr>
        <w:pStyle w:val="1"/>
      </w:pPr>
      <w:r w:rsidRPr="004B7728">
        <w:t>в)</w:t>
      </w:r>
      <w:r w:rsidR="008D0856">
        <w:t xml:space="preserve"> </w:t>
      </w:r>
      <w:r w:rsidR="005304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AF94A" wp14:editId="224A6A4B">
                <wp:simplePos x="0" y="0"/>
                <wp:positionH relativeFrom="column">
                  <wp:posOffset>3135630</wp:posOffset>
                </wp:positionH>
                <wp:positionV relativeFrom="paragraph">
                  <wp:posOffset>138430</wp:posOffset>
                </wp:positionV>
                <wp:extent cx="2884805" cy="246380"/>
                <wp:effectExtent l="0" t="0" r="0" b="4445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E2481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б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53040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41D3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5,2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лв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AF94A" id="_x0000_s1027" type="#_x0000_t202" style="position:absolute;left:0;text-align:left;margin-left:246.9pt;margin-top:10.9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AzH9IjfAAAACQEAAA8AAAAAAAAAAAAAAAAApAQAAGRycy9kb3ducmV2LnhtbFBLBQYAAAAABAAE&#10;APMAAACwBQAAAAA=&#10;" stroked="f">
                <v:textbox style="mso-fit-shape-to-text:t">
                  <w:txbxContent>
                    <w:p w:rsidR="005A0AD5" w:rsidRPr="00DE2481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б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53040F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41D3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5,2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лв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D5CFF">
        <w:rPr>
          <w:noProof/>
        </w:rPr>
        <w:t>15,75</w:t>
      </w:r>
      <w:r w:rsidR="0031609D">
        <w:t xml:space="preserve"> лв.</w: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</w:t>
      </w:r>
      <w:r w:rsidR="006D5CFF">
        <w:t>Разделете</w:t>
      </w:r>
      <w:r w:rsidR="008243EA">
        <w:t>:</w:t>
      </w:r>
    </w:p>
    <w:p w:rsidR="00007D14" w:rsidRPr="00007D14" w:rsidRDefault="00F54770" w:rsidP="00F54770">
      <w:pPr>
        <w:pStyle w:val="1"/>
      </w:pPr>
      <w:r w:rsidRPr="005A0AD5">
        <w:t>а)</w:t>
      </w:r>
      <m:oMath>
        <m:r>
          <w:rPr>
            <w:rFonts w:ascii="Cambria Math" w:hAnsi="Cambria Math"/>
          </w:rPr>
          <m:t xml:space="preserve"> 25 на 0,5</m:t>
        </m:r>
      </m:oMath>
    </w:p>
    <w:p w:rsidR="00007D14" w:rsidRDefault="00F54770" w:rsidP="00F54770">
      <w:pPr>
        <w:pStyle w:val="1"/>
      </w:pPr>
      <w:r w:rsidRPr="005A0AD5">
        <w:t>б</w:t>
      </w:r>
      <w:r w:rsidR="008D7F24">
        <w:t xml:space="preserve">) </w:t>
      </w:r>
      <m:oMath>
        <m:r>
          <w:rPr>
            <w:rFonts w:ascii="Cambria Math" w:hAnsi="Cambria Math"/>
          </w:rPr>
          <m:t>45 на 15</m:t>
        </m:r>
      </m:oMath>
      <w:r w:rsidR="000D657E">
        <w:tab/>
      </w:r>
    </w:p>
    <w:p w:rsidR="00F54770" w:rsidRDefault="00F54770" w:rsidP="00F54770">
      <w:pPr>
        <w:pStyle w:val="1"/>
      </w:pPr>
      <w:r w:rsidRPr="004B7728">
        <w:t>в)</w:t>
      </w:r>
      <m:oMath>
        <m:r>
          <w:rPr>
            <w:rFonts w:ascii="Cambria Math" w:hAnsi="Cambria Math"/>
          </w:rPr>
          <m:t xml:space="preserve"> 60012,5 на 100</m:t>
        </m:r>
      </m:oMath>
      <w:r w:rsidR="008D7F24">
        <w:tab/>
      </w:r>
    </w:p>
    <w:p w:rsidR="00007D14" w:rsidRDefault="00007D14" w:rsidP="00F54770">
      <w:pPr>
        <w:pStyle w:val="1"/>
      </w:pPr>
      <w:r>
        <w:t>г)</w:t>
      </w:r>
      <m:oMath>
        <m:r>
          <w:rPr>
            <w:rFonts w:ascii="Cambria Math" w:hAnsi="Cambria Math"/>
          </w:rPr>
          <m:t xml:space="preserve"> 1233,45 на 3</m:t>
        </m:r>
      </m:oMath>
    </w:p>
    <w:p w:rsidR="00007D14" w:rsidRDefault="00007D14" w:rsidP="00F54770">
      <w:pPr>
        <w:pStyle w:val="1"/>
      </w:pPr>
      <w:r>
        <w:t>д)</w:t>
      </w:r>
      <m:oMath>
        <m:r>
          <w:rPr>
            <w:rFonts w:ascii="Cambria Math" w:hAnsi="Cambria Math"/>
          </w:rPr>
          <m:t xml:space="preserve"> 3 на 6</m:t>
        </m:r>
      </m:oMath>
      <w:r w:rsidR="008D7F24">
        <w:tab/>
      </w:r>
    </w:p>
    <w:p w:rsidR="005A0AD5" w:rsidRPr="00E62D34" w:rsidRDefault="008D7F2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52AC7" wp14:editId="4F16CF30">
                <wp:simplePos x="0" y="0"/>
                <wp:positionH relativeFrom="column">
                  <wp:posOffset>3136265</wp:posOffset>
                </wp:positionH>
                <wp:positionV relativeFrom="paragraph">
                  <wp:posOffset>121285</wp:posOffset>
                </wp:positionV>
                <wp:extent cx="2884805" cy="248920"/>
                <wp:effectExtent l="0" t="0" r="0" b="4445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6D5CFF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50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="008D7F24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б)</w:t>
                            </w:r>
                            <w:r w:rsidR="00A41D3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3</w:t>
                            </w:r>
                            <w:r w:rsidR="00E077E7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; в) 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600</w:t>
                            </w:r>
                            <w:r w:rsidR="004D4DCE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,</w:t>
                            </w:r>
                            <w:r w:rsidR="00F953CA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125; г) </w:t>
                            </w:r>
                            <w:r w:rsidR="004D4DCE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411,15; д) 0,5; е) 5,328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52AC7" id="_x0000_s1028" type="#_x0000_t202" style="position:absolute;left:0;text-align:left;margin-left:246.95pt;margin-top:9.55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w:r w:rsidR="006D5CFF">
                        <w:rPr>
                          <w:rFonts w:asciiTheme="minorHAnsi" w:hAnsiTheme="minorHAnsi"/>
                          <w:sz w:val="16"/>
                          <w:szCs w:val="16"/>
                        </w:rPr>
                        <w:t>50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</w:t>
                      </w:r>
                      <w:r w:rsidR="008D7F24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б)</w:t>
                      </w:r>
                      <w:r w:rsidR="00A41D3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3</w:t>
                      </w:r>
                      <w:r w:rsidR="00E077E7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; в) 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>600</w:t>
                      </w:r>
                      <w:r w:rsidR="004D4DCE">
                        <w:rPr>
                          <w:rFonts w:asciiTheme="minorHAnsi" w:hAnsiTheme="minorHAnsi"/>
                          <w:sz w:val="16"/>
                          <w:szCs w:val="16"/>
                        </w:rPr>
                        <w:t>,</w:t>
                      </w:r>
                      <w:r w:rsidR="00F953CA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125; г) </w:t>
                      </w:r>
                      <w:r w:rsidR="004D4DCE">
                        <w:rPr>
                          <w:rFonts w:asciiTheme="minorHAnsi" w:hAnsiTheme="minorHAnsi"/>
                          <w:sz w:val="16"/>
                          <w:szCs w:val="16"/>
                        </w:rPr>
                        <w:t>411,15; д) 0,5; е) 5,328</w:t>
                      </w:r>
                    </w:p>
                  </w:txbxContent>
                </v:textbox>
              </v:shape>
            </w:pict>
          </mc:Fallback>
        </mc:AlternateContent>
      </w:r>
      <w:r w:rsidR="00007D14">
        <w:t>е)</w:t>
      </w:r>
      <m:oMath>
        <m:r>
          <w:rPr>
            <w:rFonts w:ascii="Cambria Math" w:hAnsi="Cambria Math"/>
          </w:rPr>
          <m:t xml:space="preserve"> 10,656 на 2</m:t>
        </m:r>
      </m:oMath>
    </w:p>
    <w:sectPr w:rsidR="005A0AD5" w:rsidRPr="00E62D34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62" w:rsidRDefault="000E7F62" w:rsidP="006276F2">
      <w:r>
        <w:separator/>
      </w:r>
    </w:p>
  </w:endnote>
  <w:endnote w:type="continuationSeparator" w:id="0">
    <w:p w:rsidR="000E7F62" w:rsidRDefault="000E7F62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2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62" w:rsidRDefault="000E7F62" w:rsidP="006276F2">
      <w:r>
        <w:separator/>
      </w:r>
    </w:p>
  </w:footnote>
  <w:footnote w:type="continuationSeparator" w:id="0">
    <w:p w:rsidR="000E7F62" w:rsidRDefault="000E7F62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0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1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007D14"/>
    <w:rsid w:val="00093632"/>
    <w:rsid w:val="000D657E"/>
    <w:rsid w:val="000E7F62"/>
    <w:rsid w:val="00197387"/>
    <w:rsid w:val="002D4A7A"/>
    <w:rsid w:val="002D60AF"/>
    <w:rsid w:val="002F41F1"/>
    <w:rsid w:val="002F4878"/>
    <w:rsid w:val="00306830"/>
    <w:rsid w:val="0031609D"/>
    <w:rsid w:val="00346AF4"/>
    <w:rsid w:val="003D2FAE"/>
    <w:rsid w:val="004129A3"/>
    <w:rsid w:val="004869EC"/>
    <w:rsid w:val="004B0D83"/>
    <w:rsid w:val="004B7728"/>
    <w:rsid w:val="004D4143"/>
    <w:rsid w:val="004D4DCE"/>
    <w:rsid w:val="004E5A21"/>
    <w:rsid w:val="0053040F"/>
    <w:rsid w:val="005A0AD5"/>
    <w:rsid w:val="005D3334"/>
    <w:rsid w:val="006276F2"/>
    <w:rsid w:val="006328ED"/>
    <w:rsid w:val="00645F6D"/>
    <w:rsid w:val="006D5CFF"/>
    <w:rsid w:val="0076462D"/>
    <w:rsid w:val="007833FE"/>
    <w:rsid w:val="007C19D0"/>
    <w:rsid w:val="007D63DB"/>
    <w:rsid w:val="007F4B8F"/>
    <w:rsid w:val="008243EA"/>
    <w:rsid w:val="00833312"/>
    <w:rsid w:val="008D0856"/>
    <w:rsid w:val="008D7F24"/>
    <w:rsid w:val="008F01A2"/>
    <w:rsid w:val="008F313F"/>
    <w:rsid w:val="009417AB"/>
    <w:rsid w:val="0094435F"/>
    <w:rsid w:val="00A356E0"/>
    <w:rsid w:val="00A41D31"/>
    <w:rsid w:val="00A4657F"/>
    <w:rsid w:val="00A9534D"/>
    <w:rsid w:val="00AB6537"/>
    <w:rsid w:val="00B2755A"/>
    <w:rsid w:val="00BC3BEB"/>
    <w:rsid w:val="00C97DD3"/>
    <w:rsid w:val="00D3401F"/>
    <w:rsid w:val="00DE2481"/>
    <w:rsid w:val="00E077E7"/>
    <w:rsid w:val="00E62D34"/>
    <w:rsid w:val="00E742E0"/>
    <w:rsid w:val="00EB2BB3"/>
    <w:rsid w:val="00ED7915"/>
    <w:rsid w:val="00EE09E3"/>
    <w:rsid w:val="00EE1ABD"/>
    <w:rsid w:val="00F33699"/>
    <w:rsid w:val="00F53378"/>
    <w:rsid w:val="00F54770"/>
    <w:rsid w:val="00F9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;"/>
  <w15:docId w15:val="{8B8BA572-DB64-4C23-9578-CC8CEAB3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1902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85</TotalTime>
  <Pages>1</Pages>
  <Words>58</Words>
  <Characters>332</Characters>
  <Application>Microsoft Office Word</Application>
  <DocSecurity>8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Mima</dc:creator>
  <cp:keywords/>
  <dc:description/>
  <cp:lastModifiedBy>Димитър Колев</cp:lastModifiedBy>
  <cp:revision>14</cp:revision>
  <dcterms:created xsi:type="dcterms:W3CDTF">2015-02-01T15:50:00Z</dcterms:created>
  <dcterms:modified xsi:type="dcterms:W3CDTF">2015-03-01T08:11:00Z</dcterms:modified>
</cp:coreProperties>
</file>