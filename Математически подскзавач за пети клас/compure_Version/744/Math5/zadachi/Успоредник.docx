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003" w:rsidRDefault="00A52003" w:rsidP="00A52003">
      <w:pPr>
        <w:pStyle w:val="Title"/>
      </w:pPr>
      <w:bookmarkStart w:id="0" w:name="_GoBack"/>
      <w:bookmarkEnd w:id="0"/>
      <w:r>
        <w:t>Задачи за упражнение към темата „</w:t>
      </w:r>
      <w:r w:rsidR="00DB7992">
        <w:t>Успоредник</w:t>
      </w:r>
      <w:r>
        <w:t>“</w:t>
      </w:r>
    </w:p>
    <w:p w:rsidR="00A52003" w:rsidRDefault="00A52003" w:rsidP="00A676C4">
      <w:pPr>
        <w:pStyle w:val="a1"/>
      </w:pPr>
      <w:r w:rsidRPr="004129A3">
        <w:rPr>
          <w:u w:val="single"/>
        </w:rPr>
        <w:t>Зад. 1.</w:t>
      </w:r>
      <w:r>
        <w:t xml:space="preserve"> </w:t>
      </w:r>
      <w:r w:rsidR="00134C04">
        <w:t>Коя от следните фигури</w:t>
      </w:r>
      <w:r w:rsidR="00C31158">
        <w:rPr>
          <w:lang w:val="en-US"/>
        </w:rPr>
        <w:t xml:space="preserve"> </w:t>
      </w:r>
      <w:r w:rsidR="00C31158">
        <w:t>е успоредник</w:t>
      </w:r>
      <w:r>
        <w:t xml:space="preserve"> :</w:t>
      </w:r>
    </w:p>
    <w:p w:rsidR="00A52003" w:rsidRDefault="00B54ABA" w:rsidP="00A52003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148D65" wp14:editId="52814736">
                <wp:simplePos x="0" y="0"/>
                <wp:positionH relativeFrom="column">
                  <wp:posOffset>109220</wp:posOffset>
                </wp:positionH>
                <wp:positionV relativeFrom="paragraph">
                  <wp:posOffset>60325</wp:posOffset>
                </wp:positionV>
                <wp:extent cx="719455" cy="694690"/>
                <wp:effectExtent l="57150" t="38100" r="80645" b="105410"/>
                <wp:wrapNone/>
                <wp:docPr id="9" name="Успоред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69469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ECC5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Успоредник 9" o:spid="_x0000_s1026" type="#_x0000_t7" style="position:absolute;margin-left:8.6pt;margin-top:4.75pt;width:56.65pt;height:5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" adj="5214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34C04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99E520" wp14:editId="2FF7E4B4">
                <wp:simplePos x="0" y="0"/>
                <wp:positionH relativeFrom="column">
                  <wp:posOffset>2989580</wp:posOffset>
                </wp:positionH>
                <wp:positionV relativeFrom="paragraph">
                  <wp:posOffset>4445</wp:posOffset>
                </wp:positionV>
                <wp:extent cx="1043940" cy="647700"/>
                <wp:effectExtent l="76200" t="38100" r="60960" b="114300"/>
                <wp:wrapNone/>
                <wp:docPr id="13" name="Правоъгъл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47700"/>
                        </a:xfrm>
                        <a:custGeom>
                          <a:avLst/>
                          <a:gdLst>
                            <a:gd name="connsiteX0" fmla="*/ 0 w 1043940"/>
                            <a:gd name="connsiteY0" fmla="*/ 0 h 647700"/>
                            <a:gd name="connsiteX1" fmla="*/ 1043940 w 1043940"/>
                            <a:gd name="connsiteY1" fmla="*/ 0 h 647700"/>
                            <a:gd name="connsiteX2" fmla="*/ 1043940 w 1043940"/>
                            <a:gd name="connsiteY2" fmla="*/ 647700 h 647700"/>
                            <a:gd name="connsiteX3" fmla="*/ 0 w 1043940"/>
                            <a:gd name="connsiteY3" fmla="*/ 647700 h 647700"/>
                            <a:gd name="connsiteX4" fmla="*/ 0 w 1043940"/>
                            <a:gd name="connsiteY4" fmla="*/ 0 h 647700"/>
                            <a:gd name="connsiteX0" fmla="*/ 0 w 1043940"/>
                            <a:gd name="connsiteY0" fmla="*/ 0 h 647700"/>
                            <a:gd name="connsiteX1" fmla="*/ 1043940 w 1043940"/>
                            <a:gd name="connsiteY1" fmla="*/ 0 h 647700"/>
                            <a:gd name="connsiteX2" fmla="*/ 723218 w 1043940"/>
                            <a:gd name="connsiteY2" fmla="*/ 647700 h 647700"/>
                            <a:gd name="connsiteX3" fmla="*/ 0 w 1043940"/>
                            <a:gd name="connsiteY3" fmla="*/ 647700 h 647700"/>
                            <a:gd name="connsiteX4" fmla="*/ 0 w 1043940"/>
                            <a:gd name="connsiteY4" fmla="*/ 0 h 647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43940" h="647700">
                              <a:moveTo>
                                <a:pt x="0" y="0"/>
                              </a:moveTo>
                              <a:lnTo>
                                <a:pt x="1043940" y="0"/>
                              </a:lnTo>
                              <a:lnTo>
                                <a:pt x="723218" y="647700"/>
                              </a:lnTo>
                              <a:lnTo>
                                <a:pt x="0" y="647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903F1" id="Правоъгълник 13" o:spid="_x0000_s1026" style="position:absolute;margin-left:235.4pt;margin-top:.35pt;width:82.2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394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" path="m,l1043940,,723218,647700,,647700,,xe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0;1043940,0;723218,647700;0,647700;0,0" o:connectangles="0,0,0,0,0"/>
              </v:shape>
            </w:pict>
          </mc:Fallback>
        </mc:AlternateContent>
      </w:r>
      <w:r w:rsidR="005E2F2B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0D8C54" wp14:editId="26CD6289">
                <wp:simplePos x="0" y="0"/>
                <wp:positionH relativeFrom="column">
                  <wp:posOffset>2041298</wp:posOffset>
                </wp:positionH>
                <wp:positionV relativeFrom="paragraph">
                  <wp:posOffset>4616</wp:posOffset>
                </wp:positionV>
                <wp:extent cx="648268" cy="647700"/>
                <wp:effectExtent l="76200" t="19050" r="57150" b="114300"/>
                <wp:wrapNone/>
                <wp:docPr id="17" name="Правоъгълен триъгъл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8" cy="647700"/>
                        </a:xfrm>
                        <a:prstGeom prst="rtTriangl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F662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авоъгълен триъгълник 17" o:spid="_x0000_s1026" type="#_x0000_t6" style="position:absolute;margin-left:160.75pt;margin-top:.35pt;width:51.05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5E2F2B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49EA74" wp14:editId="1EB41EF6">
                <wp:simplePos x="0" y="0"/>
                <wp:positionH relativeFrom="column">
                  <wp:posOffset>1085953</wp:posOffset>
                </wp:positionH>
                <wp:positionV relativeFrom="paragraph">
                  <wp:posOffset>38735</wp:posOffset>
                </wp:positionV>
                <wp:extent cx="655093" cy="627797"/>
                <wp:effectExtent l="76200" t="38100" r="69215" b="115570"/>
                <wp:wrapNone/>
                <wp:docPr id="11" name="Равнобедрен триъгъл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3" cy="627797"/>
                        </a:xfrm>
                        <a:prstGeom prst="triangl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7560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 триъгълник 11" o:spid="_x0000_s1026" type="#_x0000_t5" style="position:absolute;margin-left:85.5pt;margin-top:3.05pt;width:51.6pt;height:4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C31158">
        <w:t>а)</w:t>
      </w:r>
      <w:r w:rsidR="00C31158">
        <w:tab/>
      </w:r>
      <w:r w:rsidR="00C31158">
        <w:tab/>
      </w:r>
      <w:r w:rsidR="00A52003">
        <w:t>б)</w:t>
      </w:r>
      <w:r w:rsidR="00C31158">
        <w:tab/>
      </w:r>
      <w:r w:rsidR="00C31158">
        <w:tab/>
      </w:r>
      <w:r w:rsidR="00A52003">
        <w:t>в</w:t>
      </w:r>
      <w:r w:rsidR="00C31158">
        <w:t>)</w:t>
      </w:r>
      <w:r w:rsidR="00C31158">
        <w:tab/>
      </w:r>
      <w:r w:rsidR="00C31158">
        <w:tab/>
      </w:r>
      <w:r w:rsidR="00A52003">
        <w:t xml:space="preserve">г) </w:t>
      </w:r>
    </w:p>
    <w:p w:rsidR="00C31158" w:rsidRDefault="00C31158" w:rsidP="00A52003"/>
    <w:p w:rsidR="00A52003" w:rsidRDefault="00A676C4" w:rsidP="00A52003"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338669C" wp14:editId="15C53362">
                <wp:simplePos x="0" y="0"/>
                <wp:positionH relativeFrom="column">
                  <wp:posOffset>4356735</wp:posOffset>
                </wp:positionH>
                <wp:positionV relativeFrom="paragraph">
                  <wp:posOffset>6350</wp:posOffset>
                </wp:positionV>
                <wp:extent cx="1634490" cy="21717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63449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003" w:rsidRPr="00A676C4" w:rsidRDefault="00A520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76C4">
                              <w:rPr>
                                <w:sz w:val="16"/>
                                <w:szCs w:val="16"/>
                              </w:rPr>
                              <w:t xml:space="preserve">Отговор: а)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86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05pt;margin-top:.5pt;width:128.7pt;height:17.1pt;rotation:180;flip:x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" stroked="f">
                <v:textbox style="mso-fit-shape-to-text:t">
                  <w:txbxContent>
                    <w:p w:rsidR="00A52003" w:rsidRPr="00A676C4" w:rsidRDefault="00A52003">
                      <w:pPr>
                        <w:rPr>
                          <w:sz w:val="16"/>
                          <w:szCs w:val="16"/>
                        </w:rPr>
                      </w:pPr>
                      <w:r w:rsidRPr="00A676C4">
                        <w:rPr>
                          <w:sz w:val="16"/>
                          <w:szCs w:val="16"/>
                        </w:rPr>
                        <w:t xml:space="preserve">Отговор: а)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6D99" w:rsidRDefault="003A6D99" w:rsidP="00A52003"/>
    <w:p w:rsidR="005E2F2B" w:rsidRDefault="005E2F2B" w:rsidP="00A52003"/>
    <w:p w:rsidR="005E2F2B" w:rsidRPr="00A52003" w:rsidRDefault="005E2F2B" w:rsidP="00A52003"/>
    <w:p w:rsidR="00A52003" w:rsidRDefault="00A52003" w:rsidP="00A676C4">
      <w:pPr>
        <w:pStyle w:val="a1"/>
      </w:pPr>
      <w:r w:rsidRPr="004129A3">
        <w:rPr>
          <w:u w:val="single"/>
        </w:rPr>
        <w:t xml:space="preserve">Зад. </w:t>
      </w:r>
      <w:r w:rsidR="003A6D99">
        <w:rPr>
          <w:u w:val="single"/>
          <w:lang w:val="en-US"/>
        </w:rPr>
        <w:t>2</w:t>
      </w:r>
      <w:r w:rsidRPr="004129A3">
        <w:rPr>
          <w:u w:val="single"/>
        </w:rPr>
        <w:t>.</w:t>
      </w:r>
      <w:r>
        <w:t xml:space="preserve"> Колко е лицето на </w:t>
      </w:r>
      <w:r w:rsidR="00DB7992">
        <w:t>успоредник</w:t>
      </w:r>
      <w:r>
        <w:t xml:space="preserve">, ако </w:t>
      </w:r>
      <w:r w:rsidR="00DB7992">
        <w:rPr>
          <w:lang w:val="en-US"/>
        </w:rPr>
        <w:t>b</w:t>
      </w:r>
      <w:r>
        <w:t>=</w:t>
      </w:r>
      <w:r>
        <w:rPr>
          <w:lang w:val="en-US"/>
        </w:rPr>
        <w:t>5</w:t>
      </w:r>
      <w:r>
        <w:t xml:space="preserve"> см, а </w:t>
      </w:r>
      <w:r w:rsidR="00DB7992">
        <w:rPr>
          <w:lang w:val="en-US"/>
        </w:rPr>
        <w:t>h</w:t>
      </w:r>
      <w:r w:rsidR="00431470">
        <w:rPr>
          <w:vertAlign w:val="subscript"/>
          <w:lang w:val="en-US"/>
        </w:rPr>
        <w:t>b</w:t>
      </w:r>
      <w:r w:rsidR="00DB7992">
        <w:rPr>
          <w:lang w:val="en-US"/>
        </w:rPr>
        <w:t>=20</w:t>
      </w:r>
      <w:r w:rsidR="003A6D99">
        <w:t xml:space="preserve"> см</w:t>
      </w:r>
      <w:r w:rsidR="00792154">
        <w:t>?</w:t>
      </w:r>
    </w:p>
    <w:p w:rsidR="00A52003" w:rsidRPr="00A52003" w:rsidRDefault="00A676C4" w:rsidP="00A676C4">
      <w:pPr>
        <w:pStyle w:val="a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950FFBB" wp14:editId="436F8D90">
                <wp:simplePos x="0" y="0"/>
                <wp:positionH relativeFrom="column">
                  <wp:posOffset>4074160</wp:posOffset>
                </wp:positionH>
                <wp:positionV relativeFrom="paragraph">
                  <wp:posOffset>337185</wp:posOffset>
                </wp:positionV>
                <wp:extent cx="1917065" cy="217170"/>
                <wp:effectExtent l="0" t="0" r="6985" b="0"/>
                <wp:wrapTight wrapText="bothSides">
                  <wp:wrapPolygon edited="0">
                    <wp:start x="21600" y="21600"/>
                    <wp:lineTo x="21600" y="2653"/>
                    <wp:lineTo x="136" y="2653"/>
                    <wp:lineTo x="136" y="21600"/>
                    <wp:lineTo x="21600" y="2160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91706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003" w:rsidRPr="00A676C4" w:rsidRDefault="00DB7992" w:rsidP="00A520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76C4">
                              <w:rPr>
                                <w:sz w:val="16"/>
                                <w:szCs w:val="16"/>
                              </w:rPr>
                              <w:t>Отговор: a</w:t>
                            </w:r>
                            <w:r w:rsidR="00A52003" w:rsidRPr="00A676C4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A676C4">
                              <w:rPr>
                                <w:sz w:val="16"/>
                                <w:szCs w:val="16"/>
                                <w:lang w:val="en-US"/>
                              </w:rPr>
                              <w:t>100</w:t>
                            </w:r>
                            <w:r w:rsidR="00431470" w:rsidRPr="00A676C4">
                              <w:rPr>
                                <w:sz w:val="16"/>
                                <w:szCs w:val="16"/>
                              </w:rPr>
                              <w:t xml:space="preserve"> кв.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FFBB" id="_x0000_s1027" type="#_x0000_t202" style="position:absolute;left:0;text-align:left;margin-left:320.8pt;margin-top:26.55pt;width:150.95pt;height:17.1pt;rotation:180;flip:x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" stroked="f">
                <v:textbox style="mso-fit-shape-to-text:t">
                  <w:txbxContent>
                    <w:p w:rsidR="00A52003" w:rsidRPr="00A676C4" w:rsidRDefault="00DB7992" w:rsidP="00A52003">
                      <w:pPr>
                        <w:rPr>
                          <w:sz w:val="16"/>
                          <w:szCs w:val="16"/>
                        </w:rPr>
                      </w:pPr>
                      <w:r w:rsidRPr="00A676C4">
                        <w:rPr>
                          <w:sz w:val="16"/>
                          <w:szCs w:val="16"/>
                        </w:rPr>
                        <w:t>Отговор: a</w:t>
                      </w:r>
                      <w:r w:rsidR="00A52003" w:rsidRPr="00A676C4">
                        <w:rPr>
                          <w:sz w:val="16"/>
                          <w:szCs w:val="16"/>
                        </w:rPr>
                        <w:t xml:space="preserve">) </w:t>
                      </w:r>
                      <w:r w:rsidRPr="00A676C4">
                        <w:rPr>
                          <w:sz w:val="16"/>
                          <w:szCs w:val="16"/>
                          <w:lang w:val="en-US"/>
                        </w:rPr>
                        <w:t>100</w:t>
                      </w:r>
                      <w:r w:rsidR="00431470" w:rsidRPr="00A676C4">
                        <w:rPr>
                          <w:sz w:val="16"/>
                          <w:szCs w:val="16"/>
                        </w:rPr>
                        <w:t xml:space="preserve"> кв. см.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52003">
        <w:t xml:space="preserve">а) </w:t>
      </w:r>
      <w:r w:rsidR="00DB7992">
        <w:rPr>
          <w:lang w:val="en-US"/>
        </w:rPr>
        <w:t>100</w:t>
      </w:r>
      <w:r w:rsidR="00A52003">
        <w:t xml:space="preserve"> кв. см;</w:t>
      </w:r>
      <w:r>
        <w:rPr>
          <w:lang w:val="en-US"/>
        </w:rPr>
        <w:tab/>
      </w:r>
      <w:r w:rsidR="00A52003">
        <w:t xml:space="preserve">б) </w:t>
      </w:r>
      <w:r w:rsidR="00DB7992">
        <w:rPr>
          <w:lang w:val="en-US"/>
        </w:rPr>
        <w:t>50</w:t>
      </w:r>
      <w:r w:rsidR="00A52003">
        <w:t xml:space="preserve"> кв. см;</w: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 w:rsidR="00A52003">
        <w:t xml:space="preserve">в) </w:t>
      </w:r>
      <w:r w:rsidR="00A52003">
        <w:rPr>
          <w:lang w:val="en-US"/>
        </w:rPr>
        <w:t>8</w:t>
      </w:r>
      <w:r w:rsidR="00A52003">
        <w:t>0 кв. см;</w:t>
      </w:r>
      <w:r>
        <w:tab/>
      </w:r>
      <w:r>
        <w:rPr>
          <w:lang w:val="en-US"/>
        </w:rPr>
        <w:tab/>
      </w:r>
      <w:r w:rsidR="00A52003">
        <w:t xml:space="preserve">г) </w:t>
      </w:r>
      <w:r w:rsidR="00DB7992">
        <w:rPr>
          <w:lang w:val="en-US"/>
        </w:rPr>
        <w:t>4</w:t>
      </w:r>
      <w:r w:rsidR="00A52003">
        <w:t xml:space="preserve"> </w:t>
      </w:r>
      <w:r>
        <w:t>к</w:t>
      </w:r>
      <w:r w:rsidR="00A52003">
        <w:t xml:space="preserve">в. см. </w:t>
      </w:r>
    </w:p>
    <w:p w:rsidR="00A676C4" w:rsidRDefault="00A676C4" w:rsidP="00A676C4">
      <w:pPr>
        <w:pStyle w:val="a1"/>
        <w:rPr>
          <w:rFonts w:ascii="Arial" w:eastAsia="Calibri" w:hAnsi="Arial"/>
          <w:sz w:val="20"/>
          <w:szCs w:val="20"/>
          <w:lang w:eastAsia="en-US"/>
        </w:rPr>
      </w:pPr>
    </w:p>
    <w:p w:rsidR="00A52003" w:rsidRDefault="00A52003" w:rsidP="00A676C4">
      <w:pPr>
        <w:pStyle w:val="a1"/>
      </w:pPr>
      <w:r w:rsidRPr="004129A3">
        <w:rPr>
          <w:u w:val="single"/>
        </w:rPr>
        <w:t xml:space="preserve">Зад. </w:t>
      </w:r>
      <w:r w:rsidR="003A6D99">
        <w:rPr>
          <w:u w:val="single"/>
        </w:rPr>
        <w:t>3</w:t>
      </w:r>
      <w:r w:rsidRPr="004129A3">
        <w:rPr>
          <w:u w:val="single"/>
        </w:rPr>
        <w:t>.</w:t>
      </w:r>
      <w:r w:rsidR="00DB7992">
        <w:t xml:space="preserve"> Колко е</w:t>
      </w:r>
      <w:r w:rsidR="00C31158">
        <w:t xml:space="preserve"> обиколката </w:t>
      </w:r>
      <w:r w:rsidR="00DB7992">
        <w:t xml:space="preserve"> на успоредник</w:t>
      </w:r>
      <w:r>
        <w:t xml:space="preserve">, ако </w:t>
      </w:r>
      <w:r w:rsidR="00134C04">
        <w:t>едната</w:t>
      </w:r>
      <w:r w:rsidR="00431470">
        <w:t xml:space="preserve"> страната </w:t>
      </w:r>
      <w:r w:rsidR="00134C04">
        <w:t xml:space="preserve">е </w:t>
      </w:r>
      <w:r>
        <w:rPr>
          <w:lang w:val="en-US"/>
        </w:rPr>
        <w:t>5</w:t>
      </w:r>
      <w:r>
        <w:t xml:space="preserve"> см, </w:t>
      </w:r>
      <w:r w:rsidR="00431470">
        <w:t xml:space="preserve"> </w:t>
      </w:r>
      <w:r w:rsidR="00C31158">
        <w:t xml:space="preserve">а </w:t>
      </w:r>
      <w:r w:rsidR="00134C04">
        <w:t>другата</w:t>
      </w:r>
      <w:r w:rsidR="00D75E6E">
        <w:t xml:space="preserve"> </w:t>
      </w:r>
      <w:r w:rsidR="00C31158">
        <w:t>е</w:t>
      </w:r>
      <w:r w:rsidR="00431470">
        <w:t xml:space="preserve"> 5 пъти по-голяма?</w:t>
      </w:r>
    </w:p>
    <w:p w:rsidR="00A52003" w:rsidRDefault="00A676C4" w:rsidP="00A676C4">
      <w:pPr>
        <w:pStyle w:val="a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996A4FB" wp14:editId="1343F898">
                <wp:simplePos x="0" y="0"/>
                <wp:positionH relativeFrom="column">
                  <wp:posOffset>4281805</wp:posOffset>
                </wp:positionH>
                <wp:positionV relativeFrom="paragraph">
                  <wp:posOffset>45720</wp:posOffset>
                </wp:positionV>
                <wp:extent cx="1710055" cy="217170"/>
                <wp:effectExtent l="0" t="0" r="4445" b="0"/>
                <wp:wrapTight wrapText="bothSides">
                  <wp:wrapPolygon edited="0">
                    <wp:start x="21600" y="21600"/>
                    <wp:lineTo x="21600" y="2653"/>
                    <wp:lineTo x="184" y="2653"/>
                    <wp:lineTo x="184" y="21600"/>
                    <wp:lineTo x="21600" y="2160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71005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003" w:rsidRPr="00A676C4" w:rsidRDefault="003A6D99" w:rsidP="00A520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76C4">
                              <w:rPr>
                                <w:sz w:val="16"/>
                                <w:szCs w:val="16"/>
                              </w:rPr>
                              <w:t>Отговор: a</w:t>
                            </w:r>
                            <w:r w:rsidR="00A52003" w:rsidRPr="00A676C4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C31158" w:rsidRPr="00A676C4">
                              <w:rPr>
                                <w:sz w:val="16"/>
                                <w:szCs w:val="16"/>
                              </w:rPr>
                              <w:t xml:space="preserve"> 60</w:t>
                            </w:r>
                            <w:r w:rsidR="00431470" w:rsidRPr="00A676C4">
                              <w:rPr>
                                <w:sz w:val="16"/>
                                <w:szCs w:val="16"/>
                              </w:rPr>
                              <w:t xml:space="preserve">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6A4FB" id="_x0000_s1028" type="#_x0000_t202" style="position:absolute;left:0;text-align:left;margin-left:337.15pt;margin-top:3.6pt;width:134.65pt;height:17.1pt;rotation:18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" stroked="f">
                <v:textbox style="mso-fit-shape-to-text:t">
                  <w:txbxContent>
                    <w:p w:rsidR="00A52003" w:rsidRPr="00A676C4" w:rsidRDefault="003A6D99" w:rsidP="00A52003">
                      <w:pPr>
                        <w:rPr>
                          <w:sz w:val="16"/>
                          <w:szCs w:val="16"/>
                        </w:rPr>
                      </w:pPr>
                      <w:r w:rsidRPr="00A676C4">
                        <w:rPr>
                          <w:sz w:val="16"/>
                          <w:szCs w:val="16"/>
                        </w:rPr>
                        <w:t>Отговор: a</w:t>
                      </w:r>
                      <w:r w:rsidR="00A52003" w:rsidRPr="00A676C4">
                        <w:rPr>
                          <w:sz w:val="16"/>
                          <w:szCs w:val="16"/>
                        </w:rPr>
                        <w:t>)</w:t>
                      </w:r>
                      <w:r w:rsidR="00C31158" w:rsidRPr="00A676C4">
                        <w:rPr>
                          <w:sz w:val="16"/>
                          <w:szCs w:val="16"/>
                        </w:rPr>
                        <w:t xml:space="preserve"> 60</w:t>
                      </w:r>
                      <w:r w:rsidR="00431470" w:rsidRPr="00A676C4">
                        <w:rPr>
                          <w:sz w:val="16"/>
                          <w:szCs w:val="16"/>
                        </w:rPr>
                        <w:t xml:space="preserve"> см.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52003">
        <w:t xml:space="preserve">а) </w:t>
      </w:r>
      <w:r w:rsidR="00C31158">
        <w:t>60</w:t>
      </w:r>
      <w:r w:rsidR="00A52003">
        <w:t xml:space="preserve"> см;</w:t>
      </w:r>
      <w:r>
        <w:t xml:space="preserve"> </w:t>
      </w:r>
      <w:r>
        <w:tab/>
      </w:r>
      <w:r w:rsidR="00A52003">
        <w:t xml:space="preserve">б) </w:t>
      </w:r>
      <w:r w:rsidR="000F4245">
        <w:t>6</w:t>
      </w:r>
      <w:r w:rsidR="00A52003">
        <w:t xml:space="preserve">0 </w:t>
      </w:r>
      <w:r w:rsidR="000F4245">
        <w:t xml:space="preserve">кв. </w:t>
      </w:r>
      <w:r w:rsidR="00A52003">
        <w:t>см;</w:t>
      </w:r>
      <w:r w:rsidR="00897AC1">
        <w:tab/>
      </w:r>
      <w:r w:rsidR="00897AC1">
        <w:tab/>
      </w:r>
      <w:r w:rsidR="00A52003">
        <w:t xml:space="preserve">в) </w:t>
      </w:r>
      <w:r w:rsidR="00A52003">
        <w:rPr>
          <w:lang w:val="en-US"/>
        </w:rPr>
        <w:t>1</w:t>
      </w:r>
      <w:r w:rsidR="00A52003">
        <w:t>00 см;</w:t>
      </w:r>
      <w:r>
        <w:tab/>
      </w:r>
      <w:r w:rsidR="00A52003">
        <w:t xml:space="preserve">г) </w:t>
      </w:r>
      <w:r w:rsidR="00A52003">
        <w:rPr>
          <w:lang w:val="en-US"/>
        </w:rPr>
        <w:t>200</w:t>
      </w:r>
      <w:r w:rsidR="00A52003">
        <w:t xml:space="preserve"> см. </w:t>
      </w:r>
    </w:p>
    <w:p w:rsidR="00A52003" w:rsidRDefault="00A676C4" w:rsidP="00A676C4">
      <w:pPr>
        <w:pStyle w:val="a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1A496AB" wp14:editId="1234E17C">
                <wp:simplePos x="0" y="0"/>
                <wp:positionH relativeFrom="column">
                  <wp:posOffset>4479925</wp:posOffset>
                </wp:positionH>
                <wp:positionV relativeFrom="paragraph">
                  <wp:posOffset>396875</wp:posOffset>
                </wp:positionV>
                <wp:extent cx="1511935" cy="217170"/>
                <wp:effectExtent l="0" t="0" r="0" b="0"/>
                <wp:wrapTight wrapText="bothSides">
                  <wp:wrapPolygon edited="0">
                    <wp:start x="21600" y="21600"/>
                    <wp:lineTo x="21600" y="2653"/>
                    <wp:lineTo x="372" y="2653"/>
                    <wp:lineTo x="372" y="21600"/>
                    <wp:lineTo x="21600" y="2160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151193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003" w:rsidRPr="00A676C4" w:rsidRDefault="00DB7992" w:rsidP="00A520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76C4">
                              <w:rPr>
                                <w:sz w:val="16"/>
                                <w:szCs w:val="16"/>
                              </w:rPr>
                              <w:t>Отговор: в) 2</w:t>
                            </w:r>
                            <w:r w:rsidR="00A52003" w:rsidRPr="00A676C4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="00431470" w:rsidRPr="00A676C4">
                              <w:rPr>
                                <w:sz w:val="16"/>
                                <w:szCs w:val="16"/>
                              </w:rPr>
                              <w:t xml:space="preserve">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96AB" id="_x0000_s1029" type="#_x0000_t202" style="position:absolute;left:0;text-align:left;margin-left:352.75pt;margin-top:31.25pt;width:119.05pt;height:17.1pt;rotation:180;flip:x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" stroked="f">
                <v:textbox style="mso-fit-shape-to-text:t">
                  <w:txbxContent>
                    <w:p w:rsidR="00A52003" w:rsidRPr="00A676C4" w:rsidRDefault="00DB7992" w:rsidP="00A52003">
                      <w:pPr>
                        <w:rPr>
                          <w:sz w:val="16"/>
                          <w:szCs w:val="16"/>
                        </w:rPr>
                      </w:pPr>
                      <w:r w:rsidRPr="00A676C4">
                        <w:rPr>
                          <w:sz w:val="16"/>
                          <w:szCs w:val="16"/>
                        </w:rPr>
                        <w:t>Отговор: в) 2</w:t>
                      </w:r>
                      <w:r w:rsidR="00A52003" w:rsidRPr="00A676C4">
                        <w:rPr>
                          <w:sz w:val="16"/>
                          <w:szCs w:val="16"/>
                        </w:rPr>
                        <w:t>0</w:t>
                      </w:r>
                      <w:r w:rsidR="00431470" w:rsidRPr="00A676C4">
                        <w:rPr>
                          <w:sz w:val="16"/>
                          <w:szCs w:val="16"/>
                        </w:rPr>
                        <w:t xml:space="preserve"> см.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52003" w:rsidRPr="004129A3">
        <w:rPr>
          <w:u w:val="single"/>
        </w:rPr>
        <w:t xml:space="preserve">Зад. </w:t>
      </w:r>
      <w:r w:rsidR="003A6D99">
        <w:rPr>
          <w:u w:val="single"/>
          <w:lang w:val="en-US"/>
        </w:rPr>
        <w:t>4</w:t>
      </w:r>
      <w:r w:rsidR="00A52003" w:rsidRPr="004129A3">
        <w:rPr>
          <w:u w:val="single"/>
        </w:rPr>
        <w:t>.</w:t>
      </w:r>
      <w:r w:rsidR="00A52003">
        <w:t xml:space="preserve"> Колко е </w:t>
      </w:r>
      <w:r w:rsidR="00A52003">
        <w:rPr>
          <w:lang w:val="en-US"/>
        </w:rPr>
        <w:t>a</w:t>
      </w:r>
      <w:r w:rsidR="00A52003">
        <w:t xml:space="preserve">, ако </w:t>
      </w:r>
      <w:r w:rsidR="00DB7992">
        <w:rPr>
          <w:lang w:val="en-US"/>
        </w:rPr>
        <w:t>b</w:t>
      </w:r>
      <w:r w:rsidR="00A52003">
        <w:t>=</w:t>
      </w:r>
      <w:r w:rsidR="00A52003">
        <w:rPr>
          <w:lang w:val="en-US"/>
        </w:rPr>
        <w:t>5</w:t>
      </w:r>
      <w:r w:rsidR="00A52003">
        <w:t xml:space="preserve"> см, а </w:t>
      </w:r>
      <w:r w:rsidR="00A52003">
        <w:rPr>
          <w:lang w:val="en-US"/>
        </w:rPr>
        <w:t>h</w:t>
      </w:r>
      <w:r w:rsidR="00DB7992" w:rsidRPr="00134C04">
        <w:rPr>
          <w:vertAlign w:val="subscript"/>
          <w:lang w:val="en-US"/>
        </w:rPr>
        <w:t>b</w:t>
      </w:r>
      <w:r w:rsidR="00A52003">
        <w:rPr>
          <w:lang w:val="en-US"/>
        </w:rPr>
        <w:t>=32</w:t>
      </w:r>
      <w:r w:rsidR="00A52003">
        <w:t xml:space="preserve"> см </w:t>
      </w:r>
      <w:r w:rsidR="003A6D99">
        <w:t xml:space="preserve">и </w:t>
      </w:r>
      <w:r w:rsidR="003A6D99">
        <w:rPr>
          <w:lang w:val="en-US"/>
        </w:rPr>
        <w:t>h</w:t>
      </w:r>
      <w:r w:rsidR="003A6D99" w:rsidRPr="00134C04">
        <w:rPr>
          <w:vertAlign w:val="subscript"/>
          <w:lang w:val="en-US"/>
        </w:rPr>
        <w:t>a</w:t>
      </w:r>
      <w:r w:rsidR="003A6D99">
        <w:rPr>
          <w:lang w:val="en-US"/>
        </w:rPr>
        <w:t>=8</w:t>
      </w:r>
      <w:r w:rsidR="0019739A">
        <w:rPr>
          <w:lang w:val="en-US"/>
        </w:rPr>
        <w:t xml:space="preserve"> </w:t>
      </w:r>
      <w:r w:rsidR="0019739A">
        <w:t>см</w:t>
      </w:r>
      <w:r w:rsidR="00897AC1">
        <w:t>?</w:t>
      </w:r>
    </w:p>
    <w:p w:rsidR="00A52003" w:rsidRPr="00A52003" w:rsidRDefault="00A52003" w:rsidP="00A676C4">
      <w:pPr>
        <w:pStyle w:val="a1"/>
      </w:pPr>
      <w:r>
        <w:t xml:space="preserve">а) </w:t>
      </w:r>
      <w:r w:rsidR="00DB7992">
        <w:rPr>
          <w:lang w:val="en-US"/>
        </w:rPr>
        <w:t>4</w:t>
      </w:r>
      <w:r w:rsidR="003A6D99">
        <w:rPr>
          <w:lang w:val="en-US"/>
        </w:rPr>
        <w:t>0</w:t>
      </w:r>
      <w:r>
        <w:t xml:space="preserve"> см;</w:t>
      </w:r>
      <w:r w:rsidR="00A676C4">
        <w:t xml:space="preserve"> </w:t>
      </w:r>
      <w:r w:rsidR="00A676C4">
        <w:tab/>
      </w:r>
      <w:r>
        <w:t xml:space="preserve">б) </w:t>
      </w:r>
      <w:r>
        <w:rPr>
          <w:lang w:val="en-US"/>
        </w:rPr>
        <w:t>16</w:t>
      </w:r>
      <w:r>
        <w:t>0 см;</w:t>
      </w:r>
      <w:r w:rsidR="00A676C4">
        <w:tab/>
      </w:r>
      <w:r>
        <w:t xml:space="preserve">в) </w:t>
      </w:r>
      <w:r w:rsidR="00DB7992">
        <w:rPr>
          <w:lang w:val="en-US"/>
        </w:rPr>
        <w:t>2</w:t>
      </w:r>
      <w:r w:rsidR="003A6D99">
        <w:rPr>
          <w:lang w:val="en-US"/>
        </w:rPr>
        <w:t>0</w:t>
      </w:r>
      <w:r>
        <w:t xml:space="preserve"> см;</w:t>
      </w:r>
      <w:r w:rsidR="00A676C4">
        <w:tab/>
      </w:r>
      <w:r>
        <w:t xml:space="preserve">г) </w:t>
      </w:r>
      <w:r w:rsidR="003A6D99">
        <w:rPr>
          <w:lang w:val="en-US"/>
        </w:rPr>
        <w:t>8</w:t>
      </w:r>
      <w:r w:rsidR="003A6D99">
        <w:t xml:space="preserve"> </w:t>
      </w:r>
      <w:r>
        <w:t xml:space="preserve">см. </w:t>
      </w:r>
    </w:p>
    <w:p w:rsidR="003A6D99" w:rsidRPr="00582133" w:rsidRDefault="00A676C4" w:rsidP="00A676C4">
      <w:pPr>
        <w:pStyle w:val="a1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1BB10D7" wp14:editId="5081C3D3">
                <wp:simplePos x="0" y="0"/>
                <wp:positionH relativeFrom="column">
                  <wp:posOffset>3823335</wp:posOffset>
                </wp:positionH>
                <wp:positionV relativeFrom="paragraph">
                  <wp:posOffset>514985</wp:posOffset>
                </wp:positionV>
                <wp:extent cx="2168525" cy="217170"/>
                <wp:effectExtent l="0" t="0" r="3175" b="0"/>
                <wp:wrapTight wrapText="bothSides">
                  <wp:wrapPolygon edited="0">
                    <wp:start x="21600" y="21600"/>
                    <wp:lineTo x="21600" y="2653"/>
                    <wp:lineTo x="158" y="2653"/>
                    <wp:lineTo x="158" y="21600"/>
                    <wp:lineTo x="21600" y="2160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16852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D99" w:rsidRPr="00A676C4" w:rsidRDefault="00DB7992" w:rsidP="003A6D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76C4">
                              <w:rPr>
                                <w:sz w:val="16"/>
                                <w:szCs w:val="16"/>
                              </w:rPr>
                              <w:t>Отговор:</w:t>
                            </w:r>
                            <w:r w:rsidR="00134C04" w:rsidRPr="00A676C4">
                              <w:rPr>
                                <w:sz w:val="16"/>
                                <w:szCs w:val="16"/>
                              </w:rPr>
                              <w:t xml:space="preserve"> в</w:t>
                            </w:r>
                            <w:r w:rsidRPr="00A676C4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582133" w:rsidRPr="00A676C4">
                              <w:rPr>
                                <w:sz w:val="16"/>
                                <w:szCs w:val="16"/>
                              </w:rPr>
                              <w:t>правоъгълник</w:t>
                            </w:r>
                            <w:r w:rsidR="00431470" w:rsidRPr="00A676C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10D7" id="_x0000_s1030" type="#_x0000_t202" style="position:absolute;left:0;text-align:left;margin-left:301.05pt;margin-top:40.55pt;width:170.75pt;height:17.1pt;rotation:180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" stroked="f">
                <v:textbox style="mso-fit-shape-to-text:t">
                  <w:txbxContent>
                    <w:p w:rsidR="003A6D99" w:rsidRPr="00A676C4" w:rsidRDefault="00DB7992" w:rsidP="003A6D99">
                      <w:pPr>
                        <w:rPr>
                          <w:sz w:val="16"/>
                          <w:szCs w:val="16"/>
                        </w:rPr>
                      </w:pPr>
                      <w:r w:rsidRPr="00A676C4">
                        <w:rPr>
                          <w:sz w:val="16"/>
                          <w:szCs w:val="16"/>
                        </w:rPr>
                        <w:t>Отговор:</w:t>
                      </w:r>
                      <w:r w:rsidR="00134C04" w:rsidRPr="00A676C4">
                        <w:rPr>
                          <w:sz w:val="16"/>
                          <w:szCs w:val="16"/>
                        </w:rPr>
                        <w:t xml:space="preserve"> в</w:t>
                      </w:r>
                      <w:r w:rsidRPr="00A676C4">
                        <w:rPr>
                          <w:sz w:val="16"/>
                          <w:szCs w:val="16"/>
                        </w:rPr>
                        <w:t xml:space="preserve">) </w:t>
                      </w:r>
                      <w:r w:rsidR="00582133" w:rsidRPr="00A676C4">
                        <w:rPr>
                          <w:sz w:val="16"/>
                          <w:szCs w:val="16"/>
                        </w:rPr>
                        <w:t>правоъгълник</w:t>
                      </w:r>
                      <w:r w:rsidR="00431470" w:rsidRPr="00A676C4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A6D99" w:rsidRPr="004129A3">
        <w:rPr>
          <w:u w:val="single"/>
        </w:rPr>
        <w:t xml:space="preserve">Зад. </w:t>
      </w:r>
      <w:r w:rsidR="003A6D99">
        <w:rPr>
          <w:u w:val="single"/>
          <w:lang w:val="en-US"/>
        </w:rPr>
        <w:t>5</w:t>
      </w:r>
      <w:r w:rsidR="003A6D99" w:rsidRPr="004129A3">
        <w:rPr>
          <w:u w:val="single"/>
        </w:rPr>
        <w:t>.</w:t>
      </w:r>
      <w:r w:rsidR="009125E1">
        <w:t xml:space="preserve"> </w:t>
      </w:r>
      <w:r w:rsidR="00134C04">
        <w:t>Какъв вид е успоредникът, а</w:t>
      </w:r>
      <w:r w:rsidR="009125E1">
        <w:t>ко а=7</w:t>
      </w:r>
      <w:r w:rsidR="0019739A">
        <w:t xml:space="preserve"> дм</w:t>
      </w:r>
      <w:r w:rsidR="009125E1">
        <w:t>,</w:t>
      </w:r>
      <w:r w:rsidR="009125E1">
        <w:rPr>
          <w:lang w:val="en-US"/>
        </w:rPr>
        <w:t xml:space="preserve"> b=5</w:t>
      </w:r>
      <w:r w:rsidR="0019739A">
        <w:t xml:space="preserve"> дм</w:t>
      </w:r>
      <w:r w:rsidR="009125E1">
        <w:t xml:space="preserve"> и ъгъл </w:t>
      </w:r>
      <w:r w:rsidR="009125E1">
        <w:rPr>
          <w:lang w:val="en-US"/>
        </w:rPr>
        <w:t>A=</w:t>
      </w:r>
      <w:r w:rsidR="009125E1">
        <w:t>90</w:t>
      </w:r>
      <w:r w:rsidR="00582133">
        <w:rPr>
          <w:vertAlign w:val="superscript"/>
        </w:rPr>
        <w:t>о</w:t>
      </w:r>
      <w:r w:rsidR="00897AC1">
        <w:t>?</w:t>
      </w:r>
    </w:p>
    <w:p w:rsidR="003A6D99" w:rsidRPr="00582133" w:rsidRDefault="003A6D99" w:rsidP="00A676C4">
      <w:pPr>
        <w:pStyle w:val="a1"/>
      </w:pPr>
      <w:r>
        <w:t xml:space="preserve">а) </w:t>
      </w:r>
      <w:r w:rsidR="00582133">
        <w:t>квадрат</w:t>
      </w:r>
      <w:r w:rsidR="00A676C4">
        <w:tab/>
      </w:r>
      <w:r w:rsidR="00134C04">
        <w:t>б</w:t>
      </w:r>
      <w:r>
        <w:t xml:space="preserve">) </w:t>
      </w:r>
      <w:r w:rsidR="00582133">
        <w:t>ромб</w:t>
      </w:r>
      <w:r w:rsidR="00A676C4">
        <w:tab/>
      </w:r>
      <w:r w:rsidR="00134C04">
        <w:t>в</w:t>
      </w:r>
      <w:r>
        <w:t xml:space="preserve">) </w:t>
      </w:r>
      <w:r w:rsidR="00582133">
        <w:t>правоъгълник</w:t>
      </w:r>
    </w:p>
    <w:p w:rsidR="003A6D99" w:rsidRPr="00EE1ABD" w:rsidRDefault="003A6D99" w:rsidP="003A6D99"/>
    <w:p w:rsidR="003A6D99" w:rsidRDefault="003A6D99" w:rsidP="00A676C4">
      <w:pPr>
        <w:pStyle w:val="a1"/>
      </w:pPr>
      <w:r w:rsidRPr="004129A3">
        <w:rPr>
          <w:u w:val="single"/>
        </w:rPr>
        <w:t xml:space="preserve">Зад. </w:t>
      </w:r>
      <w:r w:rsidR="00431470">
        <w:rPr>
          <w:u w:val="single"/>
        </w:rPr>
        <w:t>6</w:t>
      </w:r>
      <w:r w:rsidRPr="004129A3">
        <w:rPr>
          <w:u w:val="single"/>
        </w:rPr>
        <w:t>.</w:t>
      </w:r>
      <w:r>
        <w:t xml:space="preserve"> </w:t>
      </w:r>
      <w:r w:rsidR="00134C04">
        <w:t>Какъв вид е успоредникът, а</w:t>
      </w:r>
      <w:r w:rsidR="00582133">
        <w:t>ко а=20</w:t>
      </w:r>
      <w:r w:rsidR="0019739A">
        <w:t xml:space="preserve"> м, </w:t>
      </w:r>
      <w:r w:rsidR="00582133">
        <w:rPr>
          <w:lang w:val="en-US"/>
        </w:rPr>
        <w:t xml:space="preserve"> b=</w:t>
      </w:r>
      <w:r w:rsidR="00582133">
        <w:t>20</w:t>
      </w:r>
      <w:r w:rsidR="0019739A">
        <w:t xml:space="preserve"> м</w:t>
      </w:r>
      <w:r w:rsidR="00582133">
        <w:t xml:space="preserve"> и ъгъл </w:t>
      </w:r>
      <w:r w:rsidR="00582133">
        <w:rPr>
          <w:lang w:val="en-US"/>
        </w:rPr>
        <w:t>A=</w:t>
      </w:r>
      <w:r w:rsidR="00582133">
        <w:t>90</w:t>
      </w:r>
      <w:r w:rsidR="00582133">
        <w:rPr>
          <w:vertAlign w:val="superscript"/>
        </w:rPr>
        <w:t>о</w:t>
      </w:r>
      <w:r w:rsidR="00897AC1">
        <w:t>?</w:t>
      </w:r>
    </w:p>
    <w:p w:rsidR="00582133" w:rsidRPr="00582133" w:rsidRDefault="00897AC1" w:rsidP="00897AC1">
      <w:pPr>
        <w:pStyle w:val="a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D424694" wp14:editId="129A55D7">
                <wp:simplePos x="0" y="0"/>
                <wp:positionH relativeFrom="column">
                  <wp:posOffset>4354195</wp:posOffset>
                </wp:positionH>
                <wp:positionV relativeFrom="paragraph">
                  <wp:posOffset>34925</wp:posOffset>
                </wp:positionV>
                <wp:extent cx="1637665" cy="217170"/>
                <wp:effectExtent l="0" t="0" r="635" b="0"/>
                <wp:wrapTight wrapText="bothSides">
                  <wp:wrapPolygon edited="0">
                    <wp:start x="21600" y="21600"/>
                    <wp:lineTo x="21600" y="2653"/>
                    <wp:lineTo x="243" y="2653"/>
                    <wp:lineTo x="243" y="21600"/>
                    <wp:lineTo x="21600" y="2160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63766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D99" w:rsidRPr="00A676C4" w:rsidRDefault="00582133" w:rsidP="003A6D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76C4">
                              <w:rPr>
                                <w:sz w:val="16"/>
                                <w:szCs w:val="16"/>
                              </w:rPr>
                              <w:t>Отговор: а</w:t>
                            </w:r>
                            <w:r w:rsidR="003A6D99" w:rsidRPr="00A676C4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A676C4">
                              <w:rPr>
                                <w:sz w:val="16"/>
                                <w:szCs w:val="16"/>
                              </w:rPr>
                              <w:t>квадрат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4694" id="_x0000_s1031" type="#_x0000_t202" style="position:absolute;left:0;text-align:left;margin-left:342.85pt;margin-top:2.75pt;width:128.95pt;height:17.1pt;rotation:180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" stroked="f">
                <v:textbox style="mso-fit-shape-to-text:t">
                  <w:txbxContent>
                    <w:p w:rsidR="003A6D99" w:rsidRPr="00A676C4" w:rsidRDefault="00582133" w:rsidP="003A6D99">
                      <w:pPr>
                        <w:rPr>
                          <w:sz w:val="16"/>
                          <w:szCs w:val="16"/>
                        </w:rPr>
                      </w:pPr>
                      <w:r w:rsidRPr="00A676C4">
                        <w:rPr>
                          <w:sz w:val="16"/>
                          <w:szCs w:val="16"/>
                        </w:rPr>
                        <w:t>Отговор: а</w:t>
                      </w:r>
                      <w:r w:rsidR="003A6D99" w:rsidRPr="00A676C4">
                        <w:rPr>
                          <w:sz w:val="16"/>
                          <w:szCs w:val="16"/>
                        </w:rPr>
                        <w:t xml:space="preserve">) </w:t>
                      </w:r>
                      <w:r w:rsidRPr="00A676C4">
                        <w:rPr>
                          <w:sz w:val="16"/>
                          <w:szCs w:val="16"/>
                        </w:rPr>
                        <w:t>квадрат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82133">
        <w:t>а) квадрат</w:t>
      </w:r>
      <w:r>
        <w:tab/>
      </w:r>
      <w:r w:rsidR="00582133">
        <w:t xml:space="preserve">б) </w:t>
      </w:r>
      <w:r w:rsidR="00134C04">
        <w:t>ромб</w:t>
      </w:r>
      <w:r>
        <w:tab/>
      </w:r>
      <w:r w:rsidR="00582133">
        <w:t xml:space="preserve">в) </w:t>
      </w:r>
      <w:r w:rsidR="00134C04">
        <w:t>правоъгълник</w:t>
      </w:r>
    </w:p>
    <w:p w:rsidR="00582133" w:rsidRDefault="00582133" w:rsidP="00582133"/>
    <w:p w:rsidR="00582133" w:rsidRPr="00582133" w:rsidRDefault="00582133" w:rsidP="00582133"/>
    <w:p w:rsidR="00582133" w:rsidRDefault="00582133" w:rsidP="00897AC1">
      <w:pPr>
        <w:pStyle w:val="a1"/>
      </w:pPr>
      <w:r w:rsidRPr="004129A3">
        <w:rPr>
          <w:u w:val="single"/>
        </w:rPr>
        <w:lastRenderedPageBreak/>
        <w:t xml:space="preserve">Зад. </w:t>
      </w:r>
      <w:r>
        <w:rPr>
          <w:u w:val="single"/>
        </w:rPr>
        <w:t>7</w:t>
      </w:r>
      <w:r w:rsidRPr="004129A3">
        <w:rPr>
          <w:u w:val="single"/>
        </w:rPr>
        <w:t>.</w:t>
      </w:r>
      <w:r>
        <w:t xml:space="preserve"> </w:t>
      </w:r>
      <w:r w:rsidR="00134C04">
        <w:t>Какъв вид е успоредникът, а</w:t>
      </w:r>
      <w:r>
        <w:t>ко а=20</w:t>
      </w:r>
      <w:r w:rsidR="0019739A">
        <w:t xml:space="preserve"> см</w:t>
      </w:r>
      <w:r>
        <w:t>,</w:t>
      </w:r>
      <w:r>
        <w:rPr>
          <w:lang w:val="en-US"/>
        </w:rPr>
        <w:t xml:space="preserve"> b=</w:t>
      </w:r>
      <w:r>
        <w:t xml:space="preserve">20 </w:t>
      </w:r>
      <w:r w:rsidR="0019739A">
        <w:t xml:space="preserve">см </w:t>
      </w:r>
      <w:r>
        <w:t xml:space="preserve">и ъгъл </w:t>
      </w:r>
      <w:r w:rsidR="00D75E6E">
        <w:rPr>
          <w:lang w:val="en-US"/>
        </w:rPr>
        <w:t>A</w:t>
      </w:r>
      <w:r w:rsidR="00D75E6E">
        <w:t>=6</w:t>
      </w:r>
      <w:r>
        <w:t>0</w:t>
      </w:r>
      <w:r>
        <w:rPr>
          <w:vertAlign w:val="superscript"/>
        </w:rPr>
        <w:t>о</w:t>
      </w:r>
      <w:r w:rsidR="00897AC1">
        <w:t>?</w:t>
      </w:r>
    </w:p>
    <w:p w:rsidR="00582133" w:rsidRPr="00582133" w:rsidRDefault="00897AC1" w:rsidP="00897AC1">
      <w:pPr>
        <w:pStyle w:val="a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0C5A515" wp14:editId="795AE11B">
                <wp:simplePos x="0" y="0"/>
                <wp:positionH relativeFrom="column">
                  <wp:posOffset>4353560</wp:posOffset>
                </wp:positionH>
                <wp:positionV relativeFrom="paragraph">
                  <wp:posOffset>132715</wp:posOffset>
                </wp:positionV>
                <wp:extent cx="1637665" cy="217170"/>
                <wp:effectExtent l="0" t="0" r="635" b="0"/>
                <wp:wrapTight wrapText="bothSides">
                  <wp:wrapPolygon edited="0">
                    <wp:start x="21600" y="21600"/>
                    <wp:lineTo x="21600" y="2653"/>
                    <wp:lineTo x="243" y="2653"/>
                    <wp:lineTo x="243" y="21600"/>
                    <wp:lineTo x="21600" y="2160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637665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133" w:rsidRPr="00A676C4" w:rsidRDefault="00582133" w:rsidP="0058213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76C4">
                              <w:rPr>
                                <w:sz w:val="16"/>
                                <w:szCs w:val="16"/>
                              </w:rPr>
                              <w:t>Отговор: в) ромб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5A515" id="_x0000_s1032" type="#_x0000_t202" style="position:absolute;left:0;text-align:left;margin-left:342.8pt;margin-top:10.45pt;width:128.95pt;height:17.1pt;rotation:180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" stroked="f">
                <v:textbox style="mso-fit-shape-to-text:t">
                  <w:txbxContent>
                    <w:p w:rsidR="00582133" w:rsidRPr="00A676C4" w:rsidRDefault="00582133" w:rsidP="00582133">
                      <w:pPr>
                        <w:rPr>
                          <w:sz w:val="16"/>
                          <w:szCs w:val="16"/>
                        </w:rPr>
                      </w:pPr>
                      <w:r w:rsidRPr="00A676C4">
                        <w:rPr>
                          <w:sz w:val="16"/>
                          <w:szCs w:val="16"/>
                        </w:rPr>
                        <w:t>Отговор: в) ромб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82133">
        <w:t>а) квадрат</w:t>
      </w:r>
      <w:r>
        <w:tab/>
      </w:r>
      <w:r w:rsidR="00582133">
        <w:t xml:space="preserve">б) </w:t>
      </w:r>
      <w:r w:rsidR="0019739A">
        <w:t xml:space="preserve">правоъгълник </w:t>
      </w:r>
      <w:r>
        <w:tab/>
      </w:r>
      <w:r w:rsidR="00582133">
        <w:t>в) ромб</w:t>
      </w:r>
    </w:p>
    <w:p w:rsidR="00582133" w:rsidRPr="00582133" w:rsidRDefault="00582133" w:rsidP="00582133"/>
    <w:p w:rsidR="003A6D99" w:rsidRPr="00EE1ABD" w:rsidRDefault="003A6D99" w:rsidP="00EE1ABD"/>
    <w:sectPr w:rsidR="003A6D99" w:rsidRPr="00EE1ABD" w:rsidSect="00897AC1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2127" w:right="1417" w:bottom="1417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E29" w:rsidRDefault="005C7E29" w:rsidP="006276F2">
      <w:r>
        <w:separator/>
      </w:r>
    </w:p>
  </w:endnote>
  <w:endnote w:type="continuationSeparator" w:id="0">
    <w:p w:rsidR="005C7E29" w:rsidRDefault="005C7E29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P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sz w:val="6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</w:p>
  <w:p w:rsidR="00EE1ABD" w:rsidRDefault="00EE1ABD">
    <w:pPr>
      <w:pStyle w:val="Footer"/>
    </w:pPr>
    <w:r w:rsidRPr="00EE1ABD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24C532" wp14:editId="1DADB65B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24C532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35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E29" w:rsidRDefault="005C7E29" w:rsidP="006276F2">
      <w:r>
        <w:separator/>
      </w:r>
    </w:p>
  </w:footnote>
  <w:footnote w:type="continuationSeparator" w:id="0">
    <w:p w:rsidR="005C7E29" w:rsidRDefault="005C7E29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1D405B" wp14:editId="223ADF25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1D405B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33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8F5121" wp14:editId="60282BCA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8F5121" id="Title 1" o:spid="_x0000_s1034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03"/>
    <w:rsid w:val="000F4245"/>
    <w:rsid w:val="00134C04"/>
    <w:rsid w:val="0019739A"/>
    <w:rsid w:val="001E5FF5"/>
    <w:rsid w:val="002F4150"/>
    <w:rsid w:val="00306830"/>
    <w:rsid w:val="003A6D99"/>
    <w:rsid w:val="00431470"/>
    <w:rsid w:val="004869EC"/>
    <w:rsid w:val="004B0D83"/>
    <w:rsid w:val="004D4143"/>
    <w:rsid w:val="00582133"/>
    <w:rsid w:val="005C7E29"/>
    <w:rsid w:val="005E2F2B"/>
    <w:rsid w:val="006276F2"/>
    <w:rsid w:val="00645F6D"/>
    <w:rsid w:val="00716F57"/>
    <w:rsid w:val="00732689"/>
    <w:rsid w:val="007467DA"/>
    <w:rsid w:val="0076462D"/>
    <w:rsid w:val="00792154"/>
    <w:rsid w:val="007F4B8F"/>
    <w:rsid w:val="00812B04"/>
    <w:rsid w:val="00897AC1"/>
    <w:rsid w:val="00911A1B"/>
    <w:rsid w:val="009125E1"/>
    <w:rsid w:val="0094435F"/>
    <w:rsid w:val="00A52003"/>
    <w:rsid w:val="00A676C4"/>
    <w:rsid w:val="00B54ABA"/>
    <w:rsid w:val="00BC3BEB"/>
    <w:rsid w:val="00C31158"/>
    <w:rsid w:val="00D032F1"/>
    <w:rsid w:val="00D437E1"/>
    <w:rsid w:val="00D75E6E"/>
    <w:rsid w:val="00DB7992"/>
    <w:rsid w:val="00E57136"/>
    <w:rsid w:val="00E742E0"/>
    <w:rsid w:val="00EE1ABD"/>
    <w:rsid w:val="00F00FA4"/>
    <w:rsid w:val="00F3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97B350C7-CA60-4C4C-A4F3-40DA1402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003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semiHidden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A520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20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30012015\zadachi\zadach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F1D4C-4A62-48E3-B8B2-A2624CA52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zadachi.dotx</Template>
  <TotalTime>0</TotalTime>
  <Pages>2</Pages>
  <Words>120</Words>
  <Characters>687</Characters>
  <Application>Microsoft Office Word</Application>
  <DocSecurity>8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Mima</dc:creator>
  <cp:lastModifiedBy>Димитър Колев</cp:lastModifiedBy>
  <cp:revision>2</cp:revision>
  <dcterms:created xsi:type="dcterms:W3CDTF">2015-02-01T15:53:00Z</dcterms:created>
  <dcterms:modified xsi:type="dcterms:W3CDTF">2015-02-01T15:53:00Z</dcterms:modified>
</cp:coreProperties>
</file>